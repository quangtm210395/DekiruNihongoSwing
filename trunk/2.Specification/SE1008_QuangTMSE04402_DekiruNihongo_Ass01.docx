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3B" w:rsidRDefault="00580FE2" w:rsidP="00A50945">
      <w:pPr>
        <w:ind w:left="0" w:firstLine="720"/>
        <w:jc w:val="center"/>
        <w:rPr>
          <w:rFonts w:ascii="Verdana" w:hAnsi="Verdana"/>
        </w:rPr>
      </w:pPr>
      <w:bookmarkStart w:id="0" w:name="_Toc465677962"/>
      <w:bookmarkStart w:id="1" w:name="_Toc467738734"/>
      <w:r>
        <w:rPr>
          <w:noProof/>
          <w:lang w:eastAsia="ja-JP"/>
        </w:rPr>
        <w:drawing>
          <wp:inline distT="0" distB="0" distL="0" distR="0" wp14:anchorId="2240115B" wp14:editId="0EE69273">
            <wp:extent cx="1255395" cy="709930"/>
            <wp:effectExtent l="0" t="0" r="1905"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709930"/>
                    </a:xfrm>
                    <a:prstGeom prst="rect">
                      <a:avLst/>
                    </a:prstGeom>
                    <a:noFill/>
                    <a:ln>
                      <a:noFill/>
                    </a:ln>
                  </pic:spPr>
                </pic:pic>
              </a:graphicData>
            </a:graphic>
          </wp:inline>
        </w:drawing>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pPr>
        <w:pStyle w:val="NormalTB"/>
        <w:spacing w:before="120"/>
        <w:rPr>
          <w:rFonts w:ascii="Arial" w:hAnsi="Arial" w:cs="Arial"/>
          <w:lang w:val="en-US"/>
        </w:rPr>
      </w:pPr>
    </w:p>
    <w:p w:rsidR="0050513B" w:rsidRDefault="0050513B"/>
    <w:p w:rsidR="0050513B" w:rsidRDefault="0050513B"/>
    <w:p w:rsidR="0050513B" w:rsidRPr="00885261" w:rsidRDefault="00A47134" w:rsidP="0050513B">
      <w:pPr>
        <w:pStyle w:val="HeadingBig"/>
        <w:rPr>
          <w:rStyle w:val="IntenseReference"/>
        </w:rPr>
      </w:pPr>
      <w:r>
        <w:rPr>
          <w:rStyle w:val="IntenseReference"/>
        </w:rPr>
        <w:t>DEKIRU NIHONGO</w:t>
      </w:r>
    </w:p>
    <w:p w:rsidR="0050513B" w:rsidRPr="00885261" w:rsidRDefault="0050513B" w:rsidP="0050513B">
      <w:pPr>
        <w:pStyle w:val="HeadingBig"/>
        <w:rPr>
          <w:rStyle w:val="IntenseReference"/>
        </w:rPr>
      </w:pPr>
      <w:r w:rsidRPr="00885261">
        <w:rPr>
          <w:rStyle w:val="IntenseReference"/>
        </w:rPr>
        <w:t>Software Requirement Specification</w:t>
      </w:r>
    </w:p>
    <w:p w:rsidR="0050513B" w:rsidRDefault="0050513B"/>
    <w:p w:rsidR="0050513B" w:rsidRDefault="0050513B">
      <w:pPr>
        <w:pStyle w:val="NormalT"/>
        <w:jc w:val="center"/>
        <w:rPr>
          <w:b/>
          <w:bCs/>
        </w:rPr>
      </w:pPr>
      <w:r>
        <w:rPr>
          <w:b/>
          <w:bCs/>
        </w:rPr>
        <w:t xml:space="preserve">Project Code: </w:t>
      </w:r>
      <w:r w:rsidR="00A47134">
        <w:rPr>
          <w:b/>
          <w:bCs/>
        </w:rPr>
        <w:t>DN</w:t>
      </w:r>
    </w:p>
    <w:p w:rsidR="0050513B" w:rsidRDefault="00885261">
      <w:pPr>
        <w:pStyle w:val="NormalT"/>
        <w:jc w:val="center"/>
        <w:rPr>
          <w:b/>
          <w:bCs/>
        </w:rPr>
      </w:pPr>
      <w:r>
        <w:rPr>
          <w:b/>
          <w:bCs/>
        </w:rPr>
        <w:t>D</w:t>
      </w:r>
      <w:r w:rsidR="00A47134">
        <w:rPr>
          <w:b/>
          <w:bCs/>
        </w:rPr>
        <w:t>ocument Code: DN</w:t>
      </w:r>
      <w:r w:rsidR="00AA3C86">
        <w:rPr>
          <w:b/>
          <w:bCs/>
        </w:rPr>
        <w:t>-DOC – v1.1</w:t>
      </w:r>
    </w:p>
    <w:p w:rsidR="0050513B" w:rsidRDefault="0050513B">
      <w:pPr>
        <w:pStyle w:val="NormalT"/>
        <w:jc w:val="center"/>
        <w:rPr>
          <w:b/>
          <w:bCs/>
          <w:sz w:val="22"/>
        </w:rPr>
      </w:pPr>
    </w:p>
    <w:p w:rsidR="0050513B" w:rsidRDefault="0050513B"/>
    <w:p w:rsidR="0050513B" w:rsidRDefault="0050513B"/>
    <w:p w:rsidR="0050513B" w:rsidRDefault="0050513B"/>
    <w:p w:rsidR="0050513B" w:rsidRDefault="0050513B"/>
    <w:p w:rsidR="0050513B" w:rsidRDefault="0050513B"/>
    <w:p w:rsidR="0050513B" w:rsidRDefault="0050513B"/>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w:t>
      </w:r>
      <w:r w:rsidR="00885261">
        <w:rPr>
          <w:rFonts w:ascii="Tahoma" w:hAnsi="Tahoma" w:cs="Tahoma"/>
          <w:b/>
          <w:snapToGrid w:val="0"/>
          <w:lang w:val="en-US"/>
        </w:rPr>
        <w:t>Hoa Lac</w:t>
      </w:r>
      <w:r>
        <w:rPr>
          <w:rFonts w:ascii="Tahoma" w:hAnsi="Tahoma" w:cs="Tahoma"/>
          <w:b/>
          <w:snapToGrid w:val="0"/>
          <w:lang w:val="en-US"/>
        </w:rPr>
        <w:t xml:space="preserve">, </w:t>
      </w:r>
      <w:r w:rsidR="00F23C99">
        <w:rPr>
          <w:rFonts w:ascii="Tahoma" w:hAnsi="Tahoma" w:cs="Tahoma"/>
          <w:b/>
          <w:snapToGrid w:val="0"/>
          <w:lang w:val="en-US"/>
        </w:rPr>
        <w:t>21</w:t>
      </w:r>
      <w:r w:rsidR="00A47134">
        <w:rPr>
          <w:rFonts w:ascii="Tahoma" w:hAnsi="Tahoma" w:cs="Tahoma"/>
          <w:b/>
          <w:snapToGrid w:val="0"/>
          <w:lang w:val="en-US"/>
        </w:rPr>
        <w:t>/09/2016</w:t>
      </w:r>
      <w:r>
        <w:rPr>
          <w:rFonts w:ascii="Tahoma" w:hAnsi="Tahoma" w:cs="Tahoma"/>
          <w:b/>
          <w:snapToGrid w:val="0"/>
          <w:lang w:val="en-US"/>
        </w:rPr>
        <w:t>&gt;</w:t>
      </w:r>
    </w:p>
    <w:p w:rsidR="0050513B" w:rsidRDefault="0050513B"/>
    <w:p w:rsidR="0050513B" w:rsidRDefault="0050513B"/>
    <w:p w:rsidR="0050513B" w:rsidRDefault="0050513B"/>
    <w:p w:rsidR="0050513B" w:rsidRDefault="0050513B"/>
    <w:p w:rsidR="0050513B" w:rsidRDefault="0050513B">
      <w:pPr>
        <w:pStyle w:val="NormalH"/>
      </w:pPr>
      <w:r>
        <w:lastRenderedPageBreak/>
        <w:t>Record of change</w:t>
      </w:r>
    </w:p>
    <w:p w:rsidR="0050513B" w:rsidRDefault="0050513B"/>
    <w:p w:rsidR="0050513B" w:rsidRDefault="0050513B">
      <w:r>
        <w:t>*A - Added M - Modified D - Deleted</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2340"/>
        <w:gridCol w:w="810"/>
        <w:gridCol w:w="3330"/>
        <w:gridCol w:w="1530"/>
      </w:tblGrid>
      <w:tr w:rsidR="0050513B" w:rsidTr="00885261">
        <w:tc>
          <w:tcPr>
            <w:tcW w:w="1170" w:type="dxa"/>
            <w:shd w:val="clear" w:color="auto" w:fill="FFE8E1"/>
          </w:tcPr>
          <w:p w:rsidR="0050513B" w:rsidRDefault="0050513B">
            <w:pPr>
              <w:pStyle w:val="HeadingLv1"/>
            </w:pPr>
            <w:r>
              <w:t>Effective Date</w:t>
            </w:r>
          </w:p>
        </w:tc>
        <w:tc>
          <w:tcPr>
            <w:tcW w:w="2340" w:type="dxa"/>
            <w:shd w:val="clear" w:color="auto" w:fill="FFE8E1"/>
          </w:tcPr>
          <w:p w:rsidR="0050513B" w:rsidRDefault="0050513B">
            <w:pPr>
              <w:pStyle w:val="HeadingLv1"/>
            </w:pPr>
            <w:r>
              <w:t>Changed Items</w:t>
            </w:r>
          </w:p>
        </w:tc>
        <w:tc>
          <w:tcPr>
            <w:tcW w:w="810" w:type="dxa"/>
            <w:shd w:val="clear" w:color="auto" w:fill="FFE8E1"/>
          </w:tcPr>
          <w:p w:rsidR="0050513B" w:rsidRDefault="0050513B">
            <w:pPr>
              <w:pStyle w:val="HeadingLv1"/>
            </w:pPr>
            <w:r>
              <w:t>A*</w:t>
            </w:r>
            <w:r>
              <w:br/>
              <w:t>M, D</w:t>
            </w:r>
          </w:p>
        </w:tc>
        <w:tc>
          <w:tcPr>
            <w:tcW w:w="3330" w:type="dxa"/>
            <w:shd w:val="clear" w:color="auto" w:fill="FFE8E1"/>
          </w:tcPr>
          <w:p w:rsidR="0050513B" w:rsidRDefault="0050513B">
            <w:pPr>
              <w:pStyle w:val="HeadingLv1"/>
            </w:pPr>
            <w:r>
              <w:t>Change Description</w:t>
            </w:r>
          </w:p>
        </w:tc>
        <w:tc>
          <w:tcPr>
            <w:tcW w:w="1530" w:type="dxa"/>
            <w:shd w:val="clear" w:color="auto" w:fill="FFE8E1"/>
          </w:tcPr>
          <w:p w:rsidR="0050513B" w:rsidRDefault="0050513B">
            <w:pPr>
              <w:pStyle w:val="HeadingLv1"/>
            </w:pPr>
            <w:r>
              <w:t>New Version</w:t>
            </w:r>
          </w:p>
        </w:tc>
      </w:tr>
      <w:tr w:rsidR="0050513B" w:rsidTr="00885261">
        <w:tc>
          <w:tcPr>
            <w:tcW w:w="1170" w:type="dxa"/>
          </w:tcPr>
          <w:p w:rsidR="0050513B" w:rsidRDefault="00A47134">
            <w:pPr>
              <w:pStyle w:val="Bang"/>
            </w:pPr>
            <w:r>
              <w:t>18/09/2016</w:t>
            </w:r>
          </w:p>
        </w:tc>
        <w:tc>
          <w:tcPr>
            <w:tcW w:w="2340" w:type="dxa"/>
          </w:tcPr>
          <w:p w:rsidR="0050513B" w:rsidRPr="00885261" w:rsidRDefault="00885261">
            <w:pPr>
              <w:pStyle w:val="Bang"/>
            </w:pPr>
            <w:r w:rsidRPr="00885261">
              <w:t>The whole document</w:t>
            </w:r>
          </w:p>
        </w:tc>
        <w:tc>
          <w:tcPr>
            <w:tcW w:w="810" w:type="dxa"/>
          </w:tcPr>
          <w:p w:rsidR="0050513B" w:rsidRDefault="00885261">
            <w:pPr>
              <w:pStyle w:val="Bang"/>
            </w:pPr>
            <w:r>
              <w:t>A</w:t>
            </w:r>
          </w:p>
        </w:tc>
        <w:tc>
          <w:tcPr>
            <w:tcW w:w="3330" w:type="dxa"/>
          </w:tcPr>
          <w:p w:rsidR="0050513B" w:rsidRDefault="00885261">
            <w:pPr>
              <w:pStyle w:val="Bang"/>
            </w:pPr>
            <w:r>
              <w:t>Initiate version</w:t>
            </w:r>
          </w:p>
        </w:tc>
        <w:tc>
          <w:tcPr>
            <w:tcW w:w="1530" w:type="dxa"/>
          </w:tcPr>
          <w:p w:rsidR="0050513B" w:rsidRDefault="00885261">
            <w:pPr>
              <w:pStyle w:val="Bang"/>
            </w:pPr>
            <w:r>
              <w:t>1.0</w:t>
            </w:r>
          </w:p>
        </w:tc>
      </w:tr>
      <w:tr w:rsidR="0050513B" w:rsidTr="00885261">
        <w:tc>
          <w:tcPr>
            <w:tcW w:w="1170" w:type="dxa"/>
          </w:tcPr>
          <w:p w:rsidR="0050513B" w:rsidRDefault="00100071">
            <w:pPr>
              <w:pStyle w:val="Bang"/>
            </w:pPr>
            <w:r>
              <w:t>21/09/2016</w:t>
            </w:r>
          </w:p>
        </w:tc>
        <w:tc>
          <w:tcPr>
            <w:tcW w:w="2340" w:type="dxa"/>
          </w:tcPr>
          <w:p w:rsidR="0050513B" w:rsidRDefault="00736F0C">
            <w:pPr>
              <w:pStyle w:val="Bang"/>
            </w:pPr>
            <w:r>
              <w:t>Appendix</w:t>
            </w:r>
          </w:p>
        </w:tc>
        <w:tc>
          <w:tcPr>
            <w:tcW w:w="810" w:type="dxa"/>
          </w:tcPr>
          <w:p w:rsidR="0050513B" w:rsidRDefault="00736F0C">
            <w:pPr>
              <w:pStyle w:val="Bang"/>
            </w:pPr>
            <w:r>
              <w:t>A</w:t>
            </w:r>
          </w:p>
        </w:tc>
        <w:tc>
          <w:tcPr>
            <w:tcW w:w="3330" w:type="dxa"/>
          </w:tcPr>
          <w:p w:rsidR="0050513B" w:rsidRDefault="00736F0C">
            <w:pPr>
              <w:pStyle w:val="Bang"/>
            </w:pPr>
            <w:r>
              <w:t xml:space="preserve">Some user interface for easy implementation </w:t>
            </w:r>
          </w:p>
        </w:tc>
        <w:tc>
          <w:tcPr>
            <w:tcW w:w="1530" w:type="dxa"/>
          </w:tcPr>
          <w:p w:rsidR="0050513B" w:rsidRDefault="00736F0C">
            <w:pPr>
              <w:pStyle w:val="Bang"/>
            </w:pPr>
            <w:r>
              <w:t>1.1</w:t>
            </w: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bl>
    <w:p w:rsidR="0050513B" w:rsidRDefault="0050513B"/>
    <w:p w:rsidR="0050513B" w:rsidRDefault="0050513B">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TABLE OF CONTENTS</w:t>
      </w:r>
    </w:p>
    <w:p w:rsidR="00A50945" w:rsidRDefault="0050513B">
      <w:pPr>
        <w:pStyle w:val="TOC1"/>
        <w:rPr>
          <w:rFonts w:asciiTheme="minorHAnsi" w:eastAsiaTheme="minorEastAsia" w:hAnsiTheme="minorHAnsi" w:cstheme="minorBidi"/>
          <w:b w:val="0"/>
          <w:bCs w:val="0"/>
          <w:caps w:val="0"/>
          <w:szCs w:val="22"/>
          <w:lang w:eastAsia="ja-JP"/>
        </w:rPr>
      </w:pPr>
      <w:r>
        <w:rPr>
          <w:b w:val="0"/>
          <w:bCs w:val="0"/>
          <w:sz w:val="24"/>
          <w:szCs w:val="24"/>
          <w:lang w:val="en-GB"/>
        </w:rPr>
        <w:fldChar w:fldCharType="begin"/>
      </w:r>
      <w:r>
        <w:rPr>
          <w:b w:val="0"/>
          <w:bCs w:val="0"/>
          <w:sz w:val="24"/>
          <w:szCs w:val="24"/>
          <w:lang w:val="en-GB"/>
        </w:rPr>
        <w:instrText xml:space="preserve"> TOC \o "1-2" \h \z </w:instrText>
      </w:r>
      <w:r>
        <w:rPr>
          <w:b w:val="0"/>
          <w:bCs w:val="0"/>
          <w:sz w:val="24"/>
          <w:szCs w:val="24"/>
          <w:lang w:val="en-GB"/>
        </w:rPr>
        <w:fldChar w:fldCharType="separate"/>
      </w:r>
      <w:hyperlink w:anchor="_Toc462307467" w:history="1">
        <w:r w:rsidR="00A50945" w:rsidRPr="00BF56C9">
          <w:rPr>
            <w:rStyle w:val="Hyperlink"/>
          </w:rPr>
          <w:t>1</w:t>
        </w:r>
        <w:r w:rsidR="00A50945">
          <w:rPr>
            <w:rFonts w:asciiTheme="minorHAnsi" w:eastAsiaTheme="minorEastAsia" w:hAnsiTheme="minorHAnsi" w:cstheme="minorBidi"/>
            <w:b w:val="0"/>
            <w:bCs w:val="0"/>
            <w:caps w:val="0"/>
            <w:szCs w:val="22"/>
            <w:lang w:eastAsia="ja-JP"/>
          </w:rPr>
          <w:tab/>
        </w:r>
        <w:r w:rsidR="00A50945" w:rsidRPr="00BF56C9">
          <w:rPr>
            <w:rStyle w:val="Hyperlink"/>
          </w:rPr>
          <w:t>Introduction</w:t>
        </w:r>
        <w:r w:rsidR="00A50945">
          <w:rPr>
            <w:webHidden/>
          </w:rPr>
          <w:tab/>
        </w:r>
        <w:r w:rsidR="00A50945">
          <w:rPr>
            <w:webHidden/>
          </w:rPr>
          <w:fldChar w:fldCharType="begin"/>
        </w:r>
        <w:r w:rsidR="00A50945">
          <w:rPr>
            <w:webHidden/>
          </w:rPr>
          <w:instrText xml:space="preserve"> PAGEREF _Toc462307467 \h </w:instrText>
        </w:r>
        <w:r w:rsidR="00A50945">
          <w:rPr>
            <w:webHidden/>
          </w:rPr>
        </w:r>
        <w:r w:rsidR="00A50945">
          <w:rPr>
            <w:webHidden/>
          </w:rPr>
          <w:fldChar w:fldCharType="separate"/>
        </w:r>
        <w:r w:rsidR="00A50945">
          <w:rPr>
            <w:webHidden/>
          </w:rPr>
          <w:t>4</w:t>
        </w:r>
        <w:r w:rsidR="00A50945">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68" w:history="1">
        <w:r w:rsidRPr="00BF56C9">
          <w:rPr>
            <w:rStyle w:val="Hyperlink"/>
          </w:rPr>
          <w:t>1.1</w:t>
        </w:r>
        <w:r>
          <w:rPr>
            <w:rFonts w:asciiTheme="minorHAnsi" w:eastAsiaTheme="minorEastAsia" w:hAnsiTheme="minorHAnsi" w:cstheme="minorBidi"/>
            <w:sz w:val="22"/>
            <w:szCs w:val="22"/>
            <w:lang w:eastAsia="ja-JP"/>
          </w:rPr>
          <w:tab/>
        </w:r>
        <w:r w:rsidRPr="00BF56C9">
          <w:rPr>
            <w:rStyle w:val="Hyperlink"/>
          </w:rPr>
          <w:t>Purpose</w:t>
        </w:r>
        <w:r>
          <w:rPr>
            <w:webHidden/>
          </w:rPr>
          <w:tab/>
        </w:r>
        <w:r>
          <w:rPr>
            <w:webHidden/>
          </w:rPr>
          <w:fldChar w:fldCharType="begin"/>
        </w:r>
        <w:r>
          <w:rPr>
            <w:webHidden/>
          </w:rPr>
          <w:instrText xml:space="preserve"> PAGEREF _Toc462307468 \h </w:instrText>
        </w:r>
        <w:r>
          <w:rPr>
            <w:webHidden/>
          </w:rPr>
        </w:r>
        <w:r>
          <w:rPr>
            <w:webHidden/>
          </w:rPr>
          <w:fldChar w:fldCharType="separate"/>
        </w:r>
        <w:r>
          <w:rPr>
            <w:webHidden/>
          </w:rPr>
          <w:t>4</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69" w:history="1">
        <w:r w:rsidRPr="00BF56C9">
          <w:rPr>
            <w:rStyle w:val="Hyperlink"/>
          </w:rPr>
          <w:t>1.2</w:t>
        </w:r>
        <w:r>
          <w:rPr>
            <w:rFonts w:asciiTheme="minorHAnsi" w:eastAsiaTheme="minorEastAsia" w:hAnsiTheme="minorHAnsi" w:cstheme="minorBidi"/>
            <w:sz w:val="22"/>
            <w:szCs w:val="22"/>
            <w:lang w:eastAsia="ja-JP"/>
          </w:rPr>
          <w:tab/>
        </w:r>
        <w:r w:rsidRPr="00BF56C9">
          <w:rPr>
            <w:rStyle w:val="Hyperlink"/>
          </w:rPr>
          <w:t>Scope</w:t>
        </w:r>
        <w:r>
          <w:rPr>
            <w:webHidden/>
          </w:rPr>
          <w:tab/>
        </w:r>
        <w:r>
          <w:rPr>
            <w:webHidden/>
          </w:rPr>
          <w:fldChar w:fldCharType="begin"/>
        </w:r>
        <w:r>
          <w:rPr>
            <w:webHidden/>
          </w:rPr>
          <w:instrText xml:space="preserve"> PAGEREF _Toc462307469 \h </w:instrText>
        </w:r>
        <w:r>
          <w:rPr>
            <w:webHidden/>
          </w:rPr>
        </w:r>
        <w:r>
          <w:rPr>
            <w:webHidden/>
          </w:rPr>
          <w:fldChar w:fldCharType="separate"/>
        </w:r>
        <w:r>
          <w:rPr>
            <w:webHidden/>
          </w:rPr>
          <w:t>4</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70" w:history="1">
        <w:r w:rsidRPr="00BF56C9">
          <w:rPr>
            <w:rStyle w:val="Hyperlink"/>
          </w:rPr>
          <w:t>1.3</w:t>
        </w:r>
        <w:r>
          <w:rPr>
            <w:rFonts w:asciiTheme="minorHAnsi" w:eastAsiaTheme="minorEastAsia" w:hAnsiTheme="minorHAnsi" w:cstheme="minorBidi"/>
            <w:sz w:val="22"/>
            <w:szCs w:val="22"/>
            <w:lang w:eastAsia="ja-JP"/>
          </w:rPr>
          <w:tab/>
        </w:r>
        <w:r w:rsidRPr="00BF56C9">
          <w:rPr>
            <w:rStyle w:val="Hyperlink"/>
          </w:rPr>
          <w:t>Definitions, Acronyms, and Abbreviations</w:t>
        </w:r>
        <w:r>
          <w:rPr>
            <w:webHidden/>
          </w:rPr>
          <w:tab/>
        </w:r>
        <w:r>
          <w:rPr>
            <w:webHidden/>
          </w:rPr>
          <w:fldChar w:fldCharType="begin"/>
        </w:r>
        <w:r>
          <w:rPr>
            <w:webHidden/>
          </w:rPr>
          <w:instrText xml:space="preserve"> PAGEREF _Toc462307470 \h </w:instrText>
        </w:r>
        <w:r>
          <w:rPr>
            <w:webHidden/>
          </w:rPr>
        </w:r>
        <w:r>
          <w:rPr>
            <w:webHidden/>
          </w:rPr>
          <w:fldChar w:fldCharType="separate"/>
        </w:r>
        <w:r>
          <w:rPr>
            <w:webHidden/>
          </w:rPr>
          <w:t>4</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71" w:history="1">
        <w:r w:rsidRPr="00BF56C9">
          <w:rPr>
            <w:rStyle w:val="Hyperlink"/>
          </w:rPr>
          <w:t>1.4</w:t>
        </w:r>
        <w:r>
          <w:rPr>
            <w:rFonts w:asciiTheme="minorHAnsi" w:eastAsiaTheme="minorEastAsia" w:hAnsiTheme="minorHAnsi" w:cstheme="minorBidi"/>
            <w:sz w:val="22"/>
            <w:szCs w:val="22"/>
            <w:lang w:eastAsia="ja-JP"/>
          </w:rPr>
          <w:tab/>
        </w:r>
        <w:r w:rsidRPr="00BF56C9">
          <w:rPr>
            <w:rStyle w:val="Hyperlink"/>
          </w:rPr>
          <w:t>References</w:t>
        </w:r>
        <w:r>
          <w:rPr>
            <w:webHidden/>
          </w:rPr>
          <w:tab/>
        </w:r>
        <w:r>
          <w:rPr>
            <w:webHidden/>
          </w:rPr>
          <w:fldChar w:fldCharType="begin"/>
        </w:r>
        <w:r>
          <w:rPr>
            <w:webHidden/>
          </w:rPr>
          <w:instrText xml:space="preserve"> PAGEREF _Toc462307471 \h </w:instrText>
        </w:r>
        <w:r>
          <w:rPr>
            <w:webHidden/>
          </w:rPr>
        </w:r>
        <w:r>
          <w:rPr>
            <w:webHidden/>
          </w:rPr>
          <w:fldChar w:fldCharType="separate"/>
        </w:r>
        <w:r>
          <w:rPr>
            <w:webHidden/>
          </w:rPr>
          <w:t>5</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72" w:history="1">
        <w:r w:rsidRPr="00BF56C9">
          <w:rPr>
            <w:rStyle w:val="Hyperlink"/>
          </w:rPr>
          <w:t>1.5</w:t>
        </w:r>
        <w:r>
          <w:rPr>
            <w:rFonts w:asciiTheme="minorHAnsi" w:eastAsiaTheme="minorEastAsia" w:hAnsiTheme="minorHAnsi" w:cstheme="minorBidi"/>
            <w:sz w:val="22"/>
            <w:szCs w:val="22"/>
            <w:lang w:eastAsia="ja-JP"/>
          </w:rPr>
          <w:tab/>
        </w:r>
        <w:r w:rsidRPr="00BF56C9">
          <w:rPr>
            <w:rStyle w:val="Hyperlink"/>
          </w:rPr>
          <w:t>Overview</w:t>
        </w:r>
        <w:r>
          <w:rPr>
            <w:webHidden/>
          </w:rPr>
          <w:tab/>
        </w:r>
        <w:r>
          <w:rPr>
            <w:webHidden/>
          </w:rPr>
          <w:fldChar w:fldCharType="begin"/>
        </w:r>
        <w:r>
          <w:rPr>
            <w:webHidden/>
          </w:rPr>
          <w:instrText xml:space="preserve"> PAGEREF _Toc462307472 \h </w:instrText>
        </w:r>
        <w:r>
          <w:rPr>
            <w:webHidden/>
          </w:rPr>
        </w:r>
        <w:r>
          <w:rPr>
            <w:webHidden/>
          </w:rPr>
          <w:fldChar w:fldCharType="separate"/>
        </w:r>
        <w:r>
          <w:rPr>
            <w:webHidden/>
          </w:rPr>
          <w:t>5</w:t>
        </w:r>
        <w:r>
          <w:rPr>
            <w:webHidden/>
          </w:rPr>
          <w:fldChar w:fldCharType="end"/>
        </w:r>
      </w:hyperlink>
    </w:p>
    <w:p w:rsidR="00A50945" w:rsidRDefault="00A50945">
      <w:pPr>
        <w:pStyle w:val="TOC1"/>
        <w:rPr>
          <w:rFonts w:asciiTheme="minorHAnsi" w:eastAsiaTheme="minorEastAsia" w:hAnsiTheme="minorHAnsi" w:cstheme="minorBidi"/>
          <w:b w:val="0"/>
          <w:bCs w:val="0"/>
          <w:caps w:val="0"/>
          <w:szCs w:val="22"/>
          <w:lang w:eastAsia="ja-JP"/>
        </w:rPr>
      </w:pPr>
      <w:hyperlink w:anchor="_Toc462307473" w:history="1">
        <w:r w:rsidRPr="00BF56C9">
          <w:rPr>
            <w:rStyle w:val="Hyperlink"/>
          </w:rPr>
          <w:t>2</w:t>
        </w:r>
        <w:r>
          <w:rPr>
            <w:rFonts w:asciiTheme="minorHAnsi" w:eastAsiaTheme="minorEastAsia" w:hAnsiTheme="minorHAnsi" w:cstheme="minorBidi"/>
            <w:b w:val="0"/>
            <w:bCs w:val="0"/>
            <w:caps w:val="0"/>
            <w:szCs w:val="22"/>
            <w:lang w:eastAsia="ja-JP"/>
          </w:rPr>
          <w:tab/>
        </w:r>
        <w:r w:rsidRPr="00BF56C9">
          <w:rPr>
            <w:rStyle w:val="Hyperlink"/>
          </w:rPr>
          <w:t>Overall Description</w:t>
        </w:r>
        <w:r>
          <w:rPr>
            <w:webHidden/>
          </w:rPr>
          <w:tab/>
        </w:r>
        <w:r>
          <w:rPr>
            <w:webHidden/>
          </w:rPr>
          <w:fldChar w:fldCharType="begin"/>
        </w:r>
        <w:r>
          <w:rPr>
            <w:webHidden/>
          </w:rPr>
          <w:instrText xml:space="preserve"> PAGEREF _Toc462307473 \h </w:instrText>
        </w:r>
        <w:r>
          <w:rPr>
            <w:webHidden/>
          </w:rPr>
        </w:r>
        <w:r>
          <w:rPr>
            <w:webHidden/>
          </w:rPr>
          <w:fldChar w:fldCharType="separate"/>
        </w:r>
        <w:r>
          <w:rPr>
            <w:webHidden/>
          </w:rPr>
          <w:t>6</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74" w:history="1">
        <w:r w:rsidRPr="00BF56C9">
          <w:rPr>
            <w:rStyle w:val="Hyperlink"/>
          </w:rPr>
          <w:t>2.1</w:t>
        </w:r>
        <w:r>
          <w:rPr>
            <w:rFonts w:asciiTheme="minorHAnsi" w:eastAsiaTheme="minorEastAsia" w:hAnsiTheme="minorHAnsi" w:cstheme="minorBidi"/>
            <w:sz w:val="22"/>
            <w:szCs w:val="22"/>
            <w:lang w:eastAsia="ja-JP"/>
          </w:rPr>
          <w:tab/>
        </w:r>
        <w:r w:rsidRPr="00BF56C9">
          <w:rPr>
            <w:rStyle w:val="Hyperlink"/>
          </w:rPr>
          <w:t>Product Perspective:</w:t>
        </w:r>
        <w:r>
          <w:rPr>
            <w:webHidden/>
          </w:rPr>
          <w:tab/>
        </w:r>
        <w:r>
          <w:rPr>
            <w:webHidden/>
          </w:rPr>
          <w:fldChar w:fldCharType="begin"/>
        </w:r>
        <w:r>
          <w:rPr>
            <w:webHidden/>
          </w:rPr>
          <w:instrText xml:space="preserve"> PAGEREF _Toc462307474 \h </w:instrText>
        </w:r>
        <w:r>
          <w:rPr>
            <w:webHidden/>
          </w:rPr>
        </w:r>
        <w:r>
          <w:rPr>
            <w:webHidden/>
          </w:rPr>
          <w:fldChar w:fldCharType="separate"/>
        </w:r>
        <w:r>
          <w:rPr>
            <w:webHidden/>
          </w:rPr>
          <w:t>6</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75" w:history="1">
        <w:r w:rsidRPr="00BF56C9">
          <w:rPr>
            <w:rStyle w:val="Hyperlink"/>
          </w:rPr>
          <w:t>2.2</w:t>
        </w:r>
        <w:r>
          <w:rPr>
            <w:rFonts w:asciiTheme="minorHAnsi" w:eastAsiaTheme="minorEastAsia" w:hAnsiTheme="minorHAnsi" w:cstheme="minorBidi"/>
            <w:sz w:val="22"/>
            <w:szCs w:val="22"/>
            <w:lang w:eastAsia="ja-JP"/>
          </w:rPr>
          <w:tab/>
        </w:r>
        <w:r w:rsidRPr="00BF56C9">
          <w:rPr>
            <w:rStyle w:val="Hyperlink"/>
          </w:rPr>
          <w:t>Product Functions:</w:t>
        </w:r>
        <w:r>
          <w:rPr>
            <w:webHidden/>
          </w:rPr>
          <w:tab/>
        </w:r>
        <w:r>
          <w:rPr>
            <w:webHidden/>
          </w:rPr>
          <w:fldChar w:fldCharType="begin"/>
        </w:r>
        <w:r>
          <w:rPr>
            <w:webHidden/>
          </w:rPr>
          <w:instrText xml:space="preserve"> PAGEREF _Toc462307475 \h </w:instrText>
        </w:r>
        <w:r>
          <w:rPr>
            <w:webHidden/>
          </w:rPr>
        </w:r>
        <w:r>
          <w:rPr>
            <w:webHidden/>
          </w:rPr>
          <w:fldChar w:fldCharType="separate"/>
        </w:r>
        <w:r>
          <w:rPr>
            <w:webHidden/>
          </w:rPr>
          <w:t>6</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76" w:history="1">
        <w:r w:rsidRPr="00BF56C9">
          <w:rPr>
            <w:rStyle w:val="Hyperlink"/>
          </w:rPr>
          <w:t>2.3</w:t>
        </w:r>
        <w:r>
          <w:rPr>
            <w:rFonts w:asciiTheme="minorHAnsi" w:eastAsiaTheme="minorEastAsia" w:hAnsiTheme="minorHAnsi" w:cstheme="minorBidi"/>
            <w:sz w:val="22"/>
            <w:szCs w:val="22"/>
            <w:lang w:eastAsia="ja-JP"/>
          </w:rPr>
          <w:tab/>
        </w:r>
        <w:r w:rsidRPr="00BF56C9">
          <w:rPr>
            <w:rStyle w:val="Hyperlink"/>
          </w:rPr>
          <w:t>User characteristics</w:t>
        </w:r>
        <w:r>
          <w:rPr>
            <w:webHidden/>
          </w:rPr>
          <w:tab/>
        </w:r>
        <w:r>
          <w:rPr>
            <w:webHidden/>
          </w:rPr>
          <w:fldChar w:fldCharType="begin"/>
        </w:r>
        <w:r>
          <w:rPr>
            <w:webHidden/>
          </w:rPr>
          <w:instrText xml:space="preserve"> PAGEREF _Toc462307476 \h </w:instrText>
        </w:r>
        <w:r>
          <w:rPr>
            <w:webHidden/>
          </w:rPr>
        </w:r>
        <w:r>
          <w:rPr>
            <w:webHidden/>
          </w:rPr>
          <w:fldChar w:fldCharType="separate"/>
        </w:r>
        <w:r>
          <w:rPr>
            <w:webHidden/>
          </w:rPr>
          <w:t>7</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77" w:history="1">
        <w:r w:rsidRPr="00BF56C9">
          <w:rPr>
            <w:rStyle w:val="Hyperlink"/>
          </w:rPr>
          <w:t>2.4</w:t>
        </w:r>
        <w:r>
          <w:rPr>
            <w:rFonts w:asciiTheme="minorHAnsi" w:eastAsiaTheme="minorEastAsia" w:hAnsiTheme="minorHAnsi" w:cstheme="minorBidi"/>
            <w:sz w:val="22"/>
            <w:szCs w:val="22"/>
            <w:lang w:eastAsia="ja-JP"/>
          </w:rPr>
          <w:tab/>
        </w:r>
        <w:r w:rsidRPr="00BF56C9">
          <w:rPr>
            <w:rStyle w:val="Hyperlink"/>
          </w:rPr>
          <w:t>General Constraints</w:t>
        </w:r>
        <w:r>
          <w:rPr>
            <w:webHidden/>
          </w:rPr>
          <w:tab/>
        </w:r>
        <w:r>
          <w:rPr>
            <w:webHidden/>
          </w:rPr>
          <w:fldChar w:fldCharType="begin"/>
        </w:r>
        <w:r>
          <w:rPr>
            <w:webHidden/>
          </w:rPr>
          <w:instrText xml:space="preserve"> PAGEREF _Toc462307477 \h </w:instrText>
        </w:r>
        <w:r>
          <w:rPr>
            <w:webHidden/>
          </w:rPr>
        </w:r>
        <w:r>
          <w:rPr>
            <w:webHidden/>
          </w:rPr>
          <w:fldChar w:fldCharType="separate"/>
        </w:r>
        <w:r>
          <w:rPr>
            <w:webHidden/>
          </w:rPr>
          <w:t>7</w:t>
        </w:r>
        <w:r>
          <w:rPr>
            <w:webHidden/>
          </w:rPr>
          <w:fldChar w:fldCharType="end"/>
        </w:r>
      </w:hyperlink>
    </w:p>
    <w:p w:rsidR="00A50945" w:rsidRDefault="00A50945">
      <w:pPr>
        <w:pStyle w:val="TOC1"/>
        <w:rPr>
          <w:rFonts w:asciiTheme="minorHAnsi" w:eastAsiaTheme="minorEastAsia" w:hAnsiTheme="minorHAnsi" w:cstheme="minorBidi"/>
          <w:b w:val="0"/>
          <w:bCs w:val="0"/>
          <w:caps w:val="0"/>
          <w:szCs w:val="22"/>
          <w:lang w:eastAsia="ja-JP"/>
        </w:rPr>
      </w:pPr>
      <w:hyperlink w:anchor="_Toc462307478" w:history="1">
        <w:r w:rsidRPr="00BF56C9">
          <w:rPr>
            <w:rStyle w:val="Hyperlink"/>
          </w:rPr>
          <w:t>3</w:t>
        </w:r>
        <w:r>
          <w:rPr>
            <w:rFonts w:asciiTheme="minorHAnsi" w:eastAsiaTheme="minorEastAsia" w:hAnsiTheme="minorHAnsi" w:cstheme="minorBidi"/>
            <w:b w:val="0"/>
            <w:bCs w:val="0"/>
            <w:caps w:val="0"/>
            <w:szCs w:val="22"/>
            <w:lang w:eastAsia="ja-JP"/>
          </w:rPr>
          <w:tab/>
        </w:r>
        <w:r w:rsidRPr="00BF56C9">
          <w:rPr>
            <w:rStyle w:val="Hyperlink"/>
          </w:rPr>
          <w:t>Specific Requirements</w:t>
        </w:r>
        <w:r>
          <w:rPr>
            <w:webHidden/>
          </w:rPr>
          <w:tab/>
        </w:r>
        <w:r>
          <w:rPr>
            <w:webHidden/>
          </w:rPr>
          <w:fldChar w:fldCharType="begin"/>
        </w:r>
        <w:r>
          <w:rPr>
            <w:webHidden/>
          </w:rPr>
          <w:instrText xml:space="preserve"> PAGEREF _Toc462307478 \h </w:instrText>
        </w:r>
        <w:r>
          <w:rPr>
            <w:webHidden/>
          </w:rPr>
        </w:r>
        <w:r>
          <w:rPr>
            <w:webHidden/>
          </w:rPr>
          <w:fldChar w:fldCharType="separate"/>
        </w:r>
        <w:r>
          <w:rPr>
            <w:webHidden/>
          </w:rPr>
          <w:t>8</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79" w:history="1">
        <w:r w:rsidRPr="00BF56C9">
          <w:rPr>
            <w:rStyle w:val="Hyperlink"/>
          </w:rPr>
          <w:t>3.1</w:t>
        </w:r>
        <w:r>
          <w:rPr>
            <w:rFonts w:asciiTheme="minorHAnsi" w:eastAsiaTheme="minorEastAsia" w:hAnsiTheme="minorHAnsi" w:cstheme="minorBidi"/>
            <w:sz w:val="22"/>
            <w:szCs w:val="22"/>
            <w:lang w:eastAsia="ja-JP"/>
          </w:rPr>
          <w:tab/>
        </w:r>
        <w:r w:rsidRPr="00BF56C9">
          <w:rPr>
            <w:rStyle w:val="Hyperlink"/>
          </w:rPr>
          <w:t>Functionality</w:t>
        </w:r>
        <w:r>
          <w:rPr>
            <w:webHidden/>
          </w:rPr>
          <w:tab/>
        </w:r>
        <w:r>
          <w:rPr>
            <w:webHidden/>
          </w:rPr>
          <w:fldChar w:fldCharType="begin"/>
        </w:r>
        <w:r>
          <w:rPr>
            <w:webHidden/>
          </w:rPr>
          <w:instrText xml:space="preserve"> PAGEREF _Toc462307479 \h </w:instrText>
        </w:r>
        <w:r>
          <w:rPr>
            <w:webHidden/>
          </w:rPr>
        </w:r>
        <w:r>
          <w:rPr>
            <w:webHidden/>
          </w:rPr>
          <w:fldChar w:fldCharType="separate"/>
        </w:r>
        <w:r>
          <w:rPr>
            <w:webHidden/>
          </w:rPr>
          <w:t>8</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80" w:history="1">
        <w:r w:rsidRPr="00BF56C9">
          <w:rPr>
            <w:rStyle w:val="Hyperlink"/>
          </w:rPr>
          <w:t>3.2</w:t>
        </w:r>
        <w:r>
          <w:rPr>
            <w:rFonts w:asciiTheme="minorHAnsi" w:eastAsiaTheme="minorEastAsia" w:hAnsiTheme="minorHAnsi" w:cstheme="minorBidi"/>
            <w:sz w:val="22"/>
            <w:szCs w:val="22"/>
            <w:lang w:eastAsia="ja-JP"/>
          </w:rPr>
          <w:tab/>
        </w:r>
        <w:r w:rsidRPr="00BF56C9">
          <w:rPr>
            <w:rStyle w:val="Hyperlink"/>
          </w:rPr>
          <w:t>Reliability</w:t>
        </w:r>
        <w:r>
          <w:rPr>
            <w:webHidden/>
          </w:rPr>
          <w:tab/>
        </w:r>
        <w:r>
          <w:rPr>
            <w:webHidden/>
          </w:rPr>
          <w:fldChar w:fldCharType="begin"/>
        </w:r>
        <w:r>
          <w:rPr>
            <w:webHidden/>
          </w:rPr>
          <w:instrText xml:space="preserve"> PAGEREF _Toc462307480 \h </w:instrText>
        </w:r>
        <w:r>
          <w:rPr>
            <w:webHidden/>
          </w:rPr>
        </w:r>
        <w:r>
          <w:rPr>
            <w:webHidden/>
          </w:rPr>
          <w:fldChar w:fldCharType="separate"/>
        </w:r>
        <w:r>
          <w:rPr>
            <w:webHidden/>
          </w:rPr>
          <w:t>14</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81" w:history="1">
        <w:r w:rsidRPr="00BF56C9">
          <w:rPr>
            <w:rStyle w:val="Hyperlink"/>
          </w:rPr>
          <w:t>3.3</w:t>
        </w:r>
        <w:r>
          <w:rPr>
            <w:rFonts w:asciiTheme="minorHAnsi" w:eastAsiaTheme="minorEastAsia" w:hAnsiTheme="minorHAnsi" w:cstheme="minorBidi"/>
            <w:sz w:val="22"/>
            <w:szCs w:val="22"/>
            <w:lang w:eastAsia="ja-JP"/>
          </w:rPr>
          <w:tab/>
        </w:r>
        <w:r w:rsidRPr="00BF56C9">
          <w:rPr>
            <w:rStyle w:val="Hyperlink"/>
          </w:rPr>
          <w:t>Performance</w:t>
        </w:r>
        <w:r>
          <w:rPr>
            <w:webHidden/>
          </w:rPr>
          <w:tab/>
        </w:r>
        <w:r>
          <w:rPr>
            <w:webHidden/>
          </w:rPr>
          <w:fldChar w:fldCharType="begin"/>
        </w:r>
        <w:r>
          <w:rPr>
            <w:webHidden/>
          </w:rPr>
          <w:instrText xml:space="preserve"> PAGEREF _Toc462307481 \h </w:instrText>
        </w:r>
        <w:r>
          <w:rPr>
            <w:webHidden/>
          </w:rPr>
        </w:r>
        <w:r>
          <w:rPr>
            <w:webHidden/>
          </w:rPr>
          <w:fldChar w:fldCharType="separate"/>
        </w:r>
        <w:r>
          <w:rPr>
            <w:webHidden/>
          </w:rPr>
          <w:t>14</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82" w:history="1">
        <w:r w:rsidRPr="00BF56C9">
          <w:rPr>
            <w:rStyle w:val="Hyperlink"/>
          </w:rPr>
          <w:t>3.4</w:t>
        </w:r>
        <w:r>
          <w:rPr>
            <w:rFonts w:asciiTheme="minorHAnsi" w:eastAsiaTheme="minorEastAsia" w:hAnsiTheme="minorHAnsi" w:cstheme="minorBidi"/>
            <w:sz w:val="22"/>
            <w:szCs w:val="22"/>
            <w:lang w:eastAsia="ja-JP"/>
          </w:rPr>
          <w:tab/>
        </w:r>
        <w:r w:rsidRPr="00BF56C9">
          <w:rPr>
            <w:rStyle w:val="Hyperlink"/>
          </w:rPr>
          <w:t>Supportability</w:t>
        </w:r>
        <w:r>
          <w:rPr>
            <w:webHidden/>
          </w:rPr>
          <w:tab/>
        </w:r>
        <w:r>
          <w:rPr>
            <w:webHidden/>
          </w:rPr>
          <w:fldChar w:fldCharType="begin"/>
        </w:r>
        <w:r>
          <w:rPr>
            <w:webHidden/>
          </w:rPr>
          <w:instrText xml:space="preserve"> PAGEREF _Toc462307482 \h </w:instrText>
        </w:r>
        <w:r>
          <w:rPr>
            <w:webHidden/>
          </w:rPr>
        </w:r>
        <w:r>
          <w:rPr>
            <w:webHidden/>
          </w:rPr>
          <w:fldChar w:fldCharType="separate"/>
        </w:r>
        <w:r>
          <w:rPr>
            <w:webHidden/>
          </w:rPr>
          <w:t>14</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83" w:history="1">
        <w:r w:rsidRPr="00BF56C9">
          <w:rPr>
            <w:rStyle w:val="Hyperlink"/>
          </w:rPr>
          <w:t>3.5</w:t>
        </w:r>
        <w:r>
          <w:rPr>
            <w:rFonts w:asciiTheme="minorHAnsi" w:eastAsiaTheme="minorEastAsia" w:hAnsiTheme="minorHAnsi" w:cstheme="minorBidi"/>
            <w:sz w:val="22"/>
            <w:szCs w:val="22"/>
            <w:lang w:eastAsia="ja-JP"/>
          </w:rPr>
          <w:tab/>
        </w:r>
        <w:r w:rsidRPr="00BF56C9">
          <w:rPr>
            <w:rStyle w:val="Hyperlink"/>
          </w:rPr>
          <w:t>Interfaces</w:t>
        </w:r>
        <w:r>
          <w:rPr>
            <w:webHidden/>
          </w:rPr>
          <w:tab/>
        </w:r>
        <w:r>
          <w:rPr>
            <w:webHidden/>
          </w:rPr>
          <w:fldChar w:fldCharType="begin"/>
        </w:r>
        <w:r>
          <w:rPr>
            <w:webHidden/>
          </w:rPr>
          <w:instrText xml:space="preserve"> PAGEREF _Toc462307483 \h </w:instrText>
        </w:r>
        <w:r>
          <w:rPr>
            <w:webHidden/>
          </w:rPr>
        </w:r>
        <w:r>
          <w:rPr>
            <w:webHidden/>
          </w:rPr>
          <w:fldChar w:fldCharType="separate"/>
        </w:r>
        <w:r>
          <w:rPr>
            <w:webHidden/>
          </w:rPr>
          <w:t>14</w:t>
        </w:r>
        <w:r>
          <w:rPr>
            <w:webHidden/>
          </w:rPr>
          <w:fldChar w:fldCharType="end"/>
        </w:r>
      </w:hyperlink>
    </w:p>
    <w:p w:rsidR="00A50945" w:rsidRDefault="00A50945">
      <w:pPr>
        <w:pStyle w:val="TOC1"/>
        <w:rPr>
          <w:rFonts w:asciiTheme="minorHAnsi" w:eastAsiaTheme="minorEastAsia" w:hAnsiTheme="minorHAnsi" w:cstheme="minorBidi"/>
          <w:b w:val="0"/>
          <w:bCs w:val="0"/>
          <w:caps w:val="0"/>
          <w:szCs w:val="22"/>
          <w:lang w:eastAsia="ja-JP"/>
        </w:rPr>
      </w:pPr>
      <w:hyperlink w:anchor="_Toc462307484" w:history="1">
        <w:r w:rsidRPr="00BF56C9">
          <w:rPr>
            <w:rStyle w:val="Hyperlink"/>
          </w:rPr>
          <w:t>4</w:t>
        </w:r>
        <w:r>
          <w:rPr>
            <w:rFonts w:asciiTheme="minorHAnsi" w:eastAsiaTheme="minorEastAsia" w:hAnsiTheme="minorHAnsi" w:cstheme="minorBidi"/>
            <w:b w:val="0"/>
            <w:bCs w:val="0"/>
            <w:caps w:val="0"/>
            <w:szCs w:val="22"/>
            <w:lang w:eastAsia="ja-JP"/>
          </w:rPr>
          <w:tab/>
        </w:r>
        <w:r w:rsidRPr="00BF56C9">
          <w:rPr>
            <w:rStyle w:val="Hyperlink"/>
          </w:rPr>
          <w:t>Appendix</w:t>
        </w:r>
        <w:r>
          <w:rPr>
            <w:webHidden/>
          </w:rPr>
          <w:tab/>
        </w:r>
        <w:r>
          <w:rPr>
            <w:webHidden/>
          </w:rPr>
          <w:fldChar w:fldCharType="begin"/>
        </w:r>
        <w:r>
          <w:rPr>
            <w:webHidden/>
          </w:rPr>
          <w:instrText xml:space="preserve"> PAGEREF _Toc462307484 \h </w:instrText>
        </w:r>
        <w:r>
          <w:rPr>
            <w:webHidden/>
          </w:rPr>
        </w:r>
        <w:r>
          <w:rPr>
            <w:webHidden/>
          </w:rPr>
          <w:fldChar w:fldCharType="separate"/>
        </w:r>
        <w:r>
          <w:rPr>
            <w:webHidden/>
          </w:rPr>
          <w:t>16</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85" w:history="1">
        <w:r w:rsidRPr="00BF56C9">
          <w:rPr>
            <w:rStyle w:val="Hyperlink"/>
          </w:rPr>
          <w:t>4.1</w:t>
        </w:r>
        <w:r>
          <w:rPr>
            <w:rFonts w:asciiTheme="minorHAnsi" w:eastAsiaTheme="minorEastAsia" w:hAnsiTheme="minorHAnsi" w:cstheme="minorBidi"/>
            <w:sz w:val="22"/>
            <w:szCs w:val="22"/>
            <w:lang w:eastAsia="ja-JP"/>
          </w:rPr>
          <w:tab/>
        </w:r>
        <w:r w:rsidRPr="00BF56C9">
          <w:rPr>
            <w:rStyle w:val="Hyperlink"/>
          </w:rPr>
          <w:t>Appendix A: Menu of List of Lessons.</w:t>
        </w:r>
        <w:r>
          <w:rPr>
            <w:webHidden/>
          </w:rPr>
          <w:tab/>
        </w:r>
        <w:r>
          <w:rPr>
            <w:webHidden/>
          </w:rPr>
          <w:fldChar w:fldCharType="begin"/>
        </w:r>
        <w:r>
          <w:rPr>
            <w:webHidden/>
          </w:rPr>
          <w:instrText xml:space="preserve"> PAGEREF _Toc462307485 \h </w:instrText>
        </w:r>
        <w:r>
          <w:rPr>
            <w:webHidden/>
          </w:rPr>
        </w:r>
        <w:r>
          <w:rPr>
            <w:webHidden/>
          </w:rPr>
          <w:fldChar w:fldCharType="separate"/>
        </w:r>
        <w:r>
          <w:rPr>
            <w:webHidden/>
          </w:rPr>
          <w:t>16</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86" w:history="1">
        <w:r w:rsidRPr="00BF56C9">
          <w:rPr>
            <w:rStyle w:val="Hyperlink"/>
          </w:rPr>
          <w:t>4.2</w:t>
        </w:r>
        <w:r>
          <w:rPr>
            <w:rFonts w:asciiTheme="minorHAnsi" w:eastAsiaTheme="minorEastAsia" w:hAnsiTheme="minorHAnsi" w:cstheme="minorBidi"/>
            <w:sz w:val="22"/>
            <w:szCs w:val="22"/>
            <w:lang w:eastAsia="ja-JP"/>
          </w:rPr>
          <w:tab/>
        </w:r>
        <w:r w:rsidRPr="00BF56C9">
          <w:rPr>
            <w:rStyle w:val="Hyperlink"/>
          </w:rPr>
          <w:t>Appendix B: Vocabulary</w:t>
        </w:r>
        <w:r>
          <w:rPr>
            <w:webHidden/>
          </w:rPr>
          <w:tab/>
        </w:r>
        <w:r>
          <w:rPr>
            <w:webHidden/>
          </w:rPr>
          <w:fldChar w:fldCharType="begin"/>
        </w:r>
        <w:r>
          <w:rPr>
            <w:webHidden/>
          </w:rPr>
          <w:instrText xml:space="preserve"> PAGEREF _Toc462307486 \h </w:instrText>
        </w:r>
        <w:r>
          <w:rPr>
            <w:webHidden/>
          </w:rPr>
        </w:r>
        <w:r>
          <w:rPr>
            <w:webHidden/>
          </w:rPr>
          <w:fldChar w:fldCharType="separate"/>
        </w:r>
        <w:r>
          <w:rPr>
            <w:webHidden/>
          </w:rPr>
          <w:t>16</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87" w:history="1">
        <w:r w:rsidRPr="00BF56C9">
          <w:rPr>
            <w:rStyle w:val="Hyperlink"/>
          </w:rPr>
          <w:t>4.3</w:t>
        </w:r>
        <w:r>
          <w:rPr>
            <w:rFonts w:asciiTheme="minorHAnsi" w:eastAsiaTheme="minorEastAsia" w:hAnsiTheme="minorHAnsi" w:cstheme="minorBidi"/>
            <w:sz w:val="22"/>
            <w:szCs w:val="22"/>
            <w:lang w:eastAsia="ja-JP"/>
          </w:rPr>
          <w:tab/>
        </w:r>
        <w:r w:rsidRPr="00BF56C9">
          <w:rPr>
            <w:rStyle w:val="Hyperlink"/>
          </w:rPr>
          <w:t>Appendix C: Learn Vocabulary</w:t>
        </w:r>
        <w:r>
          <w:rPr>
            <w:webHidden/>
          </w:rPr>
          <w:tab/>
        </w:r>
        <w:r>
          <w:rPr>
            <w:webHidden/>
          </w:rPr>
          <w:fldChar w:fldCharType="begin"/>
        </w:r>
        <w:r>
          <w:rPr>
            <w:webHidden/>
          </w:rPr>
          <w:instrText xml:space="preserve"> PAGEREF _Toc462307487 \h </w:instrText>
        </w:r>
        <w:r>
          <w:rPr>
            <w:webHidden/>
          </w:rPr>
        </w:r>
        <w:r>
          <w:rPr>
            <w:webHidden/>
          </w:rPr>
          <w:fldChar w:fldCharType="separate"/>
        </w:r>
        <w:r>
          <w:rPr>
            <w:webHidden/>
          </w:rPr>
          <w:t>17</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88" w:history="1">
        <w:r w:rsidRPr="00BF56C9">
          <w:rPr>
            <w:rStyle w:val="Hyperlink"/>
          </w:rPr>
          <w:t>4.4</w:t>
        </w:r>
        <w:r>
          <w:rPr>
            <w:rFonts w:asciiTheme="minorHAnsi" w:eastAsiaTheme="minorEastAsia" w:hAnsiTheme="minorHAnsi" w:cstheme="minorBidi"/>
            <w:sz w:val="22"/>
            <w:szCs w:val="22"/>
            <w:lang w:eastAsia="ja-JP"/>
          </w:rPr>
          <w:tab/>
        </w:r>
        <w:r w:rsidRPr="00BF56C9">
          <w:rPr>
            <w:rStyle w:val="Hyperlink"/>
          </w:rPr>
          <w:t>Appendix D: Grammar</w:t>
        </w:r>
        <w:r>
          <w:rPr>
            <w:webHidden/>
          </w:rPr>
          <w:tab/>
        </w:r>
        <w:r>
          <w:rPr>
            <w:webHidden/>
          </w:rPr>
          <w:fldChar w:fldCharType="begin"/>
        </w:r>
        <w:r>
          <w:rPr>
            <w:webHidden/>
          </w:rPr>
          <w:instrText xml:space="preserve"> PAGEREF _Toc462307488 \h </w:instrText>
        </w:r>
        <w:r>
          <w:rPr>
            <w:webHidden/>
          </w:rPr>
        </w:r>
        <w:r>
          <w:rPr>
            <w:webHidden/>
          </w:rPr>
          <w:fldChar w:fldCharType="separate"/>
        </w:r>
        <w:r>
          <w:rPr>
            <w:webHidden/>
          </w:rPr>
          <w:t>17</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89" w:history="1">
        <w:r w:rsidRPr="00BF56C9">
          <w:rPr>
            <w:rStyle w:val="Hyperlink"/>
          </w:rPr>
          <w:t>4.5</w:t>
        </w:r>
        <w:r>
          <w:rPr>
            <w:rFonts w:asciiTheme="minorHAnsi" w:eastAsiaTheme="minorEastAsia" w:hAnsiTheme="minorHAnsi" w:cstheme="minorBidi"/>
            <w:sz w:val="22"/>
            <w:szCs w:val="22"/>
            <w:lang w:eastAsia="ja-JP"/>
          </w:rPr>
          <w:tab/>
        </w:r>
        <w:r w:rsidRPr="00BF56C9">
          <w:rPr>
            <w:rStyle w:val="Hyperlink"/>
          </w:rPr>
          <w:t>Appendix E: Grammar Explanation</w:t>
        </w:r>
        <w:r>
          <w:rPr>
            <w:webHidden/>
          </w:rPr>
          <w:tab/>
        </w:r>
        <w:r>
          <w:rPr>
            <w:webHidden/>
          </w:rPr>
          <w:fldChar w:fldCharType="begin"/>
        </w:r>
        <w:r>
          <w:rPr>
            <w:webHidden/>
          </w:rPr>
          <w:instrText xml:space="preserve"> PAGEREF _Toc462307489 \h </w:instrText>
        </w:r>
        <w:r>
          <w:rPr>
            <w:webHidden/>
          </w:rPr>
        </w:r>
        <w:r>
          <w:rPr>
            <w:webHidden/>
          </w:rPr>
          <w:fldChar w:fldCharType="separate"/>
        </w:r>
        <w:r>
          <w:rPr>
            <w:webHidden/>
          </w:rPr>
          <w:t>18</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90" w:history="1">
        <w:r w:rsidRPr="00BF56C9">
          <w:rPr>
            <w:rStyle w:val="Hyperlink"/>
          </w:rPr>
          <w:t>4.6</w:t>
        </w:r>
        <w:r>
          <w:rPr>
            <w:rFonts w:asciiTheme="minorHAnsi" w:eastAsiaTheme="minorEastAsia" w:hAnsiTheme="minorHAnsi" w:cstheme="minorBidi"/>
            <w:sz w:val="22"/>
            <w:szCs w:val="22"/>
            <w:lang w:eastAsia="ja-JP"/>
          </w:rPr>
          <w:tab/>
        </w:r>
        <w:r w:rsidRPr="00BF56C9">
          <w:rPr>
            <w:rStyle w:val="Hyperlink"/>
          </w:rPr>
          <w:t>Appendix F: Kanji</w:t>
        </w:r>
        <w:r>
          <w:rPr>
            <w:webHidden/>
          </w:rPr>
          <w:tab/>
        </w:r>
        <w:r>
          <w:rPr>
            <w:webHidden/>
          </w:rPr>
          <w:fldChar w:fldCharType="begin"/>
        </w:r>
        <w:r>
          <w:rPr>
            <w:webHidden/>
          </w:rPr>
          <w:instrText xml:space="preserve"> PAGEREF _Toc462307490 \h </w:instrText>
        </w:r>
        <w:r>
          <w:rPr>
            <w:webHidden/>
          </w:rPr>
        </w:r>
        <w:r>
          <w:rPr>
            <w:webHidden/>
          </w:rPr>
          <w:fldChar w:fldCharType="separate"/>
        </w:r>
        <w:r>
          <w:rPr>
            <w:webHidden/>
          </w:rPr>
          <w:t>18</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91" w:history="1">
        <w:r w:rsidRPr="00BF56C9">
          <w:rPr>
            <w:rStyle w:val="Hyperlink"/>
          </w:rPr>
          <w:t>4.7</w:t>
        </w:r>
        <w:r>
          <w:rPr>
            <w:rFonts w:asciiTheme="minorHAnsi" w:eastAsiaTheme="minorEastAsia" w:hAnsiTheme="minorHAnsi" w:cstheme="minorBidi"/>
            <w:sz w:val="22"/>
            <w:szCs w:val="22"/>
            <w:lang w:eastAsia="ja-JP"/>
          </w:rPr>
          <w:tab/>
        </w:r>
        <w:r w:rsidRPr="00BF56C9">
          <w:rPr>
            <w:rStyle w:val="Hyperlink"/>
          </w:rPr>
          <w:t>Appendix G: Kanji Infomation</w:t>
        </w:r>
        <w:r>
          <w:rPr>
            <w:webHidden/>
          </w:rPr>
          <w:tab/>
        </w:r>
        <w:r>
          <w:rPr>
            <w:webHidden/>
          </w:rPr>
          <w:fldChar w:fldCharType="begin"/>
        </w:r>
        <w:r>
          <w:rPr>
            <w:webHidden/>
          </w:rPr>
          <w:instrText xml:space="preserve"> PAGEREF _Toc462307491 \h </w:instrText>
        </w:r>
        <w:r>
          <w:rPr>
            <w:webHidden/>
          </w:rPr>
        </w:r>
        <w:r>
          <w:rPr>
            <w:webHidden/>
          </w:rPr>
          <w:fldChar w:fldCharType="separate"/>
        </w:r>
        <w:r>
          <w:rPr>
            <w:webHidden/>
          </w:rPr>
          <w:t>19</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92" w:history="1">
        <w:r w:rsidRPr="00BF56C9">
          <w:rPr>
            <w:rStyle w:val="Hyperlink"/>
          </w:rPr>
          <w:t>4.8</w:t>
        </w:r>
        <w:r>
          <w:rPr>
            <w:rFonts w:asciiTheme="minorHAnsi" w:eastAsiaTheme="minorEastAsia" w:hAnsiTheme="minorHAnsi" w:cstheme="minorBidi"/>
            <w:sz w:val="22"/>
            <w:szCs w:val="22"/>
            <w:lang w:eastAsia="ja-JP"/>
          </w:rPr>
          <w:tab/>
        </w:r>
        <w:r w:rsidRPr="00BF56C9">
          <w:rPr>
            <w:rStyle w:val="Hyperlink"/>
          </w:rPr>
          <w:t>Appendix H: Quiz</w:t>
        </w:r>
        <w:r>
          <w:rPr>
            <w:webHidden/>
          </w:rPr>
          <w:tab/>
        </w:r>
        <w:r>
          <w:rPr>
            <w:webHidden/>
          </w:rPr>
          <w:fldChar w:fldCharType="begin"/>
        </w:r>
        <w:r>
          <w:rPr>
            <w:webHidden/>
          </w:rPr>
          <w:instrText xml:space="preserve"> PAGEREF _Toc462307492 \h </w:instrText>
        </w:r>
        <w:r>
          <w:rPr>
            <w:webHidden/>
          </w:rPr>
        </w:r>
        <w:r>
          <w:rPr>
            <w:webHidden/>
          </w:rPr>
          <w:fldChar w:fldCharType="separate"/>
        </w:r>
        <w:r>
          <w:rPr>
            <w:webHidden/>
          </w:rPr>
          <w:t>19</w:t>
        </w:r>
        <w:r>
          <w:rPr>
            <w:webHidden/>
          </w:rPr>
          <w:fldChar w:fldCharType="end"/>
        </w:r>
      </w:hyperlink>
    </w:p>
    <w:p w:rsidR="00A50945" w:rsidRDefault="00A50945">
      <w:pPr>
        <w:pStyle w:val="TOC2"/>
        <w:rPr>
          <w:rFonts w:asciiTheme="minorHAnsi" w:eastAsiaTheme="minorEastAsia" w:hAnsiTheme="minorHAnsi" w:cstheme="minorBidi"/>
          <w:sz w:val="22"/>
          <w:szCs w:val="22"/>
          <w:lang w:eastAsia="ja-JP"/>
        </w:rPr>
      </w:pPr>
      <w:hyperlink w:anchor="_Toc462307493" w:history="1">
        <w:r w:rsidRPr="00BF56C9">
          <w:rPr>
            <w:rStyle w:val="Hyperlink"/>
          </w:rPr>
          <w:t>4.9</w:t>
        </w:r>
        <w:r>
          <w:rPr>
            <w:rFonts w:asciiTheme="minorHAnsi" w:eastAsiaTheme="minorEastAsia" w:hAnsiTheme="minorHAnsi" w:cstheme="minorBidi"/>
            <w:sz w:val="22"/>
            <w:szCs w:val="22"/>
            <w:lang w:eastAsia="ja-JP"/>
          </w:rPr>
          <w:tab/>
        </w:r>
        <w:r w:rsidRPr="00BF56C9">
          <w:rPr>
            <w:rStyle w:val="Hyperlink"/>
          </w:rPr>
          <w:t>Appendix I: Confirm exit Dialog</w:t>
        </w:r>
        <w:r>
          <w:rPr>
            <w:webHidden/>
          </w:rPr>
          <w:tab/>
        </w:r>
        <w:r>
          <w:rPr>
            <w:webHidden/>
          </w:rPr>
          <w:fldChar w:fldCharType="begin"/>
        </w:r>
        <w:r>
          <w:rPr>
            <w:webHidden/>
          </w:rPr>
          <w:instrText xml:space="preserve"> PAGEREF _Toc462307493 \h </w:instrText>
        </w:r>
        <w:r>
          <w:rPr>
            <w:webHidden/>
          </w:rPr>
        </w:r>
        <w:r>
          <w:rPr>
            <w:webHidden/>
          </w:rPr>
          <w:fldChar w:fldCharType="separate"/>
        </w:r>
        <w:r>
          <w:rPr>
            <w:webHidden/>
          </w:rPr>
          <w:t>20</w:t>
        </w:r>
        <w:r>
          <w:rPr>
            <w:webHidden/>
          </w:rPr>
          <w:fldChar w:fldCharType="end"/>
        </w:r>
      </w:hyperlink>
    </w:p>
    <w:p w:rsidR="0050513B" w:rsidRDefault="0050513B">
      <w:pPr>
        <w:rPr>
          <w:lang w:val="en-GB"/>
        </w:rPr>
        <w:sectPr w:rsidR="0050513B" w:rsidSect="00E07DDF">
          <w:headerReference w:type="default" r:id="rId9"/>
          <w:footerReference w:type="default" r:id="rId10"/>
          <w:pgSz w:w="12242" w:h="15842" w:code="1"/>
          <w:pgMar w:top="1440" w:right="1440" w:bottom="1440" w:left="1800" w:header="720" w:footer="720" w:gutter="0"/>
          <w:cols w:space="720"/>
          <w:titlePg/>
        </w:sectPr>
      </w:pPr>
      <w:r>
        <w:rPr>
          <w:rFonts w:cs="Tahoma"/>
          <w:b/>
          <w:bCs/>
          <w:sz w:val="24"/>
          <w:szCs w:val="24"/>
          <w:lang w:val="en-GB"/>
        </w:rPr>
        <w:fldChar w:fldCharType="end"/>
      </w:r>
    </w:p>
    <w:p w:rsidR="00F568D0" w:rsidRDefault="0050513B" w:rsidP="00737802">
      <w:pPr>
        <w:pStyle w:val="Heading1"/>
      </w:pPr>
      <w:bookmarkStart w:id="8" w:name="_Toc521150196"/>
      <w:bookmarkStart w:id="9" w:name="_Toc456598586"/>
      <w:bookmarkStart w:id="10" w:name="_Toc504442098"/>
      <w:bookmarkStart w:id="11" w:name="_Toc462307467"/>
      <w:r w:rsidRPr="00F568D0">
        <w:lastRenderedPageBreak/>
        <w:t>Introduction</w:t>
      </w:r>
      <w:bookmarkStart w:id="12" w:name="_Toc521150197"/>
      <w:bookmarkEnd w:id="8"/>
      <w:bookmarkEnd w:id="11"/>
    </w:p>
    <w:p w:rsidR="0050513B" w:rsidRDefault="0050513B" w:rsidP="00F568D0">
      <w:pPr>
        <w:pStyle w:val="Heading2"/>
      </w:pPr>
      <w:bookmarkStart w:id="13" w:name="_Toc462307468"/>
      <w:r>
        <w:t>Purpose</w:t>
      </w:r>
      <w:bookmarkEnd w:id="12"/>
      <w:bookmarkEnd w:id="13"/>
    </w:p>
    <w:p w:rsidR="00F568D0" w:rsidRPr="00F568D0" w:rsidRDefault="00F568D0" w:rsidP="00B65F75">
      <w:pPr>
        <w:pStyle w:val="Caption"/>
        <w:numPr>
          <w:ilvl w:val="0"/>
          <w:numId w:val="7"/>
        </w:numPr>
        <w:jc w:val="left"/>
      </w:pPr>
      <w:bookmarkStart w:id="14" w:name="_Toc521150198"/>
      <w:r w:rsidRPr="00F568D0">
        <w:t xml:space="preserve">The purpose of this document is to provide a consistent and complete description of the requirements for the software: </w:t>
      </w:r>
      <w:r w:rsidR="00E07DDF">
        <w:t>Dekiru Nihongo</w:t>
      </w:r>
      <w:r w:rsidRPr="00F568D0">
        <w:t>. Which identify existing project information and the software components that should be tested.</w:t>
      </w:r>
    </w:p>
    <w:p w:rsidR="0050513B" w:rsidRDefault="0050513B">
      <w:pPr>
        <w:pStyle w:val="Heading2"/>
      </w:pPr>
      <w:bookmarkStart w:id="15" w:name="_Toc462307469"/>
      <w:r>
        <w:t>Scope</w:t>
      </w:r>
      <w:bookmarkEnd w:id="14"/>
      <w:bookmarkEnd w:id="15"/>
    </w:p>
    <w:p w:rsidR="00EA2986" w:rsidRDefault="00EA2986" w:rsidP="00EA2986">
      <w:pPr>
        <w:ind w:left="720"/>
      </w:pPr>
      <w:r>
        <w:t>We describe what features are in the scope of the software and what are not in the scope of the software to be developed.</w:t>
      </w:r>
    </w:p>
    <w:p w:rsidR="00EA2986" w:rsidRDefault="00EA2986" w:rsidP="00EA2986">
      <w:pPr>
        <w:ind w:left="720"/>
        <w:rPr>
          <w:i/>
          <w:u w:val="single"/>
        </w:rPr>
      </w:pPr>
      <w:r w:rsidRPr="00EA2986">
        <w:rPr>
          <w:i/>
          <w:u w:val="single"/>
        </w:rPr>
        <w:t>In Scope:</w:t>
      </w:r>
      <w:r>
        <w:rPr>
          <w:i/>
          <w:u w:val="single"/>
        </w:rPr>
        <w:t xml:space="preserve"> </w:t>
      </w:r>
    </w:p>
    <w:p w:rsidR="00EA2986" w:rsidRPr="00EA2986" w:rsidRDefault="00EA2986" w:rsidP="00B65F75">
      <w:pPr>
        <w:numPr>
          <w:ilvl w:val="0"/>
          <w:numId w:val="8"/>
        </w:numPr>
        <w:rPr>
          <w:i/>
          <w:u w:val="single"/>
        </w:rPr>
      </w:pPr>
      <w:r>
        <w:t xml:space="preserve">Study </w:t>
      </w:r>
      <w:r w:rsidR="00D42E64">
        <w:t xml:space="preserve">Vocabulary </w:t>
      </w:r>
      <w:r>
        <w:t xml:space="preserve">function which help user </w:t>
      </w:r>
      <w:r w:rsidR="00D42E64">
        <w:t>to learn all of vocabulary of each lesson</w:t>
      </w:r>
      <w:r>
        <w:t>.</w:t>
      </w:r>
    </w:p>
    <w:p w:rsidR="00EA2986" w:rsidRPr="00EA2986" w:rsidRDefault="00D42E64" w:rsidP="00B65F75">
      <w:pPr>
        <w:numPr>
          <w:ilvl w:val="0"/>
          <w:numId w:val="8"/>
        </w:numPr>
        <w:rPr>
          <w:i/>
          <w:u w:val="single"/>
        </w:rPr>
      </w:pPr>
      <w:r>
        <w:t>Study Grammar function which help user to learn Grammar of each lesson with Vietnamese Explanation</w:t>
      </w:r>
      <w:r w:rsidR="00EA2986">
        <w:t xml:space="preserve">. </w:t>
      </w:r>
    </w:p>
    <w:p w:rsidR="00EA2986" w:rsidRPr="00D42E64" w:rsidRDefault="00D42E64" w:rsidP="00B65F75">
      <w:pPr>
        <w:numPr>
          <w:ilvl w:val="0"/>
          <w:numId w:val="8"/>
        </w:numPr>
        <w:rPr>
          <w:i/>
          <w:u w:val="single"/>
        </w:rPr>
      </w:pPr>
      <w:r>
        <w:t>Study Kanji function which help user to learn Kanji with all information.</w:t>
      </w:r>
    </w:p>
    <w:p w:rsidR="00D42E64" w:rsidRPr="00D42E64" w:rsidRDefault="00D42E64" w:rsidP="00B65F75">
      <w:pPr>
        <w:numPr>
          <w:ilvl w:val="0"/>
          <w:numId w:val="8"/>
        </w:numPr>
        <w:rPr>
          <w:i/>
          <w:u w:val="single"/>
        </w:rPr>
      </w:pPr>
      <w:r>
        <w:t>Quiz function which help user to review learned knowledge with 10 question in each lesson.</w:t>
      </w:r>
    </w:p>
    <w:p w:rsidR="00D42E64" w:rsidRPr="00EA2986" w:rsidRDefault="00D42E64" w:rsidP="00B65F75">
      <w:pPr>
        <w:numPr>
          <w:ilvl w:val="0"/>
          <w:numId w:val="8"/>
        </w:numPr>
        <w:rPr>
          <w:i/>
          <w:u w:val="single"/>
        </w:rPr>
      </w:pPr>
      <w:r>
        <w:t>Search function which help user to find a word in all vocabulary.</w:t>
      </w:r>
    </w:p>
    <w:p w:rsidR="0050513B" w:rsidRDefault="0050513B">
      <w:pPr>
        <w:pStyle w:val="Heading2"/>
      </w:pPr>
      <w:bookmarkStart w:id="16" w:name="_Toc521150199"/>
      <w:bookmarkStart w:id="17" w:name="_Toc462307470"/>
      <w:r>
        <w:t>Definitions, Acronyms, and Abbreviations</w:t>
      </w:r>
      <w:bookmarkEnd w:id="16"/>
      <w:bookmarkEnd w:id="17"/>
    </w:p>
    <w:tbl>
      <w:tblPr>
        <w:tblStyle w:val="TableGrid8"/>
        <w:tblW w:w="0" w:type="auto"/>
        <w:tblLook w:val="04A0" w:firstRow="1" w:lastRow="0" w:firstColumn="1" w:lastColumn="0" w:noHBand="0" w:noVBand="1"/>
      </w:tblPr>
      <w:tblGrid>
        <w:gridCol w:w="727"/>
        <w:gridCol w:w="1771"/>
        <w:gridCol w:w="6486"/>
      </w:tblGrid>
      <w:tr w:rsidR="00C11110" w:rsidTr="00375B06">
        <w:trPr>
          <w:cnfStyle w:val="100000000000" w:firstRow="1" w:lastRow="0" w:firstColumn="0" w:lastColumn="0" w:oddVBand="0" w:evenVBand="0" w:oddHBand="0" w:evenHBand="0" w:firstRowFirstColumn="0" w:firstRowLastColumn="0" w:lastRowFirstColumn="0" w:lastRowLastColumn="0"/>
        </w:trPr>
        <w:tc>
          <w:tcPr>
            <w:tcW w:w="738" w:type="dxa"/>
          </w:tcPr>
          <w:p w:rsidR="00C11110" w:rsidRPr="00054EBC" w:rsidRDefault="00C11110" w:rsidP="008723AA">
            <w:pPr>
              <w:pStyle w:val="InfoBlue"/>
              <w:rPr>
                <w:b w:val="0"/>
                <w:bCs/>
              </w:rPr>
            </w:pPr>
            <w:r w:rsidRPr="00054EBC">
              <w:rPr>
                <w:b w:val="0"/>
                <w:bCs/>
              </w:rPr>
              <w:t>ID</w:t>
            </w:r>
          </w:p>
        </w:tc>
        <w:tc>
          <w:tcPr>
            <w:tcW w:w="1800" w:type="dxa"/>
          </w:tcPr>
          <w:p w:rsidR="00C11110" w:rsidRPr="00054EBC" w:rsidRDefault="00C11110" w:rsidP="008723AA">
            <w:pPr>
              <w:pStyle w:val="InfoBlue"/>
              <w:rPr>
                <w:b w:val="0"/>
                <w:bCs/>
              </w:rPr>
            </w:pPr>
            <w:r w:rsidRPr="00054EBC">
              <w:rPr>
                <w:b w:val="0"/>
                <w:bCs/>
              </w:rPr>
              <w:t>Acronym</w:t>
            </w:r>
          </w:p>
        </w:tc>
        <w:tc>
          <w:tcPr>
            <w:tcW w:w="6678" w:type="dxa"/>
          </w:tcPr>
          <w:p w:rsidR="00C11110" w:rsidRPr="00054EBC" w:rsidRDefault="00C11110" w:rsidP="008723AA">
            <w:pPr>
              <w:pStyle w:val="InfoBlue"/>
              <w:rPr>
                <w:b w:val="0"/>
                <w:bCs/>
              </w:rPr>
            </w:pPr>
            <w:r w:rsidRPr="00054EBC">
              <w:rPr>
                <w:b w:val="0"/>
                <w:bCs/>
              </w:rPr>
              <w:t>Definition</w:t>
            </w:r>
          </w:p>
        </w:tc>
      </w:tr>
      <w:tr w:rsidR="00C11110" w:rsidTr="00375B06">
        <w:trPr>
          <w:trHeight w:val="363"/>
        </w:trPr>
        <w:tc>
          <w:tcPr>
            <w:tcW w:w="738" w:type="dxa"/>
          </w:tcPr>
          <w:p w:rsidR="00C11110" w:rsidRPr="00054EBC" w:rsidRDefault="00C11110" w:rsidP="008723AA">
            <w:pPr>
              <w:pStyle w:val="InfoBlue"/>
              <w:rPr>
                <w:b/>
                <w:bCs w:val="0"/>
              </w:rPr>
            </w:pPr>
            <w:r w:rsidRPr="00054EBC">
              <w:rPr>
                <w:b/>
                <w:bCs w:val="0"/>
              </w:rPr>
              <w:t>1</w:t>
            </w:r>
          </w:p>
        </w:tc>
        <w:tc>
          <w:tcPr>
            <w:tcW w:w="1800" w:type="dxa"/>
          </w:tcPr>
          <w:p w:rsidR="00C11110" w:rsidRPr="008723AA" w:rsidRDefault="00C11110" w:rsidP="008723AA">
            <w:pPr>
              <w:pStyle w:val="InfoBlue"/>
            </w:pPr>
            <w:r w:rsidRPr="008723AA">
              <w:t>SRS</w:t>
            </w:r>
          </w:p>
        </w:tc>
        <w:tc>
          <w:tcPr>
            <w:tcW w:w="6678" w:type="dxa"/>
          </w:tcPr>
          <w:p w:rsidR="00C11110" w:rsidRPr="008723AA" w:rsidRDefault="00C11110" w:rsidP="008723AA">
            <w:pPr>
              <w:pStyle w:val="InfoBlue"/>
            </w:pPr>
            <w:r w:rsidRPr="008723AA">
              <w:t>Software Requirement Specification</w:t>
            </w:r>
          </w:p>
        </w:tc>
      </w:tr>
      <w:tr w:rsidR="00C11110" w:rsidTr="00375B06">
        <w:tc>
          <w:tcPr>
            <w:tcW w:w="738" w:type="dxa"/>
          </w:tcPr>
          <w:p w:rsidR="00C11110" w:rsidRPr="00054EBC" w:rsidRDefault="00C11110" w:rsidP="008723AA">
            <w:pPr>
              <w:pStyle w:val="InfoBlue"/>
              <w:rPr>
                <w:b/>
                <w:bCs w:val="0"/>
              </w:rPr>
            </w:pPr>
            <w:r w:rsidRPr="00054EBC">
              <w:rPr>
                <w:b/>
                <w:bCs w:val="0"/>
              </w:rPr>
              <w:t>2</w:t>
            </w:r>
          </w:p>
        </w:tc>
        <w:tc>
          <w:tcPr>
            <w:tcW w:w="1800" w:type="dxa"/>
          </w:tcPr>
          <w:p w:rsidR="00C11110" w:rsidRPr="008723AA" w:rsidRDefault="009A7C2C" w:rsidP="008723AA">
            <w:pPr>
              <w:pStyle w:val="InfoBlue"/>
            </w:pPr>
            <w:r>
              <w:t>App</w:t>
            </w:r>
          </w:p>
        </w:tc>
        <w:tc>
          <w:tcPr>
            <w:tcW w:w="6678" w:type="dxa"/>
          </w:tcPr>
          <w:p w:rsidR="00C11110" w:rsidRPr="008723AA" w:rsidRDefault="009A7C2C" w:rsidP="008723AA">
            <w:pPr>
              <w:pStyle w:val="InfoBlue"/>
            </w:pPr>
            <w:r>
              <w:t>Application</w:t>
            </w:r>
          </w:p>
        </w:tc>
      </w:tr>
      <w:tr w:rsidR="00C11110" w:rsidRPr="00054EBC" w:rsidTr="00375B06">
        <w:tc>
          <w:tcPr>
            <w:tcW w:w="738" w:type="dxa"/>
          </w:tcPr>
          <w:p w:rsidR="00C11110" w:rsidRPr="00054EBC" w:rsidRDefault="00224BCE" w:rsidP="008723AA">
            <w:pPr>
              <w:pStyle w:val="InfoBlue"/>
              <w:rPr>
                <w:b/>
                <w:bCs w:val="0"/>
              </w:rPr>
            </w:pPr>
            <w:r w:rsidRPr="00054EBC">
              <w:rPr>
                <w:b/>
                <w:bCs w:val="0"/>
              </w:rPr>
              <w:t>3</w:t>
            </w:r>
          </w:p>
        </w:tc>
        <w:tc>
          <w:tcPr>
            <w:tcW w:w="1800" w:type="dxa"/>
          </w:tcPr>
          <w:p w:rsidR="00C11110" w:rsidRPr="008723AA" w:rsidRDefault="00E07DDF" w:rsidP="008723AA">
            <w:pPr>
              <w:pStyle w:val="InfoBlue"/>
            </w:pPr>
            <w:r>
              <w:t>DN</w:t>
            </w:r>
          </w:p>
        </w:tc>
        <w:tc>
          <w:tcPr>
            <w:tcW w:w="6678" w:type="dxa"/>
          </w:tcPr>
          <w:p w:rsidR="00C11110" w:rsidRPr="008723AA" w:rsidRDefault="00E07DDF" w:rsidP="00224BCE">
            <w:pPr>
              <w:pStyle w:val="InfoBlue"/>
            </w:pPr>
            <w:r>
              <w:t>Dekiru Nihongo</w:t>
            </w:r>
            <w:r w:rsidR="00224BCE">
              <w:t xml:space="preserve"> (Software’s name)</w:t>
            </w:r>
          </w:p>
        </w:tc>
      </w:tr>
      <w:tr w:rsidR="008723AA" w:rsidTr="00375B06">
        <w:tc>
          <w:tcPr>
            <w:tcW w:w="738" w:type="dxa"/>
          </w:tcPr>
          <w:p w:rsidR="008723AA" w:rsidRPr="00054EBC" w:rsidRDefault="00224BCE" w:rsidP="008723AA">
            <w:pPr>
              <w:pStyle w:val="InfoBlue"/>
              <w:rPr>
                <w:b/>
                <w:bCs w:val="0"/>
              </w:rPr>
            </w:pPr>
            <w:r w:rsidRPr="00054EBC">
              <w:rPr>
                <w:b/>
                <w:bCs w:val="0"/>
              </w:rPr>
              <w:t>4</w:t>
            </w:r>
          </w:p>
        </w:tc>
        <w:tc>
          <w:tcPr>
            <w:tcW w:w="1800" w:type="dxa"/>
          </w:tcPr>
          <w:p w:rsidR="008723AA" w:rsidRPr="008723AA" w:rsidRDefault="00224BCE" w:rsidP="008723AA">
            <w:pPr>
              <w:pStyle w:val="InfoBlue"/>
            </w:pPr>
            <w:r>
              <w:t>OS</w:t>
            </w:r>
          </w:p>
        </w:tc>
        <w:tc>
          <w:tcPr>
            <w:tcW w:w="6678" w:type="dxa"/>
          </w:tcPr>
          <w:p w:rsidR="008723AA" w:rsidRPr="008723AA" w:rsidRDefault="00224BCE" w:rsidP="008723AA">
            <w:pPr>
              <w:pStyle w:val="InfoBlue"/>
            </w:pPr>
            <w:r>
              <w:t>Operating System</w:t>
            </w:r>
          </w:p>
        </w:tc>
      </w:tr>
      <w:tr w:rsidR="00B3166F" w:rsidRPr="00054EBC" w:rsidTr="00375B06">
        <w:tc>
          <w:tcPr>
            <w:tcW w:w="738" w:type="dxa"/>
          </w:tcPr>
          <w:p w:rsidR="00B3166F" w:rsidRPr="00054EBC" w:rsidRDefault="00B3166F" w:rsidP="008723AA">
            <w:pPr>
              <w:pStyle w:val="InfoBlue"/>
              <w:rPr>
                <w:b/>
                <w:bCs w:val="0"/>
              </w:rPr>
            </w:pPr>
            <w:r w:rsidRPr="00054EBC">
              <w:rPr>
                <w:b/>
                <w:bCs w:val="0"/>
              </w:rPr>
              <w:t>5</w:t>
            </w:r>
          </w:p>
        </w:tc>
        <w:tc>
          <w:tcPr>
            <w:tcW w:w="1800" w:type="dxa"/>
          </w:tcPr>
          <w:p w:rsidR="00B3166F" w:rsidRDefault="00B3166F" w:rsidP="008723AA">
            <w:pPr>
              <w:pStyle w:val="InfoBlue"/>
            </w:pPr>
            <w:r>
              <w:t>GUI</w:t>
            </w:r>
          </w:p>
        </w:tc>
        <w:tc>
          <w:tcPr>
            <w:tcW w:w="6678" w:type="dxa"/>
          </w:tcPr>
          <w:p w:rsidR="00B3166F" w:rsidRDefault="00B3166F" w:rsidP="008723AA">
            <w:pPr>
              <w:pStyle w:val="InfoBlue"/>
            </w:pPr>
            <w:r>
              <w:t>Graphic User Interface</w:t>
            </w:r>
          </w:p>
        </w:tc>
      </w:tr>
      <w:tr w:rsidR="00B3166F" w:rsidTr="00375B06">
        <w:tc>
          <w:tcPr>
            <w:tcW w:w="738" w:type="dxa"/>
          </w:tcPr>
          <w:p w:rsidR="00B3166F" w:rsidRPr="00054EBC" w:rsidRDefault="00B3166F" w:rsidP="008723AA">
            <w:pPr>
              <w:pStyle w:val="InfoBlue"/>
              <w:rPr>
                <w:b/>
                <w:bCs w:val="0"/>
              </w:rPr>
            </w:pPr>
            <w:r w:rsidRPr="00054EBC">
              <w:rPr>
                <w:b/>
                <w:bCs w:val="0"/>
              </w:rPr>
              <w:t>6</w:t>
            </w:r>
          </w:p>
        </w:tc>
        <w:tc>
          <w:tcPr>
            <w:tcW w:w="1800" w:type="dxa"/>
          </w:tcPr>
          <w:p w:rsidR="00B3166F" w:rsidRDefault="00B3166F" w:rsidP="008723AA">
            <w:pPr>
              <w:pStyle w:val="InfoBlue"/>
            </w:pPr>
            <w:r>
              <w:t>CMS</w:t>
            </w:r>
          </w:p>
        </w:tc>
        <w:tc>
          <w:tcPr>
            <w:tcW w:w="6678" w:type="dxa"/>
          </w:tcPr>
          <w:p w:rsidR="00B3166F" w:rsidRDefault="00B3166F" w:rsidP="008723AA">
            <w:pPr>
              <w:pStyle w:val="InfoBlue"/>
            </w:pPr>
            <w:r>
              <w:t>Content Manager System</w:t>
            </w:r>
          </w:p>
        </w:tc>
      </w:tr>
      <w:tr w:rsidR="00F54F6A" w:rsidTr="00375B06">
        <w:tc>
          <w:tcPr>
            <w:tcW w:w="738" w:type="dxa"/>
          </w:tcPr>
          <w:p w:rsidR="00F54F6A" w:rsidRPr="00054EBC" w:rsidRDefault="00F54F6A" w:rsidP="008723AA">
            <w:pPr>
              <w:pStyle w:val="InfoBlue"/>
              <w:rPr>
                <w:b/>
                <w:bCs w:val="0"/>
              </w:rPr>
            </w:pPr>
            <w:r>
              <w:rPr>
                <w:b/>
                <w:bCs w:val="0"/>
              </w:rPr>
              <w:t>7</w:t>
            </w:r>
          </w:p>
        </w:tc>
        <w:tc>
          <w:tcPr>
            <w:tcW w:w="1800" w:type="dxa"/>
          </w:tcPr>
          <w:p w:rsidR="00F54F6A" w:rsidRDefault="00F54F6A" w:rsidP="008723AA">
            <w:pPr>
              <w:pStyle w:val="InfoBlue"/>
            </w:pPr>
            <w:r>
              <w:t>DB</w:t>
            </w:r>
          </w:p>
        </w:tc>
        <w:tc>
          <w:tcPr>
            <w:tcW w:w="6678" w:type="dxa"/>
          </w:tcPr>
          <w:p w:rsidR="00F54F6A" w:rsidRDefault="00F54F6A" w:rsidP="008723AA">
            <w:pPr>
              <w:pStyle w:val="InfoBlue"/>
            </w:pPr>
            <w:r>
              <w:t>Database</w:t>
            </w:r>
          </w:p>
        </w:tc>
      </w:tr>
      <w:tr w:rsidR="001B4B2E" w:rsidTr="00375B06">
        <w:tc>
          <w:tcPr>
            <w:tcW w:w="738" w:type="dxa"/>
          </w:tcPr>
          <w:p w:rsidR="001B4B2E" w:rsidRDefault="001B4B2E" w:rsidP="008723AA">
            <w:pPr>
              <w:pStyle w:val="InfoBlue"/>
              <w:rPr>
                <w:b/>
                <w:bCs w:val="0"/>
              </w:rPr>
            </w:pPr>
            <w:r>
              <w:rPr>
                <w:b/>
                <w:bCs w:val="0"/>
              </w:rPr>
              <w:t>8</w:t>
            </w:r>
          </w:p>
        </w:tc>
        <w:tc>
          <w:tcPr>
            <w:tcW w:w="1800" w:type="dxa"/>
          </w:tcPr>
          <w:p w:rsidR="001B4B2E" w:rsidRDefault="001B4B2E" w:rsidP="008723AA">
            <w:pPr>
              <w:pStyle w:val="InfoBlue"/>
            </w:pPr>
            <w:r>
              <w:t>CM</w:t>
            </w:r>
          </w:p>
        </w:tc>
        <w:tc>
          <w:tcPr>
            <w:tcW w:w="6678" w:type="dxa"/>
          </w:tcPr>
          <w:p w:rsidR="001B4B2E" w:rsidRDefault="001B4B2E" w:rsidP="008723AA">
            <w:pPr>
              <w:pStyle w:val="InfoBlue"/>
            </w:pPr>
            <w:r>
              <w:t>Content Manager</w:t>
            </w:r>
          </w:p>
        </w:tc>
      </w:tr>
    </w:tbl>
    <w:p w:rsidR="0050513B" w:rsidRDefault="0050513B" w:rsidP="008723AA">
      <w:pPr>
        <w:pStyle w:val="InfoBlue"/>
      </w:pPr>
    </w:p>
    <w:p w:rsidR="0050513B" w:rsidRDefault="0050513B">
      <w:pPr>
        <w:pStyle w:val="Heading2"/>
      </w:pPr>
      <w:bookmarkStart w:id="18" w:name="_Toc521150200"/>
      <w:bookmarkStart w:id="19" w:name="_Toc462307471"/>
      <w:r>
        <w:lastRenderedPageBreak/>
        <w:t>References</w:t>
      </w:r>
      <w:bookmarkEnd w:id="18"/>
      <w:bookmarkEnd w:id="19"/>
    </w:p>
    <w:p w:rsidR="009A7C2C" w:rsidRDefault="009A7C2C" w:rsidP="00123F93">
      <w:pPr>
        <w:pStyle w:val="BodyText"/>
        <w:numPr>
          <w:ilvl w:val="0"/>
          <w:numId w:val="10"/>
        </w:numPr>
        <w:rPr>
          <w:lang w:val="en-US"/>
        </w:rPr>
      </w:pPr>
      <w:bookmarkStart w:id="20" w:name="_Toc521150201"/>
      <w:r>
        <w:rPr>
          <w:lang w:val="en-US"/>
        </w:rPr>
        <w:t>Software requirement specification form</w:t>
      </w:r>
    </w:p>
    <w:p w:rsidR="009A7C2C" w:rsidRPr="00F9553F" w:rsidRDefault="009A7C2C" w:rsidP="00123F93">
      <w:pPr>
        <w:pStyle w:val="BodyText"/>
        <w:numPr>
          <w:ilvl w:val="0"/>
          <w:numId w:val="10"/>
        </w:numPr>
        <w:rPr>
          <w:lang w:val="en-US"/>
        </w:rPr>
      </w:pPr>
      <w:r>
        <w:t>SRS of Cafeteria Ordering System (by Karl Wiegers)</w:t>
      </w:r>
    </w:p>
    <w:p w:rsidR="009A7C2C" w:rsidRDefault="009A7C2C" w:rsidP="00123F93">
      <w:pPr>
        <w:pStyle w:val="BodyText"/>
        <w:numPr>
          <w:ilvl w:val="0"/>
          <w:numId w:val="10"/>
        </w:numPr>
        <w:rPr>
          <w:lang w:val="en-US"/>
        </w:rPr>
      </w:pPr>
      <w:r>
        <w:rPr>
          <w:lang w:val="en-US"/>
        </w:rPr>
        <w:t>Software engineering – Ninth Edition (by Ian Sommerville)</w:t>
      </w:r>
    </w:p>
    <w:p w:rsidR="004A794F" w:rsidRPr="001E7EFA" w:rsidRDefault="004A794F" w:rsidP="00123F93">
      <w:pPr>
        <w:pStyle w:val="BodyText"/>
        <w:numPr>
          <w:ilvl w:val="0"/>
          <w:numId w:val="10"/>
        </w:numPr>
        <w:rPr>
          <w:lang w:val="en-US"/>
        </w:rPr>
      </w:pPr>
      <w:r>
        <w:rPr>
          <w:lang w:val="en-US"/>
        </w:rPr>
        <w:t>Dekiru Nihongo - ShoChyuKyuu</w:t>
      </w:r>
    </w:p>
    <w:p w:rsidR="0050513B" w:rsidRDefault="0050513B">
      <w:pPr>
        <w:pStyle w:val="Heading2"/>
      </w:pPr>
      <w:bookmarkStart w:id="21" w:name="_Toc462307472"/>
      <w:r>
        <w:t>Overview</w:t>
      </w:r>
      <w:bookmarkEnd w:id="20"/>
      <w:bookmarkEnd w:id="21"/>
    </w:p>
    <w:p w:rsidR="0050513B" w:rsidRDefault="008723AA" w:rsidP="008723AA">
      <w:pPr>
        <w:pStyle w:val="InfoBlue"/>
      </w:pPr>
      <w:r>
        <w:t>We intend to develop the application with the following main part:</w:t>
      </w:r>
    </w:p>
    <w:p w:rsidR="008723AA" w:rsidRDefault="008723AA" w:rsidP="00B6536A">
      <w:pPr>
        <w:pStyle w:val="BodyText"/>
        <w:ind w:left="720"/>
        <w:rPr>
          <w:lang w:val="en-US"/>
        </w:rPr>
      </w:pPr>
      <w:r>
        <w:rPr>
          <w:lang w:val="en-US"/>
        </w:rPr>
        <w:t xml:space="preserve">Client side: this part contains </w:t>
      </w:r>
      <w:r w:rsidR="00E07DDF">
        <w:rPr>
          <w:lang w:val="en-US"/>
        </w:rPr>
        <w:t>four</w:t>
      </w:r>
      <w:r>
        <w:rPr>
          <w:lang w:val="en-US"/>
        </w:rPr>
        <w:t xml:space="preserve"> main functions:</w:t>
      </w:r>
    </w:p>
    <w:p w:rsidR="008723AA" w:rsidRDefault="00E07DDF" w:rsidP="00E07DDF">
      <w:pPr>
        <w:pStyle w:val="BodyText"/>
        <w:numPr>
          <w:ilvl w:val="1"/>
          <w:numId w:val="7"/>
        </w:numPr>
        <w:rPr>
          <w:lang w:val="en-US"/>
        </w:rPr>
      </w:pPr>
      <w:r>
        <w:rPr>
          <w:lang w:val="en-US"/>
        </w:rPr>
        <w:t xml:space="preserve">Study Vocabulary function: include feature to help user study </w:t>
      </w:r>
      <w:r w:rsidR="00B6536A">
        <w:rPr>
          <w:lang w:val="en-US"/>
        </w:rPr>
        <w:t>Vocabulary of each lesson in the book names Dekiru Nihongo by a list of Japanese Vocabulary with that meanings.</w:t>
      </w:r>
    </w:p>
    <w:p w:rsidR="00B6536A" w:rsidRDefault="00B6536A" w:rsidP="00B6536A">
      <w:pPr>
        <w:pStyle w:val="BodyText"/>
        <w:numPr>
          <w:ilvl w:val="1"/>
          <w:numId w:val="7"/>
        </w:numPr>
        <w:rPr>
          <w:lang w:val="en-US"/>
        </w:rPr>
      </w:pPr>
      <w:r>
        <w:rPr>
          <w:lang w:val="en-US"/>
        </w:rPr>
        <w:t>Study Grammar function: include feature to help user study all Grammar’s structure of each lesson in the book names Dekiru Nihongo by Vietnamese explanations.</w:t>
      </w:r>
    </w:p>
    <w:p w:rsidR="00B6536A" w:rsidRDefault="00B6536A" w:rsidP="00B6536A">
      <w:pPr>
        <w:pStyle w:val="BodyText"/>
        <w:numPr>
          <w:ilvl w:val="1"/>
          <w:numId w:val="7"/>
        </w:numPr>
        <w:rPr>
          <w:lang w:val="en-US"/>
        </w:rPr>
      </w:pPr>
      <w:r>
        <w:rPr>
          <w:lang w:val="en-US"/>
        </w:rPr>
        <w:t>Study Kanji function: include feature to help user study all Kanji of each lesson in the book names Dekiru Nihongo</w:t>
      </w:r>
      <w:r w:rsidR="00D452A3">
        <w:rPr>
          <w:lang w:val="en-US"/>
        </w:rPr>
        <w:t xml:space="preserve"> with all information of each Kanji letter</w:t>
      </w:r>
      <w:r>
        <w:rPr>
          <w:lang w:val="en-US"/>
        </w:rPr>
        <w:t>.</w:t>
      </w:r>
    </w:p>
    <w:p w:rsidR="00B6536A" w:rsidRDefault="00B6536A" w:rsidP="00B6536A">
      <w:pPr>
        <w:pStyle w:val="BodyText"/>
        <w:numPr>
          <w:ilvl w:val="1"/>
          <w:numId w:val="7"/>
        </w:numPr>
        <w:rPr>
          <w:lang w:val="en-US"/>
        </w:rPr>
      </w:pPr>
      <w:r>
        <w:rPr>
          <w:lang w:val="en-US"/>
        </w:rPr>
        <w:t>Quiz function: include feature to help user to review and prepare for class’s test with 10 questions for each lesson.</w:t>
      </w:r>
    </w:p>
    <w:p w:rsidR="00C4687B" w:rsidRDefault="00C4687B" w:rsidP="00B6536A">
      <w:pPr>
        <w:pStyle w:val="BodyText"/>
        <w:numPr>
          <w:ilvl w:val="1"/>
          <w:numId w:val="7"/>
        </w:numPr>
        <w:rPr>
          <w:lang w:val="en-US"/>
        </w:rPr>
      </w:pPr>
      <w:r>
        <w:rPr>
          <w:lang w:val="en-US"/>
        </w:rPr>
        <w:t>Search Vocabulary function: include feature to help user input a Japanese word and search in data of all vocabulary, result will display word, meaning and lesson number of inputted word.</w:t>
      </w:r>
    </w:p>
    <w:p w:rsidR="0050513B" w:rsidRDefault="0050513B">
      <w:pPr>
        <w:pStyle w:val="Heading1"/>
      </w:pPr>
      <w:bookmarkStart w:id="22" w:name="_Toc521150202"/>
      <w:bookmarkStart w:id="23" w:name="_Toc462307473"/>
      <w:r>
        <w:lastRenderedPageBreak/>
        <w:t>Overall Description</w:t>
      </w:r>
      <w:bookmarkEnd w:id="22"/>
      <w:bookmarkEnd w:id="23"/>
    </w:p>
    <w:p w:rsidR="009A7C2C" w:rsidRDefault="009A7C2C" w:rsidP="009A7C2C">
      <w:pPr>
        <w:pStyle w:val="Heading2"/>
      </w:pPr>
      <w:bookmarkStart w:id="24" w:name="_Toc462307474"/>
      <w:r>
        <w:t>Product Perspective:</w:t>
      </w:r>
      <w:bookmarkEnd w:id="24"/>
    </w:p>
    <w:p w:rsidR="00B3166F" w:rsidRDefault="00A65597" w:rsidP="00B65F75">
      <w:pPr>
        <w:numPr>
          <w:ilvl w:val="0"/>
          <w:numId w:val="7"/>
        </w:numPr>
      </w:pPr>
      <w:r>
        <w:t>DN</w:t>
      </w:r>
      <w:r w:rsidR="00B3166F">
        <w:t xml:space="preserve"> is aimed toward student who:</w:t>
      </w:r>
    </w:p>
    <w:p w:rsidR="00B3166F" w:rsidRDefault="00A65597" w:rsidP="00B65F75">
      <w:pPr>
        <w:numPr>
          <w:ilvl w:val="1"/>
          <w:numId w:val="7"/>
        </w:numPr>
      </w:pPr>
      <w:r>
        <w:t>Study following the book names Dekiru Nihongo (FPT student)</w:t>
      </w:r>
    </w:p>
    <w:p w:rsidR="00B3166F" w:rsidRDefault="00A65597" w:rsidP="006003A1">
      <w:pPr>
        <w:numPr>
          <w:ilvl w:val="1"/>
          <w:numId w:val="7"/>
        </w:numPr>
      </w:pPr>
      <w:r>
        <w:t>Have diffuculty in learning Japanese in class with the book names Dekiru Nihongo</w:t>
      </w:r>
    </w:p>
    <w:p w:rsidR="00B3166F" w:rsidRDefault="00A65597" w:rsidP="00B65F75">
      <w:pPr>
        <w:numPr>
          <w:ilvl w:val="1"/>
          <w:numId w:val="7"/>
        </w:numPr>
      </w:pPr>
      <w:r>
        <w:t>Want to learning Japanese easily and take the good mark in class.</w:t>
      </w:r>
    </w:p>
    <w:p w:rsidR="00B3166F" w:rsidRDefault="00A65597" w:rsidP="00123F93">
      <w:pPr>
        <w:numPr>
          <w:ilvl w:val="0"/>
          <w:numId w:val="11"/>
        </w:numPr>
      </w:pPr>
      <w:r>
        <w:t>DN is an Desktop Java</w:t>
      </w:r>
      <w:r w:rsidR="00B3166F">
        <w:t xml:space="preserve"> Application. Which means it </w:t>
      </w:r>
      <w:r>
        <w:t>works on PC features</w:t>
      </w:r>
      <w:r w:rsidR="00B3166F">
        <w:t xml:space="preserve">. The GUI should be as friendly as possible, easy to use and attractive to pupils and students. </w:t>
      </w:r>
    </w:p>
    <w:p w:rsidR="00B3166F" w:rsidRDefault="00B6536A" w:rsidP="00123F93">
      <w:pPr>
        <w:numPr>
          <w:ilvl w:val="0"/>
          <w:numId w:val="11"/>
        </w:numPr>
      </w:pPr>
      <w:r>
        <w:t>DN</w:t>
      </w:r>
      <w:r w:rsidR="00B3166F">
        <w:t xml:space="preserve"> is intended to be a stand-alone product and should not depend on the availability of other software.</w:t>
      </w:r>
    </w:p>
    <w:p w:rsidR="00817C77" w:rsidRPr="00A65597" w:rsidRDefault="00B3166F" w:rsidP="00A65597">
      <w:pPr>
        <w:pStyle w:val="Heading2"/>
      </w:pPr>
      <w:bookmarkStart w:id="25" w:name="_Toc462307475"/>
      <w:r>
        <w:t>Product Functions:</w:t>
      </w:r>
      <w:bookmarkEnd w:id="25"/>
    </w:p>
    <w:tbl>
      <w:tblPr>
        <w:tblStyle w:val="TableGrid8"/>
        <w:tblW w:w="0" w:type="auto"/>
        <w:tblLook w:val="04A0" w:firstRow="1" w:lastRow="0" w:firstColumn="1" w:lastColumn="0" w:noHBand="0" w:noVBand="1"/>
      </w:tblPr>
      <w:tblGrid>
        <w:gridCol w:w="2340"/>
        <w:gridCol w:w="3150"/>
        <w:gridCol w:w="3438"/>
      </w:tblGrid>
      <w:tr w:rsidR="00B319B5" w:rsidTr="00375B06">
        <w:trPr>
          <w:cnfStyle w:val="100000000000" w:firstRow="1" w:lastRow="0" w:firstColumn="0" w:lastColumn="0" w:oddVBand="0" w:evenVBand="0" w:oddHBand="0" w:evenHBand="0" w:firstRowFirstColumn="0" w:firstRowLastColumn="0" w:lastRowFirstColumn="0" w:lastRowLastColumn="0"/>
        </w:trPr>
        <w:tc>
          <w:tcPr>
            <w:tcW w:w="2340" w:type="dxa"/>
          </w:tcPr>
          <w:p w:rsidR="00B319B5" w:rsidRPr="00054EBC" w:rsidRDefault="00B319B5" w:rsidP="00054EBC">
            <w:pPr>
              <w:ind w:left="0"/>
              <w:rPr>
                <w:b w:val="0"/>
              </w:rPr>
            </w:pPr>
            <w:r w:rsidRPr="00054EBC">
              <w:rPr>
                <w:b w:val="0"/>
              </w:rPr>
              <w:t>Class of use cases</w:t>
            </w:r>
          </w:p>
        </w:tc>
        <w:tc>
          <w:tcPr>
            <w:tcW w:w="3150" w:type="dxa"/>
          </w:tcPr>
          <w:p w:rsidR="00B319B5" w:rsidRPr="00054EBC" w:rsidRDefault="00B319B5" w:rsidP="00054EBC">
            <w:pPr>
              <w:ind w:left="0"/>
              <w:rPr>
                <w:b w:val="0"/>
              </w:rPr>
            </w:pPr>
            <w:r w:rsidRPr="00054EBC">
              <w:rPr>
                <w:b w:val="0"/>
              </w:rPr>
              <w:t>Functions need to implement</w:t>
            </w:r>
          </w:p>
        </w:tc>
        <w:tc>
          <w:tcPr>
            <w:tcW w:w="3438" w:type="dxa"/>
          </w:tcPr>
          <w:p w:rsidR="00B319B5" w:rsidRPr="00054EBC" w:rsidRDefault="00B319B5" w:rsidP="00054EBC">
            <w:pPr>
              <w:ind w:left="0"/>
              <w:rPr>
                <w:b w:val="0"/>
              </w:rPr>
            </w:pPr>
            <w:r w:rsidRPr="00054EBC">
              <w:rPr>
                <w:b w:val="0"/>
              </w:rPr>
              <w:t>Description of function</w:t>
            </w:r>
          </w:p>
        </w:tc>
      </w:tr>
      <w:tr w:rsidR="00CE5F9A" w:rsidTr="00375B06">
        <w:trPr>
          <w:trHeight w:val="368"/>
        </w:trPr>
        <w:tc>
          <w:tcPr>
            <w:tcW w:w="2340" w:type="dxa"/>
            <w:vMerge w:val="restart"/>
          </w:tcPr>
          <w:p w:rsidR="00CE5F9A" w:rsidRDefault="00CE5F9A" w:rsidP="00054EBC">
            <w:pPr>
              <w:ind w:left="0"/>
            </w:pPr>
            <w:r>
              <w:t>Use cases related to learn Vocabulary</w:t>
            </w:r>
          </w:p>
        </w:tc>
        <w:tc>
          <w:tcPr>
            <w:tcW w:w="3150" w:type="dxa"/>
          </w:tcPr>
          <w:p w:rsidR="00CE5F9A" w:rsidRDefault="00D46458" w:rsidP="00054EBC">
            <w:pPr>
              <w:ind w:left="0"/>
            </w:pPr>
            <w:r>
              <w:t>Display Vocabulary list</w:t>
            </w:r>
          </w:p>
        </w:tc>
        <w:tc>
          <w:tcPr>
            <w:tcW w:w="3438" w:type="dxa"/>
          </w:tcPr>
          <w:p w:rsidR="00CE5F9A" w:rsidRDefault="00D46458" w:rsidP="00054EBC">
            <w:pPr>
              <w:ind w:left="0"/>
            </w:pPr>
            <w:r>
              <w:t>Load data of Vocabulary and display to the list of all vocabulary</w:t>
            </w:r>
            <w:r w:rsidR="00CE5F9A">
              <w:t>. Scroll up and down to see all Vocabylary with that meanning.</w:t>
            </w:r>
          </w:p>
        </w:tc>
      </w:tr>
      <w:tr w:rsidR="00CE5F9A" w:rsidTr="00375B06">
        <w:trPr>
          <w:trHeight w:val="368"/>
        </w:trPr>
        <w:tc>
          <w:tcPr>
            <w:tcW w:w="2340" w:type="dxa"/>
            <w:vMerge/>
          </w:tcPr>
          <w:p w:rsidR="00CE5F9A" w:rsidRDefault="00CE5F9A" w:rsidP="00054EBC">
            <w:pPr>
              <w:ind w:left="0"/>
            </w:pPr>
          </w:p>
        </w:tc>
        <w:tc>
          <w:tcPr>
            <w:tcW w:w="3150" w:type="dxa"/>
          </w:tcPr>
          <w:p w:rsidR="00CE5F9A" w:rsidRDefault="00CE5F9A" w:rsidP="00054EBC">
            <w:pPr>
              <w:ind w:left="0"/>
            </w:pPr>
            <w:r>
              <w:t>Learn Vocabulary</w:t>
            </w:r>
          </w:p>
        </w:tc>
        <w:tc>
          <w:tcPr>
            <w:tcW w:w="3438" w:type="dxa"/>
          </w:tcPr>
          <w:p w:rsidR="00CE5F9A" w:rsidRDefault="00CE5F9A" w:rsidP="00054EBC">
            <w:pPr>
              <w:ind w:left="0"/>
            </w:pPr>
            <w:r>
              <w:t xml:space="preserve">Pick randomly an item from list of Vocabulary, display meaning and allow user to enter Japanese </w:t>
            </w:r>
            <w:r w:rsidR="00AC3CE8">
              <w:t>word</w:t>
            </w:r>
            <w:r>
              <w:t xml:space="preserve"> to an text field.</w:t>
            </w:r>
          </w:p>
        </w:tc>
      </w:tr>
      <w:tr w:rsidR="00CE5F9A" w:rsidTr="00375B06">
        <w:trPr>
          <w:trHeight w:val="368"/>
        </w:trPr>
        <w:tc>
          <w:tcPr>
            <w:tcW w:w="2340" w:type="dxa"/>
            <w:vMerge/>
          </w:tcPr>
          <w:p w:rsidR="00CE5F9A" w:rsidRDefault="00CE5F9A" w:rsidP="00054EBC">
            <w:pPr>
              <w:ind w:left="0"/>
            </w:pPr>
          </w:p>
        </w:tc>
        <w:tc>
          <w:tcPr>
            <w:tcW w:w="3150" w:type="dxa"/>
          </w:tcPr>
          <w:p w:rsidR="00CE5F9A" w:rsidRDefault="00CE5F9A" w:rsidP="00054EBC">
            <w:pPr>
              <w:ind w:left="0"/>
            </w:pPr>
            <w:r>
              <w:t>Display result</w:t>
            </w:r>
          </w:p>
        </w:tc>
        <w:tc>
          <w:tcPr>
            <w:tcW w:w="3438" w:type="dxa"/>
          </w:tcPr>
          <w:p w:rsidR="00CE5F9A" w:rsidRDefault="006003A1" w:rsidP="00054EBC">
            <w:pPr>
              <w:ind w:left="0"/>
            </w:pPr>
            <w:r>
              <w:t>On top of the Vocabulary interface, there is an progress bar to display the grade of user when they learning vocabylary by percentage.</w:t>
            </w:r>
          </w:p>
        </w:tc>
      </w:tr>
      <w:tr w:rsidR="009B08A6" w:rsidTr="00375B06">
        <w:trPr>
          <w:trHeight w:val="368"/>
        </w:trPr>
        <w:tc>
          <w:tcPr>
            <w:tcW w:w="2340" w:type="dxa"/>
            <w:vMerge w:val="restart"/>
          </w:tcPr>
          <w:p w:rsidR="009B08A6" w:rsidRDefault="009B08A6" w:rsidP="00D452A3">
            <w:pPr>
              <w:ind w:left="0"/>
            </w:pPr>
            <w:r>
              <w:t xml:space="preserve">Use cases related to </w:t>
            </w:r>
            <w:r w:rsidR="00D452A3">
              <w:t>learn Grammar</w:t>
            </w:r>
          </w:p>
        </w:tc>
        <w:tc>
          <w:tcPr>
            <w:tcW w:w="3150" w:type="dxa"/>
          </w:tcPr>
          <w:p w:rsidR="009B08A6" w:rsidRDefault="00D46458" w:rsidP="00054EBC">
            <w:pPr>
              <w:ind w:left="0"/>
            </w:pPr>
            <w:r>
              <w:t>Display Grammar list</w:t>
            </w:r>
          </w:p>
        </w:tc>
        <w:tc>
          <w:tcPr>
            <w:tcW w:w="3438" w:type="dxa"/>
          </w:tcPr>
          <w:p w:rsidR="009B08A6" w:rsidRDefault="00D46458" w:rsidP="00054EBC">
            <w:pPr>
              <w:ind w:left="0"/>
            </w:pPr>
            <w:r>
              <w:t>Load data of Grammar and display to t</w:t>
            </w:r>
            <w:r w:rsidR="006003A1">
              <w:t>h</w:t>
            </w:r>
            <w:r>
              <w:t>e list of grammar</w:t>
            </w:r>
            <w:r w:rsidR="006003A1">
              <w:t xml:space="preserve">. </w:t>
            </w:r>
            <w:r w:rsidR="00D452A3">
              <w:t>Scroll up and down to see all Grammar and pick an item to see the description.</w:t>
            </w:r>
          </w:p>
        </w:tc>
      </w:tr>
      <w:tr w:rsidR="009B08A6" w:rsidTr="00375B06">
        <w:trPr>
          <w:trHeight w:val="368"/>
        </w:trPr>
        <w:tc>
          <w:tcPr>
            <w:tcW w:w="2340" w:type="dxa"/>
            <w:vMerge/>
          </w:tcPr>
          <w:p w:rsidR="009B08A6" w:rsidRDefault="009B08A6" w:rsidP="00054EBC">
            <w:pPr>
              <w:ind w:left="0"/>
            </w:pPr>
          </w:p>
        </w:tc>
        <w:tc>
          <w:tcPr>
            <w:tcW w:w="3150" w:type="dxa"/>
          </w:tcPr>
          <w:p w:rsidR="009B08A6" w:rsidRDefault="00D46458" w:rsidP="00054EBC">
            <w:pPr>
              <w:ind w:left="0"/>
            </w:pPr>
            <w:r>
              <w:t>Display an Grammar explanation</w:t>
            </w:r>
          </w:p>
        </w:tc>
        <w:tc>
          <w:tcPr>
            <w:tcW w:w="3438" w:type="dxa"/>
          </w:tcPr>
          <w:p w:rsidR="009B08A6" w:rsidRDefault="00D46458" w:rsidP="00054EBC">
            <w:pPr>
              <w:ind w:left="0"/>
            </w:pPr>
            <w:r>
              <w:t>Load data and display t</w:t>
            </w:r>
            <w:r w:rsidR="006003A1">
              <w:t>he Vietnamese explanatio</w:t>
            </w:r>
            <w:r>
              <w:t>n of that grammar.</w:t>
            </w:r>
          </w:p>
        </w:tc>
      </w:tr>
      <w:tr w:rsidR="00817C77" w:rsidTr="00375B06">
        <w:trPr>
          <w:trHeight w:val="368"/>
        </w:trPr>
        <w:tc>
          <w:tcPr>
            <w:tcW w:w="2340" w:type="dxa"/>
            <w:vMerge w:val="restart"/>
          </w:tcPr>
          <w:p w:rsidR="00817C77" w:rsidRDefault="00817C77" w:rsidP="00D452A3">
            <w:pPr>
              <w:ind w:left="0"/>
            </w:pPr>
            <w:r>
              <w:t xml:space="preserve">Use cases related to </w:t>
            </w:r>
            <w:r w:rsidR="00D452A3">
              <w:t>learn Kanji</w:t>
            </w:r>
          </w:p>
        </w:tc>
        <w:tc>
          <w:tcPr>
            <w:tcW w:w="3150" w:type="dxa"/>
          </w:tcPr>
          <w:p w:rsidR="00817C77" w:rsidRDefault="00D46458" w:rsidP="00054EBC">
            <w:pPr>
              <w:ind w:left="0"/>
            </w:pPr>
            <w:r>
              <w:t>Display Kanji list</w:t>
            </w:r>
          </w:p>
        </w:tc>
        <w:tc>
          <w:tcPr>
            <w:tcW w:w="3438" w:type="dxa"/>
          </w:tcPr>
          <w:p w:rsidR="00817C77" w:rsidRDefault="00D46458" w:rsidP="00054EBC">
            <w:pPr>
              <w:ind w:left="0"/>
            </w:pPr>
            <w:r>
              <w:t>Load data and display t</w:t>
            </w:r>
            <w:r w:rsidR="006003A1">
              <w:t>he list of Kanji</w:t>
            </w:r>
            <w:r>
              <w:t>.</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6003A1" w:rsidP="00054EBC">
            <w:pPr>
              <w:ind w:left="0"/>
            </w:pPr>
            <w:r>
              <w:t>Choose an item of list of Kanji</w:t>
            </w:r>
          </w:p>
        </w:tc>
        <w:tc>
          <w:tcPr>
            <w:tcW w:w="3438" w:type="dxa"/>
          </w:tcPr>
          <w:p w:rsidR="00817C77" w:rsidRDefault="006003A1" w:rsidP="00054EBC">
            <w:pPr>
              <w:ind w:left="0"/>
            </w:pPr>
            <w:r>
              <w:t>The information of Kanji that was choosen will be appear such as : ON- sound, KUN- sound and compound word.</w:t>
            </w:r>
          </w:p>
        </w:tc>
      </w:tr>
      <w:tr w:rsidR="00BC5067" w:rsidTr="00375B06">
        <w:trPr>
          <w:trHeight w:val="368"/>
        </w:trPr>
        <w:tc>
          <w:tcPr>
            <w:tcW w:w="2340" w:type="dxa"/>
            <w:vMerge w:val="restart"/>
          </w:tcPr>
          <w:p w:rsidR="00BC5067" w:rsidRDefault="00BC5067" w:rsidP="006003A1">
            <w:pPr>
              <w:ind w:left="0"/>
            </w:pPr>
            <w:r>
              <w:lastRenderedPageBreak/>
              <w:t>Use cases related to Quiz</w:t>
            </w:r>
          </w:p>
        </w:tc>
        <w:tc>
          <w:tcPr>
            <w:tcW w:w="3150" w:type="dxa"/>
          </w:tcPr>
          <w:p w:rsidR="00BC5067" w:rsidRDefault="00D46458" w:rsidP="00054EBC">
            <w:pPr>
              <w:ind w:left="0"/>
            </w:pPr>
            <w:r>
              <w:t>Display Quiz</w:t>
            </w:r>
          </w:p>
        </w:tc>
        <w:tc>
          <w:tcPr>
            <w:tcW w:w="3438" w:type="dxa"/>
          </w:tcPr>
          <w:p w:rsidR="00BC5067" w:rsidRDefault="00D46458" w:rsidP="00BC5067">
            <w:pPr>
              <w:ind w:left="0"/>
            </w:pPr>
            <w:r>
              <w:t>Display the quiz interface</w:t>
            </w:r>
            <w:r w:rsidR="00BC5067">
              <w:t>. There are one question and four answer.</w:t>
            </w:r>
          </w:p>
        </w:tc>
      </w:tr>
      <w:tr w:rsidR="00BC5067" w:rsidTr="00375B06">
        <w:trPr>
          <w:trHeight w:val="368"/>
        </w:trPr>
        <w:tc>
          <w:tcPr>
            <w:tcW w:w="2340" w:type="dxa"/>
            <w:vMerge/>
          </w:tcPr>
          <w:p w:rsidR="00BC5067" w:rsidRDefault="00BC5067" w:rsidP="006003A1">
            <w:pPr>
              <w:ind w:left="0"/>
            </w:pPr>
          </w:p>
        </w:tc>
        <w:tc>
          <w:tcPr>
            <w:tcW w:w="3150" w:type="dxa"/>
          </w:tcPr>
          <w:p w:rsidR="00BC5067" w:rsidRDefault="00BC5067" w:rsidP="00054EBC">
            <w:pPr>
              <w:ind w:left="0"/>
            </w:pPr>
            <w:r>
              <w:t>Start again</w:t>
            </w:r>
          </w:p>
        </w:tc>
        <w:tc>
          <w:tcPr>
            <w:tcW w:w="3438" w:type="dxa"/>
          </w:tcPr>
          <w:p w:rsidR="00BC5067" w:rsidRDefault="00BC5067" w:rsidP="00054EBC">
            <w:pPr>
              <w:ind w:left="0"/>
            </w:pPr>
            <w:r>
              <w:t xml:space="preserve"> </w:t>
            </w:r>
            <w:r w:rsidR="00D46458">
              <w:t>Start Quiz again</w:t>
            </w:r>
          </w:p>
        </w:tc>
      </w:tr>
      <w:tr w:rsidR="00BC5067" w:rsidTr="00375B06">
        <w:trPr>
          <w:trHeight w:val="368"/>
        </w:trPr>
        <w:tc>
          <w:tcPr>
            <w:tcW w:w="2340" w:type="dxa"/>
            <w:vMerge/>
          </w:tcPr>
          <w:p w:rsidR="00BC5067" w:rsidRDefault="00BC5067" w:rsidP="006003A1">
            <w:pPr>
              <w:ind w:left="0"/>
            </w:pPr>
          </w:p>
        </w:tc>
        <w:tc>
          <w:tcPr>
            <w:tcW w:w="3150" w:type="dxa"/>
          </w:tcPr>
          <w:p w:rsidR="00BC5067" w:rsidRDefault="00BC5067" w:rsidP="00054EBC">
            <w:pPr>
              <w:ind w:left="0"/>
            </w:pPr>
            <w:r>
              <w:t>Next</w:t>
            </w:r>
          </w:p>
        </w:tc>
        <w:tc>
          <w:tcPr>
            <w:tcW w:w="3438" w:type="dxa"/>
          </w:tcPr>
          <w:p w:rsidR="00BC5067" w:rsidRDefault="00D46458" w:rsidP="00054EBC">
            <w:pPr>
              <w:ind w:left="0"/>
            </w:pPr>
            <w:r>
              <w:t>Go to next question</w:t>
            </w:r>
          </w:p>
        </w:tc>
      </w:tr>
      <w:tr w:rsidR="00BC5067" w:rsidTr="00375B06">
        <w:trPr>
          <w:trHeight w:val="368"/>
        </w:trPr>
        <w:tc>
          <w:tcPr>
            <w:tcW w:w="2340" w:type="dxa"/>
            <w:vMerge/>
          </w:tcPr>
          <w:p w:rsidR="00BC5067" w:rsidRDefault="00BC5067" w:rsidP="006003A1">
            <w:pPr>
              <w:ind w:left="0"/>
            </w:pPr>
          </w:p>
        </w:tc>
        <w:tc>
          <w:tcPr>
            <w:tcW w:w="3150" w:type="dxa"/>
          </w:tcPr>
          <w:p w:rsidR="00BC5067" w:rsidRDefault="00B17B53" w:rsidP="00054EBC">
            <w:pPr>
              <w:ind w:left="0"/>
            </w:pPr>
            <w:r>
              <w:t>Display result</w:t>
            </w:r>
          </w:p>
        </w:tc>
        <w:tc>
          <w:tcPr>
            <w:tcW w:w="3438" w:type="dxa"/>
          </w:tcPr>
          <w:p w:rsidR="00BC5067" w:rsidRDefault="00B17B53" w:rsidP="00054EBC">
            <w:pPr>
              <w:ind w:left="0"/>
            </w:pPr>
            <w:r>
              <w:t>On top of the Quiz interface, we have number of wright and wrong answer with icon.</w:t>
            </w:r>
          </w:p>
        </w:tc>
      </w:tr>
      <w:tr w:rsidR="00C0306C" w:rsidTr="00375B06">
        <w:trPr>
          <w:trHeight w:val="368"/>
        </w:trPr>
        <w:tc>
          <w:tcPr>
            <w:tcW w:w="2340" w:type="dxa"/>
            <w:vMerge w:val="restart"/>
          </w:tcPr>
          <w:p w:rsidR="00C0306C" w:rsidRDefault="00C0306C" w:rsidP="006003A1">
            <w:pPr>
              <w:ind w:left="0"/>
            </w:pPr>
            <w:r>
              <w:t>Use cases related to Search</w:t>
            </w:r>
            <w:r w:rsidR="00C4687B">
              <w:t xml:space="preserve"> Vocabulary</w:t>
            </w:r>
          </w:p>
        </w:tc>
        <w:tc>
          <w:tcPr>
            <w:tcW w:w="3150" w:type="dxa"/>
          </w:tcPr>
          <w:p w:rsidR="00C0306C" w:rsidRDefault="00C0306C" w:rsidP="00054EBC">
            <w:pPr>
              <w:ind w:left="0"/>
            </w:pPr>
            <w:r>
              <w:t>Search</w:t>
            </w:r>
            <w:r w:rsidR="00C4687B">
              <w:t xml:space="preserve"> Vocabulary</w:t>
            </w:r>
          </w:p>
        </w:tc>
        <w:tc>
          <w:tcPr>
            <w:tcW w:w="3438" w:type="dxa"/>
          </w:tcPr>
          <w:p w:rsidR="00C0306C" w:rsidRDefault="00C0306C" w:rsidP="00054EBC">
            <w:pPr>
              <w:ind w:left="0"/>
            </w:pPr>
            <w:r>
              <w:t>Search in data of all vocabulary the inputted word</w:t>
            </w:r>
          </w:p>
        </w:tc>
      </w:tr>
      <w:tr w:rsidR="00C0306C" w:rsidTr="00375B06">
        <w:trPr>
          <w:trHeight w:val="368"/>
        </w:trPr>
        <w:tc>
          <w:tcPr>
            <w:tcW w:w="2340" w:type="dxa"/>
            <w:vMerge/>
          </w:tcPr>
          <w:p w:rsidR="00C0306C" w:rsidRDefault="00C0306C" w:rsidP="006003A1">
            <w:pPr>
              <w:ind w:left="0"/>
            </w:pPr>
          </w:p>
        </w:tc>
        <w:tc>
          <w:tcPr>
            <w:tcW w:w="3150" w:type="dxa"/>
          </w:tcPr>
          <w:p w:rsidR="00C0306C" w:rsidRDefault="00C0306C" w:rsidP="00054EBC">
            <w:pPr>
              <w:ind w:left="0"/>
            </w:pPr>
            <w:r>
              <w:t>Display result</w:t>
            </w:r>
          </w:p>
        </w:tc>
        <w:tc>
          <w:tcPr>
            <w:tcW w:w="3438" w:type="dxa"/>
          </w:tcPr>
          <w:p w:rsidR="00C0306C" w:rsidRDefault="00C0306C" w:rsidP="00054EBC">
            <w:pPr>
              <w:ind w:left="0"/>
            </w:pPr>
            <w:r>
              <w:t>Display all word and meaning contains key word in a list.</w:t>
            </w:r>
          </w:p>
        </w:tc>
      </w:tr>
    </w:tbl>
    <w:p w:rsidR="00817C77" w:rsidRDefault="00817C77" w:rsidP="00A65597">
      <w:pPr>
        <w:ind w:left="0"/>
      </w:pPr>
    </w:p>
    <w:p w:rsidR="008731E6" w:rsidRDefault="008731E6" w:rsidP="008731E6">
      <w:pPr>
        <w:pStyle w:val="Heading2"/>
      </w:pPr>
      <w:bookmarkStart w:id="26" w:name="_Toc462307476"/>
      <w:r>
        <w:t>User characteristics</w:t>
      </w:r>
      <w:bookmarkEnd w:id="26"/>
    </w:p>
    <w:p w:rsidR="008731E6" w:rsidRDefault="00BE4E7E" w:rsidP="008B44D1">
      <w:pPr>
        <w:ind w:left="720"/>
      </w:pPr>
      <w:r>
        <w:t xml:space="preserve">Software </w:t>
      </w:r>
      <w:r w:rsidR="003F62B2">
        <w:t>doesn’t</w:t>
      </w:r>
      <w:r>
        <w:t xml:space="preserve"> require any special</w:t>
      </w:r>
      <w:r w:rsidR="003F62B2">
        <w:t xml:space="preserve"> characteristics of user</w:t>
      </w:r>
      <w:r>
        <w:t xml:space="preserve">. User just to have </w:t>
      </w:r>
      <w:r w:rsidR="00B17B53">
        <w:t>a PC device.</w:t>
      </w:r>
    </w:p>
    <w:p w:rsidR="00BE4E7E" w:rsidRDefault="00BE4E7E" w:rsidP="00BE4E7E">
      <w:pPr>
        <w:pStyle w:val="Heading2"/>
      </w:pPr>
      <w:bookmarkStart w:id="27" w:name="_Toc462307477"/>
      <w:r>
        <w:t>General Constraints</w:t>
      </w:r>
      <w:bookmarkEnd w:id="27"/>
    </w:p>
    <w:p w:rsidR="008B44D1" w:rsidRDefault="00BE4E7E" w:rsidP="00123F93">
      <w:pPr>
        <w:numPr>
          <w:ilvl w:val="0"/>
          <w:numId w:val="12"/>
        </w:numPr>
      </w:pPr>
      <w:r>
        <w:t xml:space="preserve"> </w:t>
      </w:r>
      <w:r w:rsidR="00B17B53">
        <w:t>DN currently only support PC</w:t>
      </w:r>
      <w:r w:rsidR="008B44D1">
        <w:t xml:space="preserve"> devices</w:t>
      </w:r>
    </w:p>
    <w:p w:rsidR="008B44D1" w:rsidRDefault="008B44D1" w:rsidP="00123F93">
      <w:pPr>
        <w:numPr>
          <w:ilvl w:val="0"/>
          <w:numId w:val="12"/>
        </w:numPr>
      </w:pPr>
      <w:r>
        <w:t xml:space="preserve"> </w:t>
      </w:r>
      <w:r w:rsidR="00B17B53">
        <w:t>DN</w:t>
      </w:r>
      <w:r>
        <w:t xml:space="preserve"> is single-user software</w:t>
      </w:r>
    </w:p>
    <w:p w:rsidR="0050513B" w:rsidRDefault="0050513B" w:rsidP="008723AA">
      <w:pPr>
        <w:pStyle w:val="InfoBlue"/>
      </w:pPr>
    </w:p>
    <w:p w:rsidR="0050513B" w:rsidRDefault="0050513B">
      <w:pPr>
        <w:pStyle w:val="Heading1"/>
      </w:pPr>
      <w:bookmarkStart w:id="28" w:name="_Toc521150203"/>
      <w:bookmarkStart w:id="29" w:name="_Toc462307478"/>
      <w:r>
        <w:lastRenderedPageBreak/>
        <w:t>Specific Requirements</w:t>
      </w:r>
      <w:bookmarkEnd w:id="28"/>
      <w:bookmarkEnd w:id="29"/>
      <w:r>
        <w:t xml:space="preserve"> </w:t>
      </w:r>
    </w:p>
    <w:p w:rsidR="008470A2" w:rsidRDefault="0050513B" w:rsidP="008470A2">
      <w:pPr>
        <w:pStyle w:val="Heading2"/>
      </w:pPr>
      <w:bookmarkStart w:id="30" w:name="_Toc521150204"/>
      <w:bookmarkStart w:id="31" w:name="_Toc462307479"/>
      <w:r>
        <w:t>Functionality</w:t>
      </w:r>
      <w:bookmarkEnd w:id="30"/>
      <w:bookmarkEnd w:id="31"/>
    </w:p>
    <w:tbl>
      <w:tblPr>
        <w:tblStyle w:val="TableGrid8"/>
        <w:tblW w:w="0" w:type="auto"/>
        <w:tblLayout w:type="fixed"/>
        <w:tblLook w:val="0020" w:firstRow="1" w:lastRow="0" w:firstColumn="0" w:lastColumn="0" w:noHBand="0" w:noVBand="0"/>
      </w:tblPr>
      <w:tblGrid>
        <w:gridCol w:w="2448"/>
        <w:gridCol w:w="4050"/>
      </w:tblGrid>
      <w:tr w:rsidR="008470A2" w:rsidTr="00375B06">
        <w:trPr>
          <w:cnfStyle w:val="100000000000" w:firstRow="1" w:lastRow="0" w:firstColumn="0" w:lastColumn="0" w:oddVBand="0" w:evenVBand="0" w:oddHBand="0" w:evenHBand="0" w:firstRowFirstColumn="0" w:firstRowLastColumn="0" w:lastRowFirstColumn="0" w:lastRowLastColumn="0"/>
        </w:trPr>
        <w:tc>
          <w:tcPr>
            <w:tcW w:w="2448" w:type="dxa"/>
          </w:tcPr>
          <w:p w:rsidR="008470A2" w:rsidRDefault="008470A2" w:rsidP="004429DB">
            <w:pPr>
              <w:pStyle w:val="TableHead"/>
            </w:pPr>
            <w:r>
              <w:t>Primary Actor</w:t>
            </w:r>
          </w:p>
        </w:tc>
        <w:tc>
          <w:tcPr>
            <w:tcW w:w="4050" w:type="dxa"/>
          </w:tcPr>
          <w:p w:rsidR="008470A2" w:rsidRDefault="008470A2" w:rsidP="004429DB">
            <w:pPr>
              <w:pStyle w:val="TableHead"/>
            </w:pPr>
            <w:r>
              <w:t>Use Cases</w:t>
            </w:r>
          </w:p>
        </w:tc>
      </w:tr>
      <w:tr w:rsidR="008470A2" w:rsidTr="00375B06">
        <w:tc>
          <w:tcPr>
            <w:tcW w:w="2448" w:type="dxa"/>
          </w:tcPr>
          <w:p w:rsidR="008470A2" w:rsidRDefault="008470A2" w:rsidP="00054EBC">
            <w:pPr>
              <w:pStyle w:val="TableText"/>
            </w:pPr>
            <w:r>
              <w:t>User</w:t>
            </w:r>
          </w:p>
        </w:tc>
        <w:tc>
          <w:tcPr>
            <w:tcW w:w="4050" w:type="dxa"/>
          </w:tcPr>
          <w:p w:rsidR="008470A2" w:rsidRDefault="002F4566" w:rsidP="00123F93">
            <w:pPr>
              <w:pStyle w:val="TableText"/>
              <w:numPr>
                <w:ilvl w:val="0"/>
                <w:numId w:val="14"/>
              </w:numPr>
            </w:pPr>
            <w:r>
              <w:t>Choose Lesson to Learn</w:t>
            </w:r>
          </w:p>
          <w:p w:rsidR="008470A2" w:rsidRDefault="006E1ECE" w:rsidP="00123F93">
            <w:pPr>
              <w:pStyle w:val="TableText"/>
              <w:numPr>
                <w:ilvl w:val="0"/>
                <w:numId w:val="14"/>
              </w:numPr>
            </w:pPr>
            <w:r>
              <w:t>Learn Vocabulary</w:t>
            </w:r>
          </w:p>
          <w:p w:rsidR="009B08A6" w:rsidRDefault="002F4566" w:rsidP="00123F93">
            <w:pPr>
              <w:pStyle w:val="TableText"/>
              <w:numPr>
                <w:ilvl w:val="0"/>
                <w:numId w:val="14"/>
              </w:numPr>
            </w:pPr>
            <w:r>
              <w:t>Learn Grammar</w:t>
            </w:r>
          </w:p>
          <w:p w:rsidR="00F23C99" w:rsidRDefault="00F23C99" w:rsidP="00123F93">
            <w:pPr>
              <w:pStyle w:val="TableText"/>
              <w:numPr>
                <w:ilvl w:val="0"/>
                <w:numId w:val="14"/>
              </w:numPr>
            </w:pPr>
            <w:r>
              <w:t>Learn Kanji</w:t>
            </w:r>
          </w:p>
          <w:p w:rsidR="00CE108A" w:rsidRDefault="002F4566" w:rsidP="00123F93">
            <w:pPr>
              <w:pStyle w:val="TableText"/>
              <w:numPr>
                <w:ilvl w:val="0"/>
                <w:numId w:val="14"/>
              </w:numPr>
            </w:pPr>
            <w:r>
              <w:t>Try Quiz</w:t>
            </w:r>
          </w:p>
          <w:p w:rsidR="00C0306C" w:rsidRDefault="00C0306C" w:rsidP="00123F93">
            <w:pPr>
              <w:pStyle w:val="TableText"/>
              <w:numPr>
                <w:ilvl w:val="0"/>
                <w:numId w:val="14"/>
              </w:numPr>
            </w:pPr>
            <w:r>
              <w:t>Search</w:t>
            </w:r>
            <w:r w:rsidR="00C4687B">
              <w:t xml:space="preserve"> Vocabulary</w:t>
            </w:r>
          </w:p>
          <w:p w:rsidR="00E67562" w:rsidRDefault="002F4566" w:rsidP="00123F93">
            <w:pPr>
              <w:pStyle w:val="TableText"/>
              <w:numPr>
                <w:ilvl w:val="0"/>
                <w:numId w:val="14"/>
              </w:numPr>
            </w:pPr>
            <w:r>
              <w:t>Exit</w:t>
            </w:r>
          </w:p>
        </w:tc>
      </w:tr>
    </w:tbl>
    <w:p w:rsidR="0050513B" w:rsidRDefault="0050513B" w:rsidP="00C7474C">
      <w:pPr>
        <w:pStyle w:val="InfoBlue"/>
        <w:ind w:left="720"/>
        <w:rPr>
          <w:b/>
          <w:sz w:val="24"/>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8B44D1"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8B44D1" w:rsidRPr="00B20EEB" w:rsidRDefault="008B44D1" w:rsidP="00737802">
            <w:pPr>
              <w:jc w:val="right"/>
              <w:rPr>
                <w:b w:val="0"/>
              </w:rPr>
            </w:pPr>
            <w:r w:rsidRPr="00B20EEB">
              <w:rPr>
                <w:b w:val="0"/>
              </w:rPr>
              <w:t>Use Case ID:</w:t>
            </w:r>
          </w:p>
        </w:tc>
        <w:tc>
          <w:tcPr>
            <w:tcW w:w="7290" w:type="dxa"/>
            <w:gridSpan w:val="3"/>
          </w:tcPr>
          <w:p w:rsidR="008B44D1" w:rsidRDefault="006E1ECE" w:rsidP="008B44D1">
            <w:pPr>
              <w:ind w:hanging="547"/>
            </w:pPr>
            <w:r>
              <w:t>DN</w:t>
            </w:r>
            <w:r w:rsidR="008B44D1">
              <w:t>01</w:t>
            </w:r>
          </w:p>
        </w:tc>
      </w:tr>
      <w:tr w:rsidR="008B44D1" w:rsidTr="00375B06">
        <w:tc>
          <w:tcPr>
            <w:tcW w:w="2268" w:type="dxa"/>
          </w:tcPr>
          <w:p w:rsidR="008B44D1" w:rsidRPr="00B20EEB" w:rsidRDefault="008B44D1" w:rsidP="00737802">
            <w:pPr>
              <w:jc w:val="right"/>
              <w:rPr>
                <w:b/>
              </w:rPr>
            </w:pPr>
            <w:r w:rsidRPr="00B20EEB">
              <w:rPr>
                <w:b/>
              </w:rPr>
              <w:t>Use Case Name:</w:t>
            </w:r>
          </w:p>
        </w:tc>
        <w:tc>
          <w:tcPr>
            <w:tcW w:w="7290" w:type="dxa"/>
            <w:gridSpan w:val="3"/>
          </w:tcPr>
          <w:p w:rsidR="002F4566" w:rsidRDefault="002F4566" w:rsidP="002F4566">
            <w:pPr>
              <w:pStyle w:val="TableText"/>
              <w:ind w:left="360"/>
            </w:pPr>
            <w:r>
              <w:t>Choose Lesson to Learn</w:t>
            </w:r>
          </w:p>
          <w:p w:rsidR="008B44D1" w:rsidRDefault="008B44D1" w:rsidP="00B17B53">
            <w:pPr>
              <w:ind w:left="0"/>
            </w:pPr>
          </w:p>
        </w:tc>
      </w:tr>
      <w:tr w:rsidR="008B44D1" w:rsidTr="00375B06">
        <w:tc>
          <w:tcPr>
            <w:tcW w:w="2268" w:type="dxa"/>
          </w:tcPr>
          <w:p w:rsidR="008B44D1" w:rsidRPr="00B20EEB" w:rsidRDefault="008B44D1" w:rsidP="00737802">
            <w:pPr>
              <w:jc w:val="right"/>
              <w:rPr>
                <w:b/>
              </w:rPr>
            </w:pPr>
            <w:r w:rsidRPr="00B20EEB">
              <w:rPr>
                <w:b/>
              </w:rPr>
              <w:t>Created By:</w:t>
            </w:r>
          </w:p>
        </w:tc>
        <w:tc>
          <w:tcPr>
            <w:tcW w:w="2196" w:type="dxa"/>
          </w:tcPr>
          <w:p w:rsidR="008B44D1" w:rsidRDefault="00B17B53" w:rsidP="008B44D1">
            <w:pPr>
              <w:ind w:hanging="547"/>
            </w:pPr>
            <w:r>
              <w:t>QuangTM</w:t>
            </w:r>
          </w:p>
        </w:tc>
        <w:tc>
          <w:tcPr>
            <w:tcW w:w="2196" w:type="dxa"/>
          </w:tcPr>
          <w:p w:rsidR="008B44D1" w:rsidRPr="00B20EEB" w:rsidRDefault="008B44D1" w:rsidP="008B44D1">
            <w:pPr>
              <w:ind w:hanging="547"/>
              <w:jc w:val="right"/>
              <w:rPr>
                <w:b/>
              </w:rPr>
            </w:pPr>
            <w:r w:rsidRPr="00B20EEB">
              <w:rPr>
                <w:b/>
              </w:rPr>
              <w:t>Last Updated By:</w:t>
            </w:r>
          </w:p>
        </w:tc>
        <w:tc>
          <w:tcPr>
            <w:tcW w:w="2898" w:type="dxa"/>
          </w:tcPr>
          <w:p w:rsidR="008B44D1" w:rsidRDefault="00B17B53" w:rsidP="008B44D1">
            <w:pPr>
              <w:ind w:hanging="547"/>
            </w:pPr>
            <w:r>
              <w:t>QuangTM</w:t>
            </w:r>
          </w:p>
        </w:tc>
      </w:tr>
      <w:tr w:rsidR="008B44D1" w:rsidTr="00375B06">
        <w:tc>
          <w:tcPr>
            <w:tcW w:w="2268" w:type="dxa"/>
          </w:tcPr>
          <w:p w:rsidR="008B44D1" w:rsidRPr="00B20EEB" w:rsidRDefault="008B44D1" w:rsidP="00737802">
            <w:pPr>
              <w:jc w:val="right"/>
              <w:rPr>
                <w:b/>
              </w:rPr>
            </w:pPr>
            <w:r w:rsidRPr="00B20EEB">
              <w:rPr>
                <w:b/>
              </w:rPr>
              <w:t>Date Created:</w:t>
            </w:r>
          </w:p>
        </w:tc>
        <w:tc>
          <w:tcPr>
            <w:tcW w:w="2196" w:type="dxa"/>
          </w:tcPr>
          <w:p w:rsidR="008B44D1" w:rsidRDefault="00B17B53" w:rsidP="00174818">
            <w:pPr>
              <w:ind w:hanging="547"/>
            </w:pPr>
            <w:r>
              <w:t>September 18, 2016</w:t>
            </w:r>
          </w:p>
        </w:tc>
        <w:tc>
          <w:tcPr>
            <w:tcW w:w="2196" w:type="dxa"/>
          </w:tcPr>
          <w:p w:rsidR="008B44D1" w:rsidRPr="00B20EEB" w:rsidRDefault="008B44D1" w:rsidP="008B44D1">
            <w:pPr>
              <w:ind w:hanging="547"/>
              <w:jc w:val="right"/>
              <w:rPr>
                <w:b/>
              </w:rPr>
            </w:pPr>
            <w:r w:rsidRPr="00B20EEB">
              <w:rPr>
                <w:b/>
              </w:rPr>
              <w:t>Date Last Updated:</w:t>
            </w:r>
          </w:p>
        </w:tc>
        <w:tc>
          <w:tcPr>
            <w:tcW w:w="2898" w:type="dxa"/>
          </w:tcPr>
          <w:p w:rsidR="008B44D1" w:rsidRDefault="007F69B6" w:rsidP="008B44D1">
            <w:pPr>
              <w:ind w:hanging="547"/>
            </w:pPr>
            <w:r>
              <w:t>September 21</w:t>
            </w:r>
            <w:r w:rsidR="00B17B53">
              <w:t>, 2016</w:t>
            </w:r>
          </w:p>
        </w:tc>
      </w:tr>
      <w:tr w:rsidR="008B44D1" w:rsidTr="00375B06">
        <w:tc>
          <w:tcPr>
            <w:tcW w:w="2268" w:type="dxa"/>
          </w:tcPr>
          <w:p w:rsidR="008B44D1" w:rsidRPr="00B20EEB" w:rsidRDefault="008B44D1" w:rsidP="00737802">
            <w:pPr>
              <w:jc w:val="right"/>
              <w:rPr>
                <w:b/>
              </w:rPr>
            </w:pPr>
            <w:r w:rsidRPr="00B20EEB">
              <w:rPr>
                <w:b/>
              </w:rPr>
              <w:t>Actors:</w:t>
            </w:r>
          </w:p>
        </w:tc>
        <w:tc>
          <w:tcPr>
            <w:tcW w:w="7290" w:type="dxa"/>
            <w:gridSpan w:val="3"/>
          </w:tcPr>
          <w:p w:rsidR="008B44D1" w:rsidRDefault="00174818" w:rsidP="003F62B2">
            <w:pPr>
              <w:ind w:left="0"/>
            </w:pPr>
            <w:r>
              <w:t xml:space="preserve">User </w:t>
            </w:r>
          </w:p>
        </w:tc>
      </w:tr>
      <w:tr w:rsidR="008B44D1" w:rsidTr="00375B06">
        <w:tc>
          <w:tcPr>
            <w:tcW w:w="2268" w:type="dxa"/>
          </w:tcPr>
          <w:p w:rsidR="008B44D1" w:rsidRPr="00B20EEB" w:rsidRDefault="008B44D1" w:rsidP="00737802">
            <w:pPr>
              <w:jc w:val="right"/>
              <w:rPr>
                <w:b/>
              </w:rPr>
            </w:pPr>
            <w:r w:rsidRPr="00B20EEB">
              <w:rPr>
                <w:b/>
              </w:rPr>
              <w:t>Description:</w:t>
            </w:r>
          </w:p>
        </w:tc>
        <w:tc>
          <w:tcPr>
            <w:tcW w:w="7290" w:type="dxa"/>
            <w:gridSpan w:val="3"/>
          </w:tcPr>
          <w:p w:rsidR="007F69B6" w:rsidRDefault="00E04DF0" w:rsidP="00252EB2">
            <w:pPr>
              <w:ind w:left="0"/>
            </w:pPr>
            <w:r>
              <w:t>User click on First</w:t>
            </w:r>
            <w:r w:rsidR="00252EB2">
              <w:t xml:space="preserve"> </w:t>
            </w:r>
            <w:r>
              <w:t xml:space="preserve">page </w:t>
            </w:r>
            <w:r w:rsidR="00252EB2">
              <w:t xml:space="preserve">to </w:t>
            </w:r>
            <w:r>
              <w:t>enter</w:t>
            </w:r>
            <w:r w:rsidR="00252EB2">
              <w:t xml:space="preserve"> List of Lesson</w:t>
            </w:r>
            <w:r>
              <w:t xml:space="preserve"> interface</w:t>
            </w:r>
            <w:r w:rsidR="00252EB2">
              <w:t>.</w:t>
            </w:r>
            <w:r w:rsidR="007F69B6">
              <w:t xml:space="preserve"> The list contains name of 15 lesson of this book. If user click on an item of list, application will be change to Study interface. Study interface contains 4 tab, user can enter switch to each tab to learn Vocabulary, Grammar, Kanji and Quiz.</w:t>
            </w:r>
          </w:p>
        </w:tc>
      </w:tr>
      <w:tr w:rsidR="008B44D1" w:rsidTr="00375B06">
        <w:trPr>
          <w:trHeight w:val="219"/>
        </w:trPr>
        <w:tc>
          <w:tcPr>
            <w:tcW w:w="2268" w:type="dxa"/>
          </w:tcPr>
          <w:p w:rsidR="008B44D1" w:rsidRPr="00B20EEB" w:rsidRDefault="008B44D1" w:rsidP="00737802">
            <w:pPr>
              <w:jc w:val="right"/>
              <w:rPr>
                <w:b/>
              </w:rPr>
            </w:pPr>
            <w:r w:rsidRPr="00B20EEB">
              <w:rPr>
                <w:b/>
              </w:rPr>
              <w:t>Pre</w:t>
            </w:r>
            <w:r w:rsidR="004C7DDA" w:rsidRPr="00B20EEB">
              <w:rPr>
                <w:b/>
              </w:rPr>
              <w:t>-</w:t>
            </w:r>
            <w:r w:rsidRPr="00B20EEB">
              <w:rPr>
                <w:b/>
              </w:rPr>
              <w:t>conditions:</w:t>
            </w:r>
          </w:p>
        </w:tc>
        <w:tc>
          <w:tcPr>
            <w:tcW w:w="7290" w:type="dxa"/>
            <w:gridSpan w:val="3"/>
          </w:tcPr>
          <w:p w:rsidR="008B44D1" w:rsidRDefault="003F62B2" w:rsidP="00737802">
            <w:pPr>
              <w:spacing w:before="0" w:after="0"/>
              <w:ind w:left="360"/>
            </w:pPr>
            <w:r>
              <w:t>User opened application</w:t>
            </w:r>
          </w:p>
        </w:tc>
      </w:tr>
      <w:tr w:rsidR="008B44D1" w:rsidTr="00375B06">
        <w:tc>
          <w:tcPr>
            <w:tcW w:w="2268" w:type="dxa"/>
          </w:tcPr>
          <w:p w:rsidR="008B44D1" w:rsidRPr="00B20EEB" w:rsidRDefault="008B44D1" w:rsidP="00737802">
            <w:pPr>
              <w:jc w:val="right"/>
              <w:rPr>
                <w:b/>
              </w:rPr>
            </w:pPr>
            <w:r w:rsidRPr="00B20EEB">
              <w:rPr>
                <w:b/>
              </w:rPr>
              <w:t>Post</w:t>
            </w:r>
            <w:r w:rsidR="004C7DDA" w:rsidRPr="00B20EEB">
              <w:rPr>
                <w:b/>
              </w:rPr>
              <w:t>-</w:t>
            </w:r>
            <w:r w:rsidRPr="00B20EEB">
              <w:rPr>
                <w:b/>
              </w:rPr>
              <w:t>conditions:</w:t>
            </w:r>
          </w:p>
        </w:tc>
        <w:tc>
          <w:tcPr>
            <w:tcW w:w="7290" w:type="dxa"/>
            <w:gridSpan w:val="3"/>
          </w:tcPr>
          <w:p w:rsidR="008B44D1" w:rsidRDefault="00B53EC9" w:rsidP="00737802">
            <w:pPr>
              <w:spacing w:before="0" w:after="0"/>
              <w:ind w:left="360"/>
            </w:pPr>
            <w:r>
              <w:t>User c</w:t>
            </w:r>
            <w:r w:rsidR="00252EB2">
              <w:t>lick on the Main Menu interface</w:t>
            </w:r>
          </w:p>
        </w:tc>
      </w:tr>
      <w:tr w:rsidR="008B44D1" w:rsidTr="00375B06">
        <w:tc>
          <w:tcPr>
            <w:tcW w:w="2268" w:type="dxa"/>
          </w:tcPr>
          <w:p w:rsidR="008B44D1" w:rsidRPr="00B20EEB" w:rsidRDefault="008B44D1" w:rsidP="00737802">
            <w:pPr>
              <w:jc w:val="right"/>
              <w:rPr>
                <w:b/>
              </w:rPr>
            </w:pPr>
            <w:r w:rsidRPr="00B20EEB">
              <w:rPr>
                <w:b/>
              </w:rPr>
              <w:t>Normal Flow:</w:t>
            </w:r>
          </w:p>
        </w:tc>
        <w:tc>
          <w:tcPr>
            <w:tcW w:w="7290" w:type="dxa"/>
            <w:gridSpan w:val="3"/>
          </w:tcPr>
          <w:p w:rsidR="005B2B22" w:rsidRPr="005B2B22" w:rsidRDefault="005B2B22" w:rsidP="005B2B22">
            <w:pPr>
              <w:spacing w:before="0" w:after="0"/>
              <w:ind w:left="0"/>
              <w:rPr>
                <w:b/>
              </w:rPr>
            </w:pPr>
            <w:r>
              <w:rPr>
                <w:b/>
              </w:rPr>
              <w:t xml:space="preserve">1.0 </w:t>
            </w:r>
            <w:r w:rsidR="007F69B6">
              <w:rPr>
                <w:b/>
              </w:rPr>
              <w:t>Click enter List of Lesson</w:t>
            </w:r>
          </w:p>
          <w:p w:rsidR="008B44D1" w:rsidRDefault="007B46B6" w:rsidP="00123F93">
            <w:pPr>
              <w:numPr>
                <w:ilvl w:val="0"/>
                <w:numId w:val="13"/>
              </w:numPr>
              <w:spacing w:before="0" w:after="0"/>
            </w:pPr>
            <w:r>
              <w:t xml:space="preserve">User click </w:t>
            </w:r>
            <w:r w:rsidR="007F69B6">
              <w:t>on first background to enter List of Lessons.</w:t>
            </w:r>
          </w:p>
          <w:p w:rsidR="002B1DE0" w:rsidRDefault="006E1ECE" w:rsidP="00123F93">
            <w:pPr>
              <w:numPr>
                <w:ilvl w:val="0"/>
                <w:numId w:val="13"/>
              </w:numPr>
              <w:spacing w:before="0" w:after="0"/>
            </w:pPr>
            <w:r>
              <w:t>List of name of lessons is appeared, allow user to scroll down to see full and click on.</w:t>
            </w:r>
          </w:p>
          <w:p w:rsidR="002B1DE0" w:rsidRDefault="002B1DE0" w:rsidP="00123F93">
            <w:pPr>
              <w:numPr>
                <w:ilvl w:val="0"/>
                <w:numId w:val="13"/>
              </w:numPr>
              <w:spacing w:before="0" w:after="0"/>
            </w:pPr>
            <w:r>
              <w:t xml:space="preserve">User click on </w:t>
            </w:r>
            <w:r w:rsidR="006E1ECE">
              <w:t>an item of List of Lessons to enter that lesson.</w:t>
            </w:r>
          </w:p>
          <w:p w:rsidR="002B1DE0" w:rsidRDefault="006E1ECE" w:rsidP="00123F93">
            <w:pPr>
              <w:numPr>
                <w:ilvl w:val="0"/>
                <w:numId w:val="13"/>
              </w:numPr>
              <w:spacing w:before="0" w:after="0"/>
            </w:pPr>
            <w:r>
              <w:t>Study interface is appeared with four tab: Vocabulary, Grammar, Kanji and Quiz.</w:t>
            </w:r>
          </w:p>
          <w:p w:rsidR="002B1DE0" w:rsidRDefault="006E1ECE" w:rsidP="00123F93">
            <w:pPr>
              <w:numPr>
                <w:ilvl w:val="0"/>
                <w:numId w:val="13"/>
              </w:numPr>
              <w:spacing w:before="0" w:after="0"/>
            </w:pPr>
            <w:r>
              <w:t>User switch tab to learn what they want.</w:t>
            </w:r>
          </w:p>
        </w:tc>
      </w:tr>
      <w:tr w:rsidR="008B44D1" w:rsidTr="00375B06">
        <w:tc>
          <w:tcPr>
            <w:tcW w:w="2268" w:type="dxa"/>
          </w:tcPr>
          <w:p w:rsidR="008B44D1" w:rsidRPr="00B20EEB" w:rsidRDefault="008B44D1" w:rsidP="00737802">
            <w:pPr>
              <w:jc w:val="right"/>
              <w:rPr>
                <w:b/>
              </w:rPr>
            </w:pPr>
            <w:r w:rsidRPr="00B20EEB">
              <w:rPr>
                <w:b/>
              </w:rPr>
              <w:t>Alternative Flows:</w:t>
            </w:r>
          </w:p>
        </w:tc>
        <w:tc>
          <w:tcPr>
            <w:tcW w:w="7290" w:type="dxa"/>
            <w:gridSpan w:val="3"/>
          </w:tcPr>
          <w:p w:rsidR="00E51BBB" w:rsidRPr="00E51BBB" w:rsidRDefault="006E1ECE" w:rsidP="00D56D49">
            <w:pPr>
              <w:spacing w:before="0" w:after="0"/>
              <w:ind w:left="0"/>
            </w:pPr>
            <w:r>
              <w:rPr>
                <w:b/>
              </w:rPr>
              <w:t>N/A</w:t>
            </w:r>
          </w:p>
        </w:tc>
      </w:tr>
      <w:tr w:rsidR="008B44D1" w:rsidTr="00375B06">
        <w:tc>
          <w:tcPr>
            <w:tcW w:w="2268" w:type="dxa"/>
          </w:tcPr>
          <w:p w:rsidR="008B44D1" w:rsidRPr="00B20EEB" w:rsidRDefault="008B44D1" w:rsidP="00737802">
            <w:pPr>
              <w:jc w:val="right"/>
              <w:rPr>
                <w:b/>
              </w:rPr>
            </w:pPr>
            <w:r w:rsidRPr="00B20EEB">
              <w:rPr>
                <w:b/>
              </w:rPr>
              <w:t>Exceptions:</w:t>
            </w:r>
          </w:p>
        </w:tc>
        <w:tc>
          <w:tcPr>
            <w:tcW w:w="7290" w:type="dxa"/>
            <w:gridSpan w:val="3"/>
          </w:tcPr>
          <w:p w:rsidR="008B44D1" w:rsidRDefault="006E1ECE" w:rsidP="00276A6C">
            <w:pPr>
              <w:spacing w:before="0" w:after="0"/>
              <w:ind w:left="0"/>
            </w:pPr>
            <w:r>
              <w:rPr>
                <w:b/>
              </w:rPr>
              <w:t>No Exception</w:t>
            </w:r>
          </w:p>
        </w:tc>
      </w:tr>
      <w:tr w:rsidR="008B44D1" w:rsidTr="00375B06">
        <w:tc>
          <w:tcPr>
            <w:tcW w:w="2268" w:type="dxa"/>
          </w:tcPr>
          <w:p w:rsidR="008B44D1" w:rsidRPr="00B20EEB" w:rsidRDefault="008B44D1" w:rsidP="00737802">
            <w:pPr>
              <w:jc w:val="right"/>
              <w:rPr>
                <w:b/>
              </w:rPr>
            </w:pPr>
            <w:r w:rsidRPr="00B20EEB">
              <w:rPr>
                <w:b/>
              </w:rPr>
              <w:lastRenderedPageBreak/>
              <w:t>Priority:</w:t>
            </w:r>
          </w:p>
        </w:tc>
        <w:tc>
          <w:tcPr>
            <w:tcW w:w="7290" w:type="dxa"/>
            <w:gridSpan w:val="3"/>
          </w:tcPr>
          <w:p w:rsidR="008B44D1" w:rsidRDefault="006E1ECE" w:rsidP="00276A6C">
            <w:pPr>
              <w:ind w:left="0"/>
            </w:pPr>
            <w:r>
              <w:t>Medium</w:t>
            </w:r>
          </w:p>
        </w:tc>
      </w:tr>
      <w:tr w:rsidR="008B44D1" w:rsidTr="00375B06">
        <w:tc>
          <w:tcPr>
            <w:tcW w:w="2268" w:type="dxa"/>
          </w:tcPr>
          <w:p w:rsidR="008B44D1" w:rsidRPr="00B20EEB" w:rsidRDefault="008B44D1" w:rsidP="00737802">
            <w:pPr>
              <w:jc w:val="right"/>
              <w:rPr>
                <w:b/>
              </w:rPr>
            </w:pPr>
            <w:r w:rsidRPr="00B20EEB">
              <w:rPr>
                <w:b/>
              </w:rPr>
              <w:t>Special Requirements:</w:t>
            </w:r>
          </w:p>
        </w:tc>
        <w:tc>
          <w:tcPr>
            <w:tcW w:w="7290" w:type="dxa"/>
            <w:gridSpan w:val="3"/>
          </w:tcPr>
          <w:p w:rsidR="00E51BBB" w:rsidRDefault="006E1ECE" w:rsidP="006E1ECE">
            <w:pPr>
              <w:spacing w:before="0" w:after="0"/>
              <w:ind w:left="0"/>
            </w:pPr>
            <w:r>
              <w:rPr>
                <w:b/>
              </w:rPr>
              <w:t>N/A</w:t>
            </w:r>
          </w:p>
        </w:tc>
      </w:tr>
      <w:tr w:rsidR="008B44D1" w:rsidTr="00375B06">
        <w:tc>
          <w:tcPr>
            <w:tcW w:w="2268" w:type="dxa"/>
          </w:tcPr>
          <w:p w:rsidR="008B44D1" w:rsidRPr="00B20EEB" w:rsidRDefault="008B44D1" w:rsidP="00737802">
            <w:pPr>
              <w:jc w:val="right"/>
              <w:rPr>
                <w:b/>
              </w:rPr>
            </w:pPr>
            <w:r w:rsidRPr="00B20EEB">
              <w:rPr>
                <w:b/>
              </w:rPr>
              <w:t>Notes and Issues:</w:t>
            </w:r>
          </w:p>
        </w:tc>
        <w:tc>
          <w:tcPr>
            <w:tcW w:w="7290" w:type="dxa"/>
            <w:gridSpan w:val="3"/>
          </w:tcPr>
          <w:p w:rsidR="00E51BBB" w:rsidRDefault="006E1ECE" w:rsidP="006E1ECE">
            <w:pPr>
              <w:spacing w:before="0" w:after="0"/>
              <w:ind w:left="0"/>
            </w:pPr>
            <w:r>
              <w:t>N/A</w:t>
            </w:r>
          </w:p>
        </w:tc>
      </w:tr>
    </w:tbl>
    <w:p w:rsidR="008B44D1" w:rsidRDefault="008B44D1" w:rsidP="008B44D1">
      <w:pPr>
        <w:pStyle w:val="BodyText"/>
        <w:rPr>
          <w:lang w:val="en-US"/>
        </w:rPr>
      </w:pPr>
    </w:p>
    <w:p w:rsidR="00E51BBB" w:rsidRDefault="00E51BBB"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E51BBB"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E51BBB" w:rsidRPr="000E121F" w:rsidRDefault="00E51BBB" w:rsidP="00054EBC">
            <w:pPr>
              <w:jc w:val="right"/>
              <w:rPr>
                <w:b w:val="0"/>
              </w:rPr>
            </w:pPr>
            <w:r w:rsidRPr="000E121F">
              <w:rPr>
                <w:b w:val="0"/>
              </w:rPr>
              <w:t>Use Case ID:</w:t>
            </w:r>
          </w:p>
        </w:tc>
        <w:tc>
          <w:tcPr>
            <w:tcW w:w="7290" w:type="dxa"/>
            <w:gridSpan w:val="3"/>
          </w:tcPr>
          <w:p w:rsidR="00E51BBB" w:rsidRDefault="006E1ECE" w:rsidP="00054EBC">
            <w:pPr>
              <w:ind w:hanging="547"/>
            </w:pPr>
            <w:r>
              <w:t>DN</w:t>
            </w:r>
            <w:r w:rsidR="00E51BBB">
              <w:t>02</w:t>
            </w:r>
          </w:p>
        </w:tc>
      </w:tr>
      <w:tr w:rsidR="00E51BBB" w:rsidTr="00375B06">
        <w:tc>
          <w:tcPr>
            <w:tcW w:w="2268" w:type="dxa"/>
          </w:tcPr>
          <w:p w:rsidR="00E51BBB" w:rsidRPr="000E121F" w:rsidRDefault="00E51BBB" w:rsidP="00054EBC">
            <w:pPr>
              <w:jc w:val="right"/>
              <w:rPr>
                <w:b/>
              </w:rPr>
            </w:pPr>
            <w:r w:rsidRPr="000E121F">
              <w:rPr>
                <w:b/>
              </w:rPr>
              <w:t>Use Case Name:</w:t>
            </w:r>
          </w:p>
        </w:tc>
        <w:tc>
          <w:tcPr>
            <w:tcW w:w="7290" w:type="dxa"/>
            <w:gridSpan w:val="3"/>
          </w:tcPr>
          <w:p w:rsidR="00E51BBB" w:rsidRDefault="006E1ECE" w:rsidP="00054EBC">
            <w:pPr>
              <w:ind w:hanging="547"/>
            </w:pPr>
            <w:r>
              <w:t>Learn Vocabulary</w:t>
            </w:r>
          </w:p>
        </w:tc>
      </w:tr>
      <w:tr w:rsidR="00E51BBB" w:rsidTr="00375B06">
        <w:tc>
          <w:tcPr>
            <w:tcW w:w="2268" w:type="dxa"/>
          </w:tcPr>
          <w:p w:rsidR="00E51BBB" w:rsidRPr="000E121F" w:rsidRDefault="00E51BBB" w:rsidP="00054EBC">
            <w:pPr>
              <w:jc w:val="right"/>
              <w:rPr>
                <w:b/>
              </w:rPr>
            </w:pPr>
            <w:r w:rsidRPr="000E121F">
              <w:rPr>
                <w:b/>
              </w:rPr>
              <w:t>Created By:</w:t>
            </w:r>
          </w:p>
        </w:tc>
        <w:tc>
          <w:tcPr>
            <w:tcW w:w="2196" w:type="dxa"/>
          </w:tcPr>
          <w:p w:rsidR="00E51BBB" w:rsidRDefault="006E1ECE" w:rsidP="00054EBC">
            <w:pPr>
              <w:ind w:hanging="547"/>
            </w:pPr>
            <w:r>
              <w:t>QuangTM</w:t>
            </w:r>
          </w:p>
        </w:tc>
        <w:tc>
          <w:tcPr>
            <w:tcW w:w="2196" w:type="dxa"/>
          </w:tcPr>
          <w:p w:rsidR="00E51BBB" w:rsidRPr="000E121F" w:rsidRDefault="00E51BBB" w:rsidP="00054EBC">
            <w:pPr>
              <w:ind w:hanging="547"/>
              <w:jc w:val="right"/>
              <w:rPr>
                <w:b/>
              </w:rPr>
            </w:pPr>
            <w:r w:rsidRPr="000E121F">
              <w:rPr>
                <w:b/>
              </w:rPr>
              <w:t>Last Updated By:</w:t>
            </w:r>
          </w:p>
        </w:tc>
        <w:tc>
          <w:tcPr>
            <w:tcW w:w="2898" w:type="dxa"/>
          </w:tcPr>
          <w:p w:rsidR="00E51BBB" w:rsidRDefault="006E1ECE" w:rsidP="00054EBC">
            <w:pPr>
              <w:ind w:hanging="547"/>
            </w:pPr>
            <w:r>
              <w:t>QuangTM</w:t>
            </w:r>
          </w:p>
        </w:tc>
      </w:tr>
      <w:tr w:rsidR="00E51BBB" w:rsidTr="00375B06">
        <w:tc>
          <w:tcPr>
            <w:tcW w:w="2268" w:type="dxa"/>
          </w:tcPr>
          <w:p w:rsidR="00E51BBB" w:rsidRPr="000E121F" w:rsidRDefault="00E51BBB" w:rsidP="00054EBC">
            <w:pPr>
              <w:jc w:val="right"/>
              <w:rPr>
                <w:b/>
              </w:rPr>
            </w:pPr>
            <w:r w:rsidRPr="000E121F">
              <w:rPr>
                <w:b/>
              </w:rPr>
              <w:t>Date Created:</w:t>
            </w:r>
          </w:p>
        </w:tc>
        <w:tc>
          <w:tcPr>
            <w:tcW w:w="2196" w:type="dxa"/>
          </w:tcPr>
          <w:p w:rsidR="00E51BBB" w:rsidRDefault="006E1ECE" w:rsidP="00054EBC">
            <w:pPr>
              <w:ind w:hanging="547"/>
            </w:pPr>
            <w:r>
              <w:t>September 18</w:t>
            </w:r>
            <w:r w:rsidR="00CD4F4D">
              <w:t>, 201</w:t>
            </w:r>
            <w:r>
              <w:t>16</w:t>
            </w:r>
          </w:p>
        </w:tc>
        <w:tc>
          <w:tcPr>
            <w:tcW w:w="2196" w:type="dxa"/>
          </w:tcPr>
          <w:p w:rsidR="00E51BBB" w:rsidRPr="000E121F" w:rsidRDefault="00E51BBB" w:rsidP="00054EBC">
            <w:pPr>
              <w:ind w:hanging="547"/>
              <w:jc w:val="right"/>
              <w:rPr>
                <w:b/>
              </w:rPr>
            </w:pPr>
            <w:r w:rsidRPr="000E121F">
              <w:rPr>
                <w:b/>
              </w:rPr>
              <w:t>Date Last Updated:</w:t>
            </w:r>
          </w:p>
        </w:tc>
        <w:tc>
          <w:tcPr>
            <w:tcW w:w="2898" w:type="dxa"/>
          </w:tcPr>
          <w:p w:rsidR="00E51BBB" w:rsidRDefault="006E1ECE" w:rsidP="00054EBC">
            <w:pPr>
              <w:ind w:hanging="547"/>
            </w:pPr>
            <w:r>
              <w:t>September 21, 20116</w:t>
            </w:r>
          </w:p>
        </w:tc>
      </w:tr>
      <w:tr w:rsidR="00E51BBB" w:rsidTr="00375B06">
        <w:tc>
          <w:tcPr>
            <w:tcW w:w="2268" w:type="dxa"/>
          </w:tcPr>
          <w:p w:rsidR="00E51BBB" w:rsidRPr="000E121F" w:rsidRDefault="00E51BBB" w:rsidP="00054EBC">
            <w:pPr>
              <w:jc w:val="right"/>
              <w:rPr>
                <w:b/>
              </w:rPr>
            </w:pPr>
            <w:r w:rsidRPr="000E121F">
              <w:rPr>
                <w:b/>
              </w:rPr>
              <w:t>Actors:</w:t>
            </w:r>
          </w:p>
        </w:tc>
        <w:tc>
          <w:tcPr>
            <w:tcW w:w="7290" w:type="dxa"/>
            <w:gridSpan w:val="3"/>
          </w:tcPr>
          <w:p w:rsidR="00E51BBB" w:rsidRDefault="00E51BBB" w:rsidP="00054EBC">
            <w:pPr>
              <w:ind w:left="0"/>
            </w:pPr>
            <w:r>
              <w:t xml:space="preserve">User </w:t>
            </w:r>
          </w:p>
        </w:tc>
      </w:tr>
      <w:tr w:rsidR="00E51BBB" w:rsidTr="00375B06">
        <w:tc>
          <w:tcPr>
            <w:tcW w:w="2268" w:type="dxa"/>
          </w:tcPr>
          <w:p w:rsidR="00E51BBB" w:rsidRPr="000E121F" w:rsidRDefault="00E51BBB" w:rsidP="00054EBC">
            <w:pPr>
              <w:jc w:val="right"/>
              <w:rPr>
                <w:b/>
              </w:rPr>
            </w:pPr>
            <w:r w:rsidRPr="000E121F">
              <w:rPr>
                <w:b/>
              </w:rPr>
              <w:t>Description:</w:t>
            </w:r>
          </w:p>
        </w:tc>
        <w:tc>
          <w:tcPr>
            <w:tcW w:w="7290" w:type="dxa"/>
            <w:gridSpan w:val="3"/>
          </w:tcPr>
          <w:p w:rsidR="00AC3CE8" w:rsidRDefault="006E1ECE" w:rsidP="00A72995">
            <w:pPr>
              <w:ind w:left="0"/>
            </w:pPr>
            <w:r>
              <w:t>Learning Vocabulary. After enter Study interface, user switch to Vocabulary tab ( default tab)</w:t>
            </w:r>
            <w:r w:rsidR="005E75BB">
              <w:t xml:space="preserve">, the list of Vocabulary will be appear and allow user to scroll down and up to see all vocabulary and meannings to learn. </w:t>
            </w:r>
            <w:r w:rsidR="00AC3CE8">
              <w:t>And user can click to the Learn Vocabulary to enter Learning function. In learning interface we display meaning of a random word of current lesson and allow user to enter that Japanese word to an text field.</w:t>
            </w:r>
          </w:p>
        </w:tc>
      </w:tr>
      <w:tr w:rsidR="00E51BBB" w:rsidTr="00375B06">
        <w:trPr>
          <w:trHeight w:val="219"/>
        </w:trPr>
        <w:tc>
          <w:tcPr>
            <w:tcW w:w="2268" w:type="dxa"/>
          </w:tcPr>
          <w:p w:rsidR="00E51BBB" w:rsidRPr="000E121F" w:rsidRDefault="00E51BBB" w:rsidP="00054EBC">
            <w:pPr>
              <w:jc w:val="right"/>
              <w:rPr>
                <w:b/>
              </w:rPr>
            </w:pPr>
            <w:r w:rsidRPr="000E121F">
              <w:rPr>
                <w:b/>
              </w:rPr>
              <w:t>Pre-conditions:</w:t>
            </w:r>
          </w:p>
        </w:tc>
        <w:tc>
          <w:tcPr>
            <w:tcW w:w="7290" w:type="dxa"/>
            <w:gridSpan w:val="3"/>
          </w:tcPr>
          <w:p w:rsidR="00E51BBB" w:rsidRDefault="00E51BBB" w:rsidP="00054EBC">
            <w:pPr>
              <w:spacing w:before="0" w:after="0"/>
              <w:ind w:left="360"/>
            </w:pPr>
            <w:r>
              <w:t>User opened application</w:t>
            </w:r>
          </w:p>
        </w:tc>
      </w:tr>
      <w:tr w:rsidR="00E51BBB" w:rsidTr="00375B06">
        <w:tc>
          <w:tcPr>
            <w:tcW w:w="2268" w:type="dxa"/>
          </w:tcPr>
          <w:p w:rsidR="00E51BBB" w:rsidRPr="000E121F" w:rsidRDefault="00E51BBB" w:rsidP="00054EBC">
            <w:pPr>
              <w:jc w:val="right"/>
              <w:rPr>
                <w:b/>
              </w:rPr>
            </w:pPr>
            <w:r w:rsidRPr="000E121F">
              <w:rPr>
                <w:b/>
              </w:rPr>
              <w:t>Post-conditions:</w:t>
            </w:r>
          </w:p>
        </w:tc>
        <w:tc>
          <w:tcPr>
            <w:tcW w:w="7290" w:type="dxa"/>
            <w:gridSpan w:val="3"/>
          </w:tcPr>
          <w:p w:rsidR="00D56D49" w:rsidRDefault="00D56D49" w:rsidP="00B62029">
            <w:pPr>
              <w:spacing w:before="0" w:after="0"/>
              <w:ind w:left="252"/>
            </w:pPr>
            <w:r>
              <w:t xml:space="preserve"> </w:t>
            </w:r>
            <w:r w:rsidR="00B62029">
              <w:t>User entered List of Lessons</w:t>
            </w:r>
            <w:r w:rsidR="001537F9">
              <w:t>.</w:t>
            </w:r>
          </w:p>
          <w:p w:rsidR="00B43FE2" w:rsidRDefault="001537F9" w:rsidP="00B62029">
            <w:pPr>
              <w:spacing w:before="0" w:after="0"/>
              <w:ind w:left="252"/>
            </w:pPr>
            <w:r>
              <w:t xml:space="preserve"> User must config</w:t>
            </w:r>
            <w:r w:rsidR="00B43FE2">
              <w:t xml:space="preserve"> tool to type Japanese letter.</w:t>
            </w:r>
            <w:r>
              <w:t xml:space="preserve"> (</w:t>
            </w:r>
            <w:r w:rsidR="002F4566">
              <w:t>Japanese keyboard</w:t>
            </w:r>
            <w:r>
              <w:t>)</w:t>
            </w:r>
          </w:p>
        </w:tc>
      </w:tr>
      <w:tr w:rsidR="00E51BBB" w:rsidTr="00375B06">
        <w:tc>
          <w:tcPr>
            <w:tcW w:w="2268" w:type="dxa"/>
          </w:tcPr>
          <w:p w:rsidR="00E51BBB" w:rsidRPr="000E121F" w:rsidRDefault="00E51BBB" w:rsidP="00054EBC">
            <w:pPr>
              <w:jc w:val="right"/>
              <w:rPr>
                <w:b/>
              </w:rPr>
            </w:pPr>
            <w:r w:rsidRPr="000E121F">
              <w:rPr>
                <w:b/>
              </w:rPr>
              <w:t>Normal Flow:</w:t>
            </w:r>
          </w:p>
        </w:tc>
        <w:tc>
          <w:tcPr>
            <w:tcW w:w="7290" w:type="dxa"/>
            <w:gridSpan w:val="3"/>
          </w:tcPr>
          <w:p w:rsidR="00E51BBB" w:rsidRPr="005B2B22" w:rsidRDefault="00E51BBB" w:rsidP="00054EBC">
            <w:pPr>
              <w:spacing w:before="0" w:after="0"/>
              <w:ind w:left="0"/>
              <w:rPr>
                <w:b/>
              </w:rPr>
            </w:pPr>
            <w:r>
              <w:rPr>
                <w:b/>
              </w:rPr>
              <w:t xml:space="preserve">1.0 </w:t>
            </w:r>
            <w:r w:rsidR="00CE108A">
              <w:rPr>
                <w:b/>
              </w:rPr>
              <w:t xml:space="preserve">User </w:t>
            </w:r>
            <w:r w:rsidR="00B62029">
              <w:rPr>
                <w:b/>
              </w:rPr>
              <w:t>enter vocabulary tab</w:t>
            </w:r>
          </w:p>
          <w:p w:rsidR="00E51BBB" w:rsidRDefault="00E51BBB" w:rsidP="00123F93">
            <w:pPr>
              <w:numPr>
                <w:ilvl w:val="0"/>
                <w:numId w:val="15"/>
              </w:numPr>
              <w:spacing w:before="0" w:after="0"/>
            </w:pPr>
            <w:r>
              <w:t>User c</w:t>
            </w:r>
            <w:r w:rsidR="00B62029">
              <w:t>hoose an lesson and click on that item.</w:t>
            </w:r>
          </w:p>
          <w:p w:rsidR="00E51BBB" w:rsidRDefault="00B62029" w:rsidP="00123F93">
            <w:pPr>
              <w:numPr>
                <w:ilvl w:val="0"/>
                <w:numId w:val="15"/>
              </w:numPr>
              <w:spacing w:before="0" w:after="0"/>
            </w:pPr>
            <w:r>
              <w:t>The Study Interface is appeared.</w:t>
            </w:r>
            <w:r w:rsidR="00B43FE2">
              <w:t xml:space="preserve"> Default tab is Vocabulary tab</w:t>
            </w:r>
          </w:p>
          <w:p w:rsidR="00E51BBB" w:rsidRDefault="00B43FE2" w:rsidP="00123F93">
            <w:pPr>
              <w:numPr>
                <w:ilvl w:val="0"/>
                <w:numId w:val="15"/>
              </w:numPr>
              <w:spacing w:before="0" w:after="0"/>
            </w:pPr>
            <w:r>
              <w:t>User scroll down and up to see the list of vocabulary of current lesson to learn with meaning.</w:t>
            </w:r>
          </w:p>
        </w:tc>
      </w:tr>
      <w:tr w:rsidR="00E51BBB" w:rsidTr="00375B06">
        <w:trPr>
          <w:trHeight w:val="813"/>
        </w:trPr>
        <w:tc>
          <w:tcPr>
            <w:tcW w:w="2268" w:type="dxa"/>
          </w:tcPr>
          <w:p w:rsidR="00E51BBB" w:rsidRPr="000E121F" w:rsidRDefault="00E51BBB" w:rsidP="00054EBC">
            <w:pPr>
              <w:jc w:val="right"/>
              <w:rPr>
                <w:b/>
              </w:rPr>
            </w:pPr>
            <w:r w:rsidRPr="000E121F">
              <w:rPr>
                <w:b/>
              </w:rPr>
              <w:t>Alternative Flows:</w:t>
            </w:r>
          </w:p>
        </w:tc>
        <w:tc>
          <w:tcPr>
            <w:tcW w:w="7290" w:type="dxa"/>
            <w:gridSpan w:val="3"/>
          </w:tcPr>
          <w:p w:rsidR="00E51BBB" w:rsidRDefault="00E51BBB" w:rsidP="00054EBC">
            <w:pPr>
              <w:spacing w:before="0" w:after="0"/>
              <w:ind w:left="0"/>
            </w:pPr>
            <w:r>
              <w:rPr>
                <w:b/>
              </w:rPr>
              <w:t xml:space="preserve">1.1 </w:t>
            </w:r>
            <w:r w:rsidR="00B43FE2">
              <w:rPr>
                <w:b/>
              </w:rPr>
              <w:t>User enter Learning mode</w:t>
            </w:r>
            <w:r>
              <w:t>(branch after step 2)</w:t>
            </w:r>
          </w:p>
          <w:p w:rsidR="00E51BBB" w:rsidRDefault="00B43FE2" w:rsidP="00123F93">
            <w:pPr>
              <w:numPr>
                <w:ilvl w:val="0"/>
                <w:numId w:val="16"/>
              </w:numPr>
              <w:spacing w:before="0" w:after="0"/>
              <w:ind w:left="432" w:hanging="432"/>
            </w:pPr>
            <w:r>
              <w:t>User click on [Learn Vocabulary] button</w:t>
            </w:r>
          </w:p>
          <w:p w:rsidR="00E51BBB" w:rsidRDefault="00B43FE2" w:rsidP="00123F93">
            <w:pPr>
              <w:numPr>
                <w:ilvl w:val="0"/>
                <w:numId w:val="16"/>
              </w:numPr>
              <w:spacing w:before="0" w:after="0"/>
              <w:ind w:left="432" w:hanging="450"/>
            </w:pPr>
            <w:r>
              <w:t>A meaning of a word is appeared, user click to text field and input the Japanese word and press Enter to check wright or wrong.</w:t>
            </w:r>
            <w:r w:rsidR="00232857">
              <w:t xml:space="preserve"> App will display correct answer if user wrong,</w:t>
            </w:r>
            <w:r w:rsidR="00185F2D">
              <w:t xml:space="preserve"> calculate grade and display on grade bar</w:t>
            </w:r>
          </w:p>
          <w:p w:rsidR="001537F9" w:rsidRDefault="001537F9" w:rsidP="00123F93">
            <w:pPr>
              <w:numPr>
                <w:ilvl w:val="0"/>
                <w:numId w:val="16"/>
              </w:numPr>
              <w:spacing w:before="0" w:after="0"/>
              <w:ind w:left="432" w:hanging="450"/>
            </w:pPr>
            <w:r>
              <w:t>User click on [Next] button</w:t>
            </w:r>
          </w:p>
          <w:p w:rsidR="001537F9" w:rsidRDefault="001537F9" w:rsidP="00123F93">
            <w:pPr>
              <w:numPr>
                <w:ilvl w:val="0"/>
                <w:numId w:val="16"/>
              </w:numPr>
              <w:spacing w:before="0" w:after="0"/>
              <w:ind w:left="432" w:hanging="450"/>
            </w:pPr>
            <w:r>
              <w:t>Continue same as step 2( 1.1).</w:t>
            </w:r>
          </w:p>
          <w:p w:rsidR="001537F9" w:rsidRPr="0048743C" w:rsidRDefault="0048743C" w:rsidP="0048743C">
            <w:pPr>
              <w:spacing w:after="0"/>
              <w:ind w:left="-18"/>
            </w:pPr>
            <w:r w:rsidRPr="0048743C">
              <w:rPr>
                <w:b/>
              </w:rPr>
              <w:t>1.</w:t>
            </w:r>
            <w:r>
              <w:rPr>
                <w:b/>
              </w:rPr>
              <w:t xml:space="preserve">2 </w:t>
            </w:r>
            <w:r w:rsidR="001537F9" w:rsidRPr="0048743C">
              <w:rPr>
                <w:b/>
              </w:rPr>
              <w:t xml:space="preserve">User </w:t>
            </w:r>
            <w:r w:rsidRPr="0048743C">
              <w:rPr>
                <w:b/>
              </w:rPr>
              <w:t>Start learning again.</w:t>
            </w:r>
            <w:r>
              <w:rPr>
                <w:b/>
              </w:rPr>
              <w:t xml:space="preserve"> </w:t>
            </w:r>
            <w:r>
              <w:t>(branch after step 3 (1.1))</w:t>
            </w:r>
          </w:p>
          <w:p w:rsidR="0048743C" w:rsidRDefault="0048743C" w:rsidP="00123F93">
            <w:pPr>
              <w:pStyle w:val="ListParagraph"/>
              <w:numPr>
                <w:ilvl w:val="0"/>
                <w:numId w:val="23"/>
              </w:numPr>
              <w:spacing w:after="0"/>
            </w:pPr>
            <w:r>
              <w:t>User click on [Start again] button</w:t>
            </w:r>
          </w:p>
          <w:p w:rsidR="0048743C" w:rsidRPr="0048743C" w:rsidRDefault="0048743C" w:rsidP="00123F93">
            <w:pPr>
              <w:pStyle w:val="ListParagraph"/>
              <w:numPr>
                <w:ilvl w:val="0"/>
                <w:numId w:val="23"/>
              </w:numPr>
              <w:spacing w:after="0"/>
            </w:pPr>
            <w:r>
              <w:t>Continue as above till step 2 (1.1)</w:t>
            </w:r>
          </w:p>
          <w:p w:rsidR="0048743C" w:rsidRPr="0048743C" w:rsidRDefault="0048743C" w:rsidP="0048743C">
            <w:pPr>
              <w:ind w:left="-18"/>
            </w:pPr>
          </w:p>
          <w:p w:rsidR="00E51BBB" w:rsidRPr="00E51BBB" w:rsidRDefault="00E51BBB" w:rsidP="00054EBC">
            <w:pPr>
              <w:spacing w:before="0" w:after="0"/>
              <w:ind w:left="0"/>
            </w:pPr>
          </w:p>
        </w:tc>
        <w:bookmarkStart w:id="32" w:name="_GoBack"/>
        <w:bookmarkEnd w:id="32"/>
      </w:tr>
      <w:tr w:rsidR="00E51BBB" w:rsidTr="00375B06">
        <w:tc>
          <w:tcPr>
            <w:tcW w:w="2268" w:type="dxa"/>
          </w:tcPr>
          <w:p w:rsidR="00E51BBB" w:rsidRPr="000E121F" w:rsidRDefault="00E51BBB" w:rsidP="00054EBC">
            <w:pPr>
              <w:jc w:val="right"/>
              <w:rPr>
                <w:b/>
              </w:rPr>
            </w:pPr>
            <w:r w:rsidRPr="000E121F">
              <w:rPr>
                <w:b/>
              </w:rPr>
              <w:t>Exceptions:</w:t>
            </w:r>
          </w:p>
        </w:tc>
        <w:tc>
          <w:tcPr>
            <w:tcW w:w="7290" w:type="dxa"/>
            <w:gridSpan w:val="3"/>
          </w:tcPr>
          <w:p w:rsidR="007A41BD" w:rsidRPr="007A41BD" w:rsidRDefault="007A41BD" w:rsidP="007A41BD">
            <w:pPr>
              <w:spacing w:after="0"/>
              <w:rPr>
                <w:b/>
              </w:rPr>
            </w:pPr>
            <w:r>
              <w:rPr>
                <w:b/>
              </w:rPr>
              <w:t>In learning function:</w:t>
            </w:r>
          </w:p>
          <w:p w:rsidR="00E51BBB" w:rsidRDefault="007A41BD" w:rsidP="00123F93">
            <w:pPr>
              <w:pStyle w:val="ListParagraph"/>
              <w:numPr>
                <w:ilvl w:val="0"/>
                <w:numId w:val="10"/>
              </w:numPr>
              <w:spacing w:after="0"/>
            </w:pPr>
            <w:r>
              <w:lastRenderedPageBreak/>
              <w:t xml:space="preserve">If user click on [Next] button without do the question, an message will popup that : “Please </w:t>
            </w:r>
            <w:r w:rsidR="004731A6">
              <w:t>write your</w:t>
            </w:r>
            <w:r>
              <w:t xml:space="preserve"> answer before do next question”</w:t>
            </w:r>
          </w:p>
        </w:tc>
      </w:tr>
      <w:tr w:rsidR="00E51BBB" w:rsidTr="00375B06">
        <w:tc>
          <w:tcPr>
            <w:tcW w:w="2268" w:type="dxa"/>
          </w:tcPr>
          <w:p w:rsidR="00E51BBB" w:rsidRPr="000E121F" w:rsidRDefault="00E51BBB" w:rsidP="00054EBC">
            <w:pPr>
              <w:jc w:val="right"/>
              <w:rPr>
                <w:b/>
              </w:rPr>
            </w:pPr>
            <w:r w:rsidRPr="000E121F">
              <w:rPr>
                <w:b/>
              </w:rPr>
              <w:lastRenderedPageBreak/>
              <w:t>Priority:</w:t>
            </w:r>
          </w:p>
        </w:tc>
        <w:tc>
          <w:tcPr>
            <w:tcW w:w="7290" w:type="dxa"/>
            <w:gridSpan w:val="3"/>
          </w:tcPr>
          <w:p w:rsidR="00E51BBB" w:rsidRDefault="00E51BBB" w:rsidP="00054EBC">
            <w:pPr>
              <w:ind w:left="0"/>
            </w:pPr>
            <w:r>
              <w:t>High</w:t>
            </w:r>
          </w:p>
        </w:tc>
      </w:tr>
      <w:tr w:rsidR="00E51BBB" w:rsidTr="00375B06">
        <w:tc>
          <w:tcPr>
            <w:tcW w:w="2268" w:type="dxa"/>
          </w:tcPr>
          <w:p w:rsidR="00E51BBB" w:rsidRPr="000E121F" w:rsidRDefault="00E51BBB" w:rsidP="00054EBC">
            <w:pPr>
              <w:jc w:val="right"/>
              <w:rPr>
                <w:b/>
              </w:rPr>
            </w:pPr>
            <w:r w:rsidRPr="000E121F">
              <w:rPr>
                <w:b/>
              </w:rPr>
              <w:t>Special Requirements:</w:t>
            </w:r>
          </w:p>
        </w:tc>
        <w:tc>
          <w:tcPr>
            <w:tcW w:w="7290" w:type="dxa"/>
            <w:gridSpan w:val="3"/>
          </w:tcPr>
          <w:p w:rsidR="0095527B" w:rsidRPr="0048743C" w:rsidRDefault="0048743C" w:rsidP="0048743C">
            <w:pPr>
              <w:spacing w:before="0" w:after="0"/>
              <w:ind w:left="0"/>
              <w:rPr>
                <w:b/>
              </w:rPr>
            </w:pPr>
            <w:r>
              <w:rPr>
                <w:b/>
              </w:rPr>
              <w:t>User must input Japanese letter to text field</w:t>
            </w:r>
          </w:p>
        </w:tc>
      </w:tr>
      <w:tr w:rsidR="00E51BBB" w:rsidTr="00375B06">
        <w:tc>
          <w:tcPr>
            <w:tcW w:w="2268" w:type="dxa"/>
          </w:tcPr>
          <w:p w:rsidR="00E51BBB" w:rsidRPr="000E121F" w:rsidRDefault="00E51BBB" w:rsidP="00054EBC">
            <w:pPr>
              <w:jc w:val="right"/>
              <w:rPr>
                <w:b/>
              </w:rPr>
            </w:pPr>
            <w:r w:rsidRPr="000E121F">
              <w:rPr>
                <w:b/>
              </w:rPr>
              <w:t>Notes and Issues:</w:t>
            </w:r>
          </w:p>
        </w:tc>
        <w:tc>
          <w:tcPr>
            <w:tcW w:w="7290" w:type="dxa"/>
            <w:gridSpan w:val="3"/>
          </w:tcPr>
          <w:p w:rsidR="00E51BBB" w:rsidRDefault="002F4566" w:rsidP="002F4566">
            <w:pPr>
              <w:spacing w:before="0" w:after="0"/>
            </w:pPr>
            <w:r>
              <w:t>N/A</w:t>
            </w:r>
          </w:p>
        </w:tc>
      </w:tr>
    </w:tbl>
    <w:p w:rsidR="00E51BBB" w:rsidRPr="008B44D1" w:rsidRDefault="00E51BBB" w:rsidP="008B44D1">
      <w:pPr>
        <w:pStyle w:val="BodyText"/>
        <w:rPr>
          <w:lang w:val="en-US"/>
        </w:rPr>
      </w:pPr>
    </w:p>
    <w:p w:rsidR="008B44D1" w:rsidRDefault="008B44D1"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9B08A6"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9B08A6" w:rsidRPr="000E121F" w:rsidRDefault="009B08A6" w:rsidP="00054EBC">
            <w:pPr>
              <w:jc w:val="right"/>
              <w:rPr>
                <w:b w:val="0"/>
              </w:rPr>
            </w:pPr>
            <w:r w:rsidRPr="000E121F">
              <w:rPr>
                <w:b w:val="0"/>
              </w:rPr>
              <w:t>Use Case ID:</w:t>
            </w:r>
          </w:p>
        </w:tc>
        <w:tc>
          <w:tcPr>
            <w:tcW w:w="7290" w:type="dxa"/>
            <w:gridSpan w:val="3"/>
          </w:tcPr>
          <w:p w:rsidR="009B08A6" w:rsidRDefault="002F4566" w:rsidP="00054EBC">
            <w:pPr>
              <w:ind w:hanging="547"/>
            </w:pPr>
            <w:r>
              <w:t>DN</w:t>
            </w:r>
            <w:r w:rsidR="009B08A6">
              <w:t>03</w:t>
            </w:r>
          </w:p>
        </w:tc>
      </w:tr>
      <w:tr w:rsidR="009B08A6" w:rsidTr="00375B06">
        <w:tc>
          <w:tcPr>
            <w:tcW w:w="2268" w:type="dxa"/>
          </w:tcPr>
          <w:p w:rsidR="009B08A6" w:rsidRPr="000E121F" w:rsidRDefault="009B08A6" w:rsidP="00054EBC">
            <w:pPr>
              <w:jc w:val="right"/>
              <w:rPr>
                <w:b/>
              </w:rPr>
            </w:pPr>
            <w:r w:rsidRPr="000E121F">
              <w:rPr>
                <w:b/>
              </w:rPr>
              <w:t>Use Case Name:</w:t>
            </w:r>
          </w:p>
        </w:tc>
        <w:tc>
          <w:tcPr>
            <w:tcW w:w="7290" w:type="dxa"/>
            <w:gridSpan w:val="3"/>
          </w:tcPr>
          <w:p w:rsidR="009B08A6" w:rsidRDefault="002F4566" w:rsidP="009B08A6">
            <w:pPr>
              <w:ind w:hanging="547"/>
            </w:pPr>
            <w:r>
              <w:t>Learn Grammar</w:t>
            </w:r>
          </w:p>
        </w:tc>
      </w:tr>
      <w:tr w:rsidR="009B08A6" w:rsidTr="00375B06">
        <w:tc>
          <w:tcPr>
            <w:tcW w:w="2268" w:type="dxa"/>
          </w:tcPr>
          <w:p w:rsidR="009B08A6" w:rsidRPr="000E121F" w:rsidRDefault="009B08A6" w:rsidP="00054EBC">
            <w:pPr>
              <w:jc w:val="right"/>
              <w:rPr>
                <w:b/>
              </w:rPr>
            </w:pPr>
            <w:r w:rsidRPr="000E121F">
              <w:rPr>
                <w:b/>
              </w:rPr>
              <w:t>Created By:</w:t>
            </w:r>
          </w:p>
        </w:tc>
        <w:tc>
          <w:tcPr>
            <w:tcW w:w="2196" w:type="dxa"/>
          </w:tcPr>
          <w:p w:rsidR="009B08A6" w:rsidRDefault="002F4566" w:rsidP="00054EBC">
            <w:pPr>
              <w:ind w:hanging="547"/>
            </w:pPr>
            <w:r>
              <w:t>QuangTM</w:t>
            </w:r>
          </w:p>
        </w:tc>
        <w:tc>
          <w:tcPr>
            <w:tcW w:w="2196" w:type="dxa"/>
          </w:tcPr>
          <w:p w:rsidR="009B08A6" w:rsidRPr="000E121F" w:rsidRDefault="009B08A6" w:rsidP="00054EBC">
            <w:pPr>
              <w:ind w:hanging="547"/>
              <w:jc w:val="right"/>
              <w:rPr>
                <w:b/>
              </w:rPr>
            </w:pPr>
            <w:r w:rsidRPr="000E121F">
              <w:rPr>
                <w:b/>
              </w:rPr>
              <w:t>Last Updated By:</w:t>
            </w:r>
          </w:p>
        </w:tc>
        <w:tc>
          <w:tcPr>
            <w:tcW w:w="2898" w:type="dxa"/>
          </w:tcPr>
          <w:p w:rsidR="009B08A6" w:rsidRDefault="002F4566" w:rsidP="00054EBC">
            <w:pPr>
              <w:ind w:hanging="547"/>
            </w:pPr>
            <w:r>
              <w:t>QuangTM</w:t>
            </w:r>
          </w:p>
        </w:tc>
      </w:tr>
      <w:tr w:rsidR="009B08A6" w:rsidTr="00375B06">
        <w:tc>
          <w:tcPr>
            <w:tcW w:w="2268" w:type="dxa"/>
          </w:tcPr>
          <w:p w:rsidR="009B08A6" w:rsidRPr="000E121F" w:rsidRDefault="009B08A6" w:rsidP="00054EBC">
            <w:pPr>
              <w:jc w:val="right"/>
              <w:rPr>
                <w:b/>
              </w:rPr>
            </w:pPr>
            <w:r w:rsidRPr="000E121F">
              <w:rPr>
                <w:b/>
              </w:rPr>
              <w:t>Date Created:</w:t>
            </w:r>
          </w:p>
        </w:tc>
        <w:tc>
          <w:tcPr>
            <w:tcW w:w="2196" w:type="dxa"/>
          </w:tcPr>
          <w:p w:rsidR="009B08A6" w:rsidRDefault="002F4566" w:rsidP="00054EBC">
            <w:pPr>
              <w:ind w:hanging="547"/>
            </w:pPr>
            <w:r>
              <w:t>September 18, 2016</w:t>
            </w:r>
          </w:p>
        </w:tc>
        <w:tc>
          <w:tcPr>
            <w:tcW w:w="2196" w:type="dxa"/>
          </w:tcPr>
          <w:p w:rsidR="009B08A6" w:rsidRPr="000E121F" w:rsidRDefault="009B08A6" w:rsidP="00054EBC">
            <w:pPr>
              <w:ind w:hanging="547"/>
              <w:jc w:val="right"/>
              <w:rPr>
                <w:b/>
              </w:rPr>
            </w:pPr>
            <w:r w:rsidRPr="000E121F">
              <w:rPr>
                <w:b/>
              </w:rPr>
              <w:t>Date Last Updated:</w:t>
            </w:r>
          </w:p>
        </w:tc>
        <w:tc>
          <w:tcPr>
            <w:tcW w:w="2898" w:type="dxa"/>
          </w:tcPr>
          <w:p w:rsidR="009B08A6" w:rsidRDefault="002F4566" w:rsidP="00054EBC">
            <w:pPr>
              <w:ind w:hanging="547"/>
            </w:pPr>
            <w:r>
              <w:t>September 21, 2016</w:t>
            </w:r>
          </w:p>
        </w:tc>
      </w:tr>
      <w:tr w:rsidR="009B08A6" w:rsidTr="00375B06">
        <w:tc>
          <w:tcPr>
            <w:tcW w:w="2268" w:type="dxa"/>
          </w:tcPr>
          <w:p w:rsidR="009B08A6" w:rsidRPr="000E121F" w:rsidRDefault="009B08A6" w:rsidP="00054EBC">
            <w:pPr>
              <w:jc w:val="right"/>
              <w:rPr>
                <w:b/>
              </w:rPr>
            </w:pPr>
            <w:r w:rsidRPr="000E121F">
              <w:rPr>
                <w:b/>
              </w:rPr>
              <w:t>Actors:</w:t>
            </w:r>
          </w:p>
        </w:tc>
        <w:tc>
          <w:tcPr>
            <w:tcW w:w="7290" w:type="dxa"/>
            <w:gridSpan w:val="3"/>
          </w:tcPr>
          <w:p w:rsidR="009B08A6" w:rsidRDefault="009B08A6" w:rsidP="00054EBC">
            <w:pPr>
              <w:ind w:left="0"/>
            </w:pPr>
            <w:r>
              <w:t xml:space="preserve">User </w:t>
            </w:r>
          </w:p>
        </w:tc>
      </w:tr>
      <w:tr w:rsidR="009B08A6" w:rsidTr="00375B06">
        <w:tc>
          <w:tcPr>
            <w:tcW w:w="2268" w:type="dxa"/>
          </w:tcPr>
          <w:p w:rsidR="009B08A6" w:rsidRPr="000E121F" w:rsidRDefault="009B08A6" w:rsidP="00054EBC">
            <w:pPr>
              <w:jc w:val="right"/>
              <w:rPr>
                <w:b/>
              </w:rPr>
            </w:pPr>
            <w:r w:rsidRPr="000E121F">
              <w:rPr>
                <w:b/>
              </w:rPr>
              <w:t>Description:</w:t>
            </w:r>
          </w:p>
        </w:tc>
        <w:tc>
          <w:tcPr>
            <w:tcW w:w="7290" w:type="dxa"/>
            <w:gridSpan w:val="3"/>
          </w:tcPr>
          <w:p w:rsidR="009B08A6" w:rsidRDefault="00C0306C" w:rsidP="009B08A6">
            <w:pPr>
              <w:ind w:left="0"/>
            </w:pPr>
            <w:r>
              <w:t xml:space="preserve">After enter Study interface, user switch to Grammar </w:t>
            </w:r>
            <w:r w:rsidR="006641DA">
              <w:t>tab, the list of Grammar structure will be appear. User click on a grammar to see Vietnamese explanation and example.</w:t>
            </w:r>
            <w:r w:rsidR="009B08A6">
              <w:t xml:space="preserve"> </w:t>
            </w:r>
          </w:p>
        </w:tc>
      </w:tr>
      <w:tr w:rsidR="009B08A6" w:rsidTr="00375B06">
        <w:trPr>
          <w:trHeight w:val="219"/>
        </w:trPr>
        <w:tc>
          <w:tcPr>
            <w:tcW w:w="2268" w:type="dxa"/>
          </w:tcPr>
          <w:p w:rsidR="009B08A6" w:rsidRPr="000E121F" w:rsidRDefault="009B08A6" w:rsidP="00054EBC">
            <w:pPr>
              <w:jc w:val="right"/>
              <w:rPr>
                <w:b/>
              </w:rPr>
            </w:pPr>
            <w:r w:rsidRPr="000E121F">
              <w:rPr>
                <w:b/>
              </w:rPr>
              <w:t>Pre-conditions:</w:t>
            </w:r>
          </w:p>
        </w:tc>
        <w:tc>
          <w:tcPr>
            <w:tcW w:w="7290" w:type="dxa"/>
            <w:gridSpan w:val="3"/>
          </w:tcPr>
          <w:p w:rsidR="00B84F76" w:rsidRDefault="002F4566" w:rsidP="002F4566">
            <w:pPr>
              <w:spacing w:before="0" w:after="0"/>
              <w:ind w:left="252"/>
            </w:pPr>
            <w:r>
              <w:t>User opened application</w:t>
            </w:r>
          </w:p>
        </w:tc>
      </w:tr>
      <w:tr w:rsidR="009B08A6" w:rsidTr="00375B06">
        <w:trPr>
          <w:trHeight w:val="147"/>
        </w:trPr>
        <w:tc>
          <w:tcPr>
            <w:tcW w:w="2268" w:type="dxa"/>
          </w:tcPr>
          <w:p w:rsidR="009B08A6" w:rsidRPr="000E121F" w:rsidRDefault="009B08A6" w:rsidP="00054EBC">
            <w:pPr>
              <w:jc w:val="right"/>
              <w:rPr>
                <w:b/>
              </w:rPr>
            </w:pPr>
            <w:r w:rsidRPr="000E121F">
              <w:rPr>
                <w:b/>
              </w:rPr>
              <w:t>Post-conditions:</w:t>
            </w:r>
          </w:p>
        </w:tc>
        <w:tc>
          <w:tcPr>
            <w:tcW w:w="7290" w:type="dxa"/>
            <w:gridSpan w:val="3"/>
          </w:tcPr>
          <w:p w:rsidR="002F4566" w:rsidRDefault="002F4566" w:rsidP="002F4566">
            <w:pPr>
              <w:spacing w:before="0" w:after="0"/>
              <w:ind w:left="252"/>
            </w:pPr>
            <w:r>
              <w:t>User entered List of Lessons.</w:t>
            </w:r>
          </w:p>
          <w:p w:rsidR="00B84F76" w:rsidRDefault="00B84F76" w:rsidP="002F4566">
            <w:pPr>
              <w:spacing w:before="0" w:after="0"/>
              <w:ind w:left="252"/>
            </w:pPr>
          </w:p>
        </w:tc>
      </w:tr>
      <w:tr w:rsidR="009B08A6" w:rsidTr="00375B06">
        <w:tc>
          <w:tcPr>
            <w:tcW w:w="2268" w:type="dxa"/>
          </w:tcPr>
          <w:p w:rsidR="009B08A6" w:rsidRPr="000E121F" w:rsidRDefault="009B08A6" w:rsidP="00054EBC">
            <w:pPr>
              <w:jc w:val="right"/>
              <w:rPr>
                <w:b/>
              </w:rPr>
            </w:pPr>
            <w:r w:rsidRPr="000E121F">
              <w:rPr>
                <w:b/>
              </w:rPr>
              <w:t>Normal Flow:</w:t>
            </w:r>
          </w:p>
        </w:tc>
        <w:tc>
          <w:tcPr>
            <w:tcW w:w="7290" w:type="dxa"/>
            <w:gridSpan w:val="3"/>
          </w:tcPr>
          <w:p w:rsidR="009B08A6" w:rsidRPr="005B2B22" w:rsidRDefault="009B08A6" w:rsidP="00054EBC">
            <w:pPr>
              <w:spacing w:before="0" w:after="0"/>
              <w:ind w:left="0"/>
              <w:rPr>
                <w:b/>
              </w:rPr>
            </w:pPr>
            <w:r>
              <w:rPr>
                <w:b/>
              </w:rPr>
              <w:t xml:space="preserve">1.0 </w:t>
            </w:r>
            <w:r w:rsidR="002F4566">
              <w:rPr>
                <w:b/>
              </w:rPr>
              <w:t>User enter Grammar tab</w:t>
            </w:r>
          </w:p>
          <w:p w:rsidR="009B08A6" w:rsidRDefault="002F4566" w:rsidP="00123F93">
            <w:pPr>
              <w:numPr>
                <w:ilvl w:val="0"/>
                <w:numId w:val="25"/>
              </w:numPr>
              <w:spacing w:before="0" w:after="0"/>
            </w:pPr>
            <w:r>
              <w:t>User choose an lesson and click on that item.</w:t>
            </w:r>
          </w:p>
          <w:p w:rsidR="00C0306C" w:rsidRDefault="00C0306C" w:rsidP="00123F93">
            <w:pPr>
              <w:numPr>
                <w:ilvl w:val="0"/>
                <w:numId w:val="25"/>
              </w:numPr>
              <w:spacing w:before="0" w:after="0"/>
            </w:pPr>
            <w:r>
              <w:t>The Study interface is appeared, user switch to Grammar tab.</w:t>
            </w:r>
          </w:p>
          <w:p w:rsidR="00B84F76" w:rsidRDefault="00C0306C" w:rsidP="00123F93">
            <w:pPr>
              <w:pStyle w:val="ListParagraph"/>
              <w:numPr>
                <w:ilvl w:val="0"/>
                <w:numId w:val="25"/>
              </w:numPr>
              <w:spacing w:after="0"/>
            </w:pPr>
            <w:r>
              <w:t>User scroll down to see all grammar structure</w:t>
            </w:r>
          </w:p>
          <w:p w:rsidR="00C0306C" w:rsidRDefault="00C0306C" w:rsidP="00123F93">
            <w:pPr>
              <w:pStyle w:val="ListParagraph"/>
              <w:numPr>
                <w:ilvl w:val="0"/>
                <w:numId w:val="25"/>
              </w:numPr>
              <w:spacing w:after="0"/>
            </w:pPr>
            <w:r>
              <w:t>User click on an grammar</w:t>
            </w:r>
          </w:p>
          <w:p w:rsidR="00C0306C" w:rsidRDefault="00C0306C" w:rsidP="00123F93">
            <w:pPr>
              <w:pStyle w:val="ListParagraph"/>
              <w:numPr>
                <w:ilvl w:val="0"/>
                <w:numId w:val="25"/>
              </w:numPr>
              <w:spacing w:after="0"/>
            </w:pPr>
            <w:r>
              <w:t>The Explanation interface is appeared</w:t>
            </w:r>
          </w:p>
          <w:p w:rsidR="00C0306C" w:rsidRDefault="00C0306C" w:rsidP="00123F93">
            <w:pPr>
              <w:pStyle w:val="ListParagraph"/>
              <w:numPr>
                <w:ilvl w:val="0"/>
                <w:numId w:val="25"/>
              </w:numPr>
              <w:spacing w:after="0"/>
            </w:pPr>
            <w:r>
              <w:t>User scroll down to see explanation and example to study.</w:t>
            </w:r>
          </w:p>
          <w:p w:rsidR="00B84F76" w:rsidRDefault="00B84F76" w:rsidP="00B84F76">
            <w:pPr>
              <w:spacing w:before="0" w:after="0"/>
            </w:pPr>
            <w:r>
              <w:t xml:space="preserve"> </w:t>
            </w:r>
          </w:p>
        </w:tc>
      </w:tr>
      <w:tr w:rsidR="009B08A6" w:rsidTr="00375B06">
        <w:trPr>
          <w:trHeight w:val="813"/>
        </w:trPr>
        <w:tc>
          <w:tcPr>
            <w:tcW w:w="2268" w:type="dxa"/>
          </w:tcPr>
          <w:p w:rsidR="009B08A6" w:rsidRPr="000E121F" w:rsidRDefault="009B08A6" w:rsidP="00054EBC">
            <w:pPr>
              <w:jc w:val="right"/>
              <w:rPr>
                <w:b/>
              </w:rPr>
            </w:pPr>
            <w:r w:rsidRPr="000E121F">
              <w:rPr>
                <w:b/>
              </w:rPr>
              <w:t>Alternative Flows:</w:t>
            </w:r>
          </w:p>
        </w:tc>
        <w:tc>
          <w:tcPr>
            <w:tcW w:w="7290" w:type="dxa"/>
            <w:gridSpan w:val="3"/>
          </w:tcPr>
          <w:p w:rsidR="009B08A6" w:rsidRPr="00E51BBB" w:rsidRDefault="00B84F76" w:rsidP="00B84F76">
            <w:pPr>
              <w:spacing w:before="0" w:after="0"/>
              <w:ind w:left="0"/>
            </w:pPr>
            <w:r>
              <w:rPr>
                <w:b/>
              </w:rPr>
              <w:t>N/A</w:t>
            </w:r>
          </w:p>
        </w:tc>
      </w:tr>
      <w:tr w:rsidR="009B08A6" w:rsidTr="00375B06">
        <w:tc>
          <w:tcPr>
            <w:tcW w:w="2268" w:type="dxa"/>
          </w:tcPr>
          <w:p w:rsidR="009B08A6" w:rsidRPr="000E121F" w:rsidRDefault="009B08A6" w:rsidP="00054EBC">
            <w:pPr>
              <w:jc w:val="right"/>
              <w:rPr>
                <w:b/>
              </w:rPr>
            </w:pPr>
            <w:r w:rsidRPr="000E121F">
              <w:rPr>
                <w:b/>
              </w:rPr>
              <w:t>Exceptions:</w:t>
            </w:r>
          </w:p>
        </w:tc>
        <w:tc>
          <w:tcPr>
            <w:tcW w:w="7290" w:type="dxa"/>
            <w:gridSpan w:val="3"/>
          </w:tcPr>
          <w:p w:rsidR="009B08A6" w:rsidRPr="00C64760" w:rsidRDefault="00C0306C" w:rsidP="00054EBC">
            <w:pPr>
              <w:spacing w:before="0" w:after="0"/>
              <w:ind w:left="0"/>
            </w:pPr>
            <w:r>
              <w:t>No Exception</w:t>
            </w:r>
          </w:p>
        </w:tc>
      </w:tr>
      <w:tr w:rsidR="009B08A6" w:rsidTr="00375B06">
        <w:tc>
          <w:tcPr>
            <w:tcW w:w="2268" w:type="dxa"/>
          </w:tcPr>
          <w:p w:rsidR="009B08A6" w:rsidRPr="000E121F" w:rsidRDefault="009B08A6" w:rsidP="00054EBC">
            <w:pPr>
              <w:jc w:val="right"/>
              <w:rPr>
                <w:b/>
              </w:rPr>
            </w:pPr>
            <w:r w:rsidRPr="000E121F">
              <w:rPr>
                <w:b/>
              </w:rPr>
              <w:t>Priority:</w:t>
            </w:r>
          </w:p>
        </w:tc>
        <w:tc>
          <w:tcPr>
            <w:tcW w:w="7290" w:type="dxa"/>
            <w:gridSpan w:val="3"/>
          </w:tcPr>
          <w:p w:rsidR="009B08A6" w:rsidRDefault="00C0306C" w:rsidP="00054EBC">
            <w:pPr>
              <w:ind w:left="0"/>
            </w:pPr>
            <w:r>
              <w:t>Medium</w:t>
            </w:r>
          </w:p>
        </w:tc>
      </w:tr>
      <w:tr w:rsidR="009B08A6" w:rsidTr="00375B06">
        <w:tc>
          <w:tcPr>
            <w:tcW w:w="2268" w:type="dxa"/>
          </w:tcPr>
          <w:p w:rsidR="009B08A6" w:rsidRPr="000E121F" w:rsidRDefault="009B08A6" w:rsidP="00054EBC">
            <w:pPr>
              <w:jc w:val="right"/>
              <w:rPr>
                <w:b/>
              </w:rPr>
            </w:pPr>
            <w:r w:rsidRPr="000E121F">
              <w:rPr>
                <w:b/>
              </w:rPr>
              <w:t>Special Requirements:</w:t>
            </w:r>
          </w:p>
        </w:tc>
        <w:tc>
          <w:tcPr>
            <w:tcW w:w="7290" w:type="dxa"/>
            <w:gridSpan w:val="3"/>
          </w:tcPr>
          <w:p w:rsidR="009B08A6" w:rsidRPr="00B20EEB" w:rsidRDefault="00C0306C" w:rsidP="00C0306C">
            <w:pPr>
              <w:spacing w:before="0" w:after="0"/>
              <w:ind w:left="0"/>
            </w:pPr>
            <w:r>
              <w:t>N/A</w:t>
            </w:r>
          </w:p>
        </w:tc>
      </w:tr>
      <w:tr w:rsidR="009B08A6" w:rsidTr="00375B06">
        <w:tc>
          <w:tcPr>
            <w:tcW w:w="2268" w:type="dxa"/>
          </w:tcPr>
          <w:p w:rsidR="009B08A6" w:rsidRPr="000E121F" w:rsidRDefault="009B08A6" w:rsidP="00054EBC">
            <w:pPr>
              <w:jc w:val="right"/>
              <w:rPr>
                <w:b/>
              </w:rPr>
            </w:pPr>
            <w:r w:rsidRPr="000E121F">
              <w:rPr>
                <w:b/>
              </w:rPr>
              <w:lastRenderedPageBreak/>
              <w:t>Notes and Issues:</w:t>
            </w:r>
          </w:p>
        </w:tc>
        <w:tc>
          <w:tcPr>
            <w:tcW w:w="7290" w:type="dxa"/>
            <w:gridSpan w:val="3"/>
          </w:tcPr>
          <w:p w:rsidR="009B08A6" w:rsidRDefault="00B84F76" w:rsidP="00B84F76">
            <w:pPr>
              <w:spacing w:before="0" w:after="0"/>
              <w:ind w:left="0"/>
            </w:pPr>
            <w:r>
              <w:t>N/A</w:t>
            </w:r>
          </w:p>
        </w:tc>
      </w:tr>
    </w:tbl>
    <w:p w:rsidR="009B08A6" w:rsidRDefault="009B08A6"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64ED7"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664ED7" w:rsidRPr="000E121F" w:rsidRDefault="00664ED7" w:rsidP="00687684">
            <w:pPr>
              <w:jc w:val="right"/>
              <w:rPr>
                <w:b w:val="0"/>
              </w:rPr>
            </w:pPr>
            <w:r w:rsidRPr="000E121F">
              <w:rPr>
                <w:b w:val="0"/>
              </w:rPr>
              <w:t>Use Case ID:</w:t>
            </w:r>
          </w:p>
        </w:tc>
        <w:tc>
          <w:tcPr>
            <w:tcW w:w="7290" w:type="dxa"/>
            <w:gridSpan w:val="3"/>
          </w:tcPr>
          <w:p w:rsidR="00664ED7" w:rsidRDefault="00C0306C" w:rsidP="00420C4C">
            <w:pPr>
              <w:ind w:hanging="547"/>
            </w:pPr>
            <w:r>
              <w:t>DN</w:t>
            </w:r>
            <w:r w:rsidR="00664ED7">
              <w:t>0</w:t>
            </w:r>
            <w:r w:rsidR="00420C4C">
              <w:t>4</w:t>
            </w:r>
          </w:p>
        </w:tc>
      </w:tr>
      <w:tr w:rsidR="00664ED7" w:rsidTr="00375B06">
        <w:tc>
          <w:tcPr>
            <w:tcW w:w="2268" w:type="dxa"/>
          </w:tcPr>
          <w:p w:rsidR="00664ED7" w:rsidRPr="000E121F" w:rsidRDefault="00664ED7" w:rsidP="00687684">
            <w:pPr>
              <w:jc w:val="right"/>
              <w:rPr>
                <w:b/>
              </w:rPr>
            </w:pPr>
            <w:r w:rsidRPr="000E121F">
              <w:rPr>
                <w:b/>
              </w:rPr>
              <w:t>Use Case Name:</w:t>
            </w:r>
          </w:p>
        </w:tc>
        <w:tc>
          <w:tcPr>
            <w:tcW w:w="7290" w:type="dxa"/>
            <w:gridSpan w:val="3"/>
          </w:tcPr>
          <w:p w:rsidR="00664ED7" w:rsidRDefault="00C0306C" w:rsidP="00687684">
            <w:pPr>
              <w:ind w:hanging="547"/>
            </w:pPr>
            <w:r>
              <w:t>Learn Kanji</w:t>
            </w:r>
          </w:p>
        </w:tc>
      </w:tr>
      <w:tr w:rsidR="00664ED7" w:rsidTr="00375B06">
        <w:tc>
          <w:tcPr>
            <w:tcW w:w="2268" w:type="dxa"/>
          </w:tcPr>
          <w:p w:rsidR="00664ED7" w:rsidRPr="000E121F" w:rsidRDefault="00664ED7" w:rsidP="00687684">
            <w:pPr>
              <w:jc w:val="right"/>
              <w:rPr>
                <w:b/>
              </w:rPr>
            </w:pPr>
            <w:r w:rsidRPr="000E121F">
              <w:rPr>
                <w:b/>
              </w:rPr>
              <w:t>Created By:</w:t>
            </w:r>
          </w:p>
        </w:tc>
        <w:tc>
          <w:tcPr>
            <w:tcW w:w="2196" w:type="dxa"/>
          </w:tcPr>
          <w:p w:rsidR="00664ED7" w:rsidRDefault="00C0306C" w:rsidP="00687684">
            <w:pPr>
              <w:ind w:hanging="547"/>
            </w:pPr>
            <w:r>
              <w:t>QuangTM</w:t>
            </w:r>
          </w:p>
        </w:tc>
        <w:tc>
          <w:tcPr>
            <w:tcW w:w="2196" w:type="dxa"/>
          </w:tcPr>
          <w:p w:rsidR="00664ED7" w:rsidRPr="000E121F" w:rsidRDefault="00664ED7" w:rsidP="00687684">
            <w:pPr>
              <w:ind w:hanging="547"/>
              <w:jc w:val="right"/>
              <w:rPr>
                <w:b/>
              </w:rPr>
            </w:pPr>
            <w:r w:rsidRPr="000E121F">
              <w:rPr>
                <w:b/>
              </w:rPr>
              <w:t>Last Updated By:</w:t>
            </w:r>
          </w:p>
        </w:tc>
        <w:tc>
          <w:tcPr>
            <w:tcW w:w="2898" w:type="dxa"/>
          </w:tcPr>
          <w:p w:rsidR="00664ED7" w:rsidRDefault="00C0306C" w:rsidP="00687684">
            <w:pPr>
              <w:ind w:hanging="547"/>
            </w:pPr>
            <w:r>
              <w:t>QuangTM</w:t>
            </w:r>
          </w:p>
        </w:tc>
      </w:tr>
      <w:tr w:rsidR="00664ED7" w:rsidTr="00375B06">
        <w:tc>
          <w:tcPr>
            <w:tcW w:w="2268" w:type="dxa"/>
          </w:tcPr>
          <w:p w:rsidR="00664ED7" w:rsidRPr="000E121F" w:rsidRDefault="00664ED7" w:rsidP="00687684">
            <w:pPr>
              <w:jc w:val="right"/>
              <w:rPr>
                <w:b/>
              </w:rPr>
            </w:pPr>
            <w:r w:rsidRPr="000E121F">
              <w:rPr>
                <w:b/>
              </w:rPr>
              <w:t>Date Created:</w:t>
            </w:r>
          </w:p>
        </w:tc>
        <w:tc>
          <w:tcPr>
            <w:tcW w:w="2196" w:type="dxa"/>
          </w:tcPr>
          <w:p w:rsidR="00664ED7" w:rsidRDefault="00C0306C" w:rsidP="00687684">
            <w:pPr>
              <w:ind w:hanging="547"/>
            </w:pPr>
            <w:r>
              <w:t>September 21, 2016</w:t>
            </w:r>
          </w:p>
        </w:tc>
        <w:tc>
          <w:tcPr>
            <w:tcW w:w="2196" w:type="dxa"/>
          </w:tcPr>
          <w:p w:rsidR="00664ED7" w:rsidRPr="000E121F" w:rsidRDefault="00664ED7" w:rsidP="00687684">
            <w:pPr>
              <w:ind w:hanging="547"/>
              <w:jc w:val="right"/>
              <w:rPr>
                <w:b/>
              </w:rPr>
            </w:pPr>
            <w:r w:rsidRPr="000E121F">
              <w:rPr>
                <w:b/>
              </w:rPr>
              <w:t>Date Last Updated:</w:t>
            </w:r>
          </w:p>
        </w:tc>
        <w:tc>
          <w:tcPr>
            <w:tcW w:w="2898" w:type="dxa"/>
          </w:tcPr>
          <w:p w:rsidR="00664ED7" w:rsidRDefault="00C0306C" w:rsidP="00687684">
            <w:pPr>
              <w:ind w:hanging="547"/>
            </w:pPr>
            <w:r>
              <w:t>September 21, 2016</w:t>
            </w:r>
          </w:p>
        </w:tc>
      </w:tr>
      <w:tr w:rsidR="00664ED7" w:rsidTr="00375B06">
        <w:tc>
          <w:tcPr>
            <w:tcW w:w="2268" w:type="dxa"/>
          </w:tcPr>
          <w:p w:rsidR="00664ED7" w:rsidRPr="000E121F" w:rsidRDefault="00664ED7" w:rsidP="00687684">
            <w:pPr>
              <w:jc w:val="right"/>
              <w:rPr>
                <w:b/>
              </w:rPr>
            </w:pPr>
            <w:r w:rsidRPr="000E121F">
              <w:rPr>
                <w:b/>
              </w:rPr>
              <w:t>Actors:</w:t>
            </w:r>
          </w:p>
        </w:tc>
        <w:tc>
          <w:tcPr>
            <w:tcW w:w="7290" w:type="dxa"/>
            <w:gridSpan w:val="3"/>
          </w:tcPr>
          <w:p w:rsidR="00664ED7" w:rsidRDefault="00664ED7" w:rsidP="00687684">
            <w:pPr>
              <w:ind w:left="0"/>
            </w:pPr>
            <w:r>
              <w:t xml:space="preserve">User </w:t>
            </w:r>
          </w:p>
        </w:tc>
      </w:tr>
      <w:tr w:rsidR="00664ED7" w:rsidTr="00375B06">
        <w:tc>
          <w:tcPr>
            <w:tcW w:w="2268" w:type="dxa"/>
          </w:tcPr>
          <w:p w:rsidR="00664ED7" w:rsidRPr="000E121F" w:rsidRDefault="00664ED7" w:rsidP="00687684">
            <w:pPr>
              <w:jc w:val="right"/>
              <w:rPr>
                <w:b/>
              </w:rPr>
            </w:pPr>
            <w:r w:rsidRPr="000E121F">
              <w:rPr>
                <w:b/>
              </w:rPr>
              <w:t>Description:</w:t>
            </w:r>
          </w:p>
        </w:tc>
        <w:tc>
          <w:tcPr>
            <w:tcW w:w="7290" w:type="dxa"/>
            <w:gridSpan w:val="3"/>
          </w:tcPr>
          <w:p w:rsidR="00664ED7" w:rsidRDefault="006641DA" w:rsidP="00420C4C">
            <w:pPr>
              <w:ind w:left="0"/>
            </w:pPr>
            <w:r>
              <w:t>After enter Study interface, user switch to Kanji tab, the list of Kanji letter will be appear. User click on a Kanji item to see all information of that Kanji letter.</w:t>
            </w:r>
            <w:r w:rsidR="00664ED7">
              <w:t xml:space="preserve"> </w:t>
            </w:r>
          </w:p>
        </w:tc>
      </w:tr>
      <w:tr w:rsidR="00664ED7" w:rsidTr="00375B06">
        <w:trPr>
          <w:trHeight w:val="219"/>
        </w:trPr>
        <w:tc>
          <w:tcPr>
            <w:tcW w:w="2268" w:type="dxa"/>
          </w:tcPr>
          <w:p w:rsidR="00664ED7" w:rsidRPr="000E121F" w:rsidRDefault="00664ED7" w:rsidP="00687684">
            <w:pPr>
              <w:jc w:val="right"/>
              <w:rPr>
                <w:b/>
              </w:rPr>
            </w:pPr>
            <w:r w:rsidRPr="000E121F">
              <w:rPr>
                <w:b/>
              </w:rPr>
              <w:t>Pre-conditions:</w:t>
            </w:r>
          </w:p>
        </w:tc>
        <w:tc>
          <w:tcPr>
            <w:tcW w:w="7290" w:type="dxa"/>
            <w:gridSpan w:val="3"/>
          </w:tcPr>
          <w:p w:rsidR="00420C4C" w:rsidRDefault="006641DA" w:rsidP="006641DA">
            <w:pPr>
              <w:spacing w:before="0" w:after="0"/>
              <w:ind w:left="252"/>
            </w:pPr>
            <w:r>
              <w:t>User opened application.</w:t>
            </w:r>
          </w:p>
        </w:tc>
      </w:tr>
      <w:tr w:rsidR="00664ED7" w:rsidTr="00375B06">
        <w:trPr>
          <w:trHeight w:val="147"/>
        </w:trPr>
        <w:tc>
          <w:tcPr>
            <w:tcW w:w="2268" w:type="dxa"/>
          </w:tcPr>
          <w:p w:rsidR="00664ED7" w:rsidRPr="000E121F" w:rsidRDefault="00664ED7" w:rsidP="00687684">
            <w:pPr>
              <w:jc w:val="right"/>
              <w:rPr>
                <w:b/>
              </w:rPr>
            </w:pPr>
            <w:r w:rsidRPr="000E121F">
              <w:rPr>
                <w:b/>
              </w:rPr>
              <w:t>Post-conditions:</w:t>
            </w:r>
          </w:p>
        </w:tc>
        <w:tc>
          <w:tcPr>
            <w:tcW w:w="7290" w:type="dxa"/>
            <w:gridSpan w:val="3"/>
          </w:tcPr>
          <w:p w:rsidR="00664ED7" w:rsidRDefault="006641DA" w:rsidP="00420C4C">
            <w:pPr>
              <w:spacing w:before="0" w:after="0"/>
              <w:ind w:left="0"/>
            </w:pPr>
            <w:r>
              <w:t xml:space="preserve">    User entered List of Lessons.</w:t>
            </w:r>
          </w:p>
        </w:tc>
      </w:tr>
      <w:tr w:rsidR="00664ED7" w:rsidTr="00375B06">
        <w:tc>
          <w:tcPr>
            <w:tcW w:w="2268" w:type="dxa"/>
          </w:tcPr>
          <w:p w:rsidR="00664ED7" w:rsidRPr="000E121F" w:rsidRDefault="00664ED7" w:rsidP="00687684">
            <w:pPr>
              <w:jc w:val="right"/>
              <w:rPr>
                <w:b/>
              </w:rPr>
            </w:pPr>
            <w:r w:rsidRPr="000E121F">
              <w:rPr>
                <w:b/>
              </w:rPr>
              <w:t>Normal Flow:</w:t>
            </w:r>
          </w:p>
        </w:tc>
        <w:tc>
          <w:tcPr>
            <w:tcW w:w="7290" w:type="dxa"/>
            <w:gridSpan w:val="3"/>
          </w:tcPr>
          <w:p w:rsidR="00664ED7" w:rsidRPr="005B2B22" w:rsidRDefault="00664ED7" w:rsidP="00687684">
            <w:pPr>
              <w:spacing w:before="0" w:after="0"/>
              <w:ind w:left="0"/>
              <w:rPr>
                <w:b/>
              </w:rPr>
            </w:pPr>
            <w:r>
              <w:rPr>
                <w:b/>
              </w:rPr>
              <w:t xml:space="preserve">1.0 </w:t>
            </w:r>
            <w:r w:rsidR="00006966">
              <w:rPr>
                <w:b/>
              </w:rPr>
              <w:t>User enter Kanji tab</w:t>
            </w:r>
          </w:p>
          <w:p w:rsidR="00006966" w:rsidRDefault="00006966" w:rsidP="00123F93">
            <w:pPr>
              <w:numPr>
                <w:ilvl w:val="0"/>
                <w:numId w:val="24"/>
              </w:numPr>
              <w:spacing w:before="0" w:after="0"/>
            </w:pPr>
            <w:r>
              <w:t>User choose an lesson and click on that item.</w:t>
            </w:r>
          </w:p>
          <w:p w:rsidR="00006966" w:rsidRDefault="00006966" w:rsidP="00123F93">
            <w:pPr>
              <w:numPr>
                <w:ilvl w:val="0"/>
                <w:numId w:val="24"/>
              </w:numPr>
              <w:spacing w:before="0" w:after="0"/>
            </w:pPr>
            <w:r>
              <w:t>The Study interface is appeared, user switch to Kanji tab.</w:t>
            </w:r>
          </w:p>
          <w:p w:rsidR="00006966" w:rsidRDefault="00006966" w:rsidP="00123F93">
            <w:pPr>
              <w:pStyle w:val="ListParagraph"/>
              <w:numPr>
                <w:ilvl w:val="0"/>
                <w:numId w:val="24"/>
              </w:numPr>
              <w:spacing w:after="0"/>
            </w:pPr>
            <w:r>
              <w:t>User scroll down to see all Kanji letter</w:t>
            </w:r>
          </w:p>
          <w:p w:rsidR="00006966" w:rsidRDefault="00006966" w:rsidP="00123F93">
            <w:pPr>
              <w:pStyle w:val="ListParagraph"/>
              <w:numPr>
                <w:ilvl w:val="0"/>
                <w:numId w:val="24"/>
              </w:numPr>
              <w:spacing w:after="0"/>
            </w:pPr>
            <w:r>
              <w:t>User click on an Kanji</w:t>
            </w:r>
          </w:p>
          <w:p w:rsidR="00006966" w:rsidRDefault="00006966" w:rsidP="00123F93">
            <w:pPr>
              <w:pStyle w:val="ListParagraph"/>
              <w:numPr>
                <w:ilvl w:val="0"/>
                <w:numId w:val="24"/>
              </w:numPr>
              <w:spacing w:after="0"/>
            </w:pPr>
            <w:r>
              <w:t>Kanji information interface is appeared</w:t>
            </w:r>
          </w:p>
          <w:p w:rsidR="00006966" w:rsidRDefault="00006966" w:rsidP="00123F93">
            <w:pPr>
              <w:pStyle w:val="ListParagraph"/>
              <w:numPr>
                <w:ilvl w:val="0"/>
                <w:numId w:val="24"/>
              </w:numPr>
              <w:spacing w:after="0"/>
            </w:pPr>
            <w:r>
              <w:t>User read ON – sound, KUN – sound and compound word of that Kanji.</w:t>
            </w:r>
          </w:p>
          <w:p w:rsidR="00664ED7" w:rsidRDefault="00664ED7" w:rsidP="00687684">
            <w:pPr>
              <w:spacing w:before="0" w:after="0"/>
            </w:pPr>
            <w:r>
              <w:t xml:space="preserve"> </w:t>
            </w:r>
          </w:p>
        </w:tc>
      </w:tr>
      <w:tr w:rsidR="00664ED7" w:rsidTr="00375B06">
        <w:trPr>
          <w:trHeight w:val="813"/>
        </w:trPr>
        <w:tc>
          <w:tcPr>
            <w:tcW w:w="2268" w:type="dxa"/>
          </w:tcPr>
          <w:p w:rsidR="00664ED7" w:rsidRPr="000E121F" w:rsidRDefault="00664ED7" w:rsidP="00687684">
            <w:pPr>
              <w:jc w:val="right"/>
              <w:rPr>
                <w:b/>
              </w:rPr>
            </w:pPr>
            <w:r w:rsidRPr="000E121F">
              <w:rPr>
                <w:b/>
              </w:rPr>
              <w:t>Alternative Flows:</w:t>
            </w:r>
          </w:p>
        </w:tc>
        <w:tc>
          <w:tcPr>
            <w:tcW w:w="7290" w:type="dxa"/>
            <w:gridSpan w:val="3"/>
          </w:tcPr>
          <w:p w:rsidR="00116F19" w:rsidRPr="00E51BBB" w:rsidRDefault="000B62B6" w:rsidP="000B62B6">
            <w:pPr>
              <w:spacing w:before="0" w:after="0"/>
            </w:pPr>
            <w:r>
              <w:rPr>
                <w:b/>
              </w:rPr>
              <w:t>N/A</w:t>
            </w:r>
          </w:p>
        </w:tc>
      </w:tr>
      <w:tr w:rsidR="00664ED7" w:rsidTr="00375B06">
        <w:tc>
          <w:tcPr>
            <w:tcW w:w="2268" w:type="dxa"/>
          </w:tcPr>
          <w:p w:rsidR="00664ED7" w:rsidRPr="000E121F" w:rsidRDefault="00664ED7" w:rsidP="00687684">
            <w:pPr>
              <w:jc w:val="right"/>
              <w:rPr>
                <w:b/>
              </w:rPr>
            </w:pPr>
            <w:r w:rsidRPr="000E121F">
              <w:rPr>
                <w:b/>
              </w:rPr>
              <w:t>Exceptions:</w:t>
            </w:r>
          </w:p>
        </w:tc>
        <w:tc>
          <w:tcPr>
            <w:tcW w:w="7290" w:type="dxa"/>
            <w:gridSpan w:val="3"/>
          </w:tcPr>
          <w:p w:rsidR="00664ED7" w:rsidRPr="00B20EEB" w:rsidRDefault="00664ED7" w:rsidP="00687684">
            <w:pPr>
              <w:spacing w:before="0" w:after="0"/>
              <w:ind w:left="0"/>
            </w:pPr>
            <w:r w:rsidRPr="00B20EEB">
              <w:t>No Exception</w:t>
            </w:r>
          </w:p>
        </w:tc>
      </w:tr>
      <w:tr w:rsidR="00664ED7" w:rsidTr="00375B06">
        <w:tc>
          <w:tcPr>
            <w:tcW w:w="2268" w:type="dxa"/>
          </w:tcPr>
          <w:p w:rsidR="00664ED7" w:rsidRPr="000E121F" w:rsidRDefault="00664ED7" w:rsidP="00687684">
            <w:pPr>
              <w:jc w:val="right"/>
              <w:rPr>
                <w:b/>
              </w:rPr>
            </w:pPr>
            <w:r w:rsidRPr="000E121F">
              <w:rPr>
                <w:b/>
              </w:rPr>
              <w:t>Priority:</w:t>
            </w:r>
          </w:p>
        </w:tc>
        <w:tc>
          <w:tcPr>
            <w:tcW w:w="7290" w:type="dxa"/>
            <w:gridSpan w:val="3"/>
          </w:tcPr>
          <w:p w:rsidR="00664ED7" w:rsidRPr="00B20EEB" w:rsidRDefault="000B62B6" w:rsidP="00687684">
            <w:pPr>
              <w:ind w:left="0"/>
            </w:pPr>
            <w:r>
              <w:t>Medium</w:t>
            </w:r>
          </w:p>
        </w:tc>
      </w:tr>
      <w:tr w:rsidR="00664ED7" w:rsidTr="00375B06">
        <w:tc>
          <w:tcPr>
            <w:tcW w:w="2268" w:type="dxa"/>
          </w:tcPr>
          <w:p w:rsidR="00664ED7" w:rsidRPr="000E121F" w:rsidRDefault="00664ED7" w:rsidP="00687684">
            <w:pPr>
              <w:jc w:val="right"/>
              <w:rPr>
                <w:b/>
              </w:rPr>
            </w:pPr>
            <w:r w:rsidRPr="000E121F">
              <w:rPr>
                <w:b/>
              </w:rPr>
              <w:t>Special Requirements:</w:t>
            </w:r>
          </w:p>
        </w:tc>
        <w:tc>
          <w:tcPr>
            <w:tcW w:w="7290" w:type="dxa"/>
            <w:gridSpan w:val="3"/>
          </w:tcPr>
          <w:p w:rsidR="00420C4C" w:rsidRPr="00B20EEB" w:rsidRDefault="000B62B6" w:rsidP="000B62B6">
            <w:pPr>
              <w:spacing w:before="0" w:after="0"/>
              <w:ind w:left="0"/>
            </w:pPr>
            <w:r>
              <w:t>N/A</w:t>
            </w:r>
            <w:r w:rsidR="00420C4C" w:rsidRPr="00B20EEB">
              <w:t xml:space="preserve"> </w:t>
            </w:r>
          </w:p>
        </w:tc>
      </w:tr>
      <w:tr w:rsidR="00664ED7" w:rsidTr="00375B06">
        <w:tc>
          <w:tcPr>
            <w:tcW w:w="2268" w:type="dxa"/>
          </w:tcPr>
          <w:p w:rsidR="00664ED7" w:rsidRPr="000E121F" w:rsidRDefault="00664ED7" w:rsidP="00687684">
            <w:pPr>
              <w:jc w:val="right"/>
              <w:rPr>
                <w:b/>
              </w:rPr>
            </w:pPr>
            <w:r w:rsidRPr="000E121F">
              <w:rPr>
                <w:b/>
              </w:rPr>
              <w:t>Notes and Issues:</w:t>
            </w:r>
          </w:p>
        </w:tc>
        <w:tc>
          <w:tcPr>
            <w:tcW w:w="7290" w:type="dxa"/>
            <w:gridSpan w:val="3"/>
          </w:tcPr>
          <w:p w:rsidR="00664ED7" w:rsidRDefault="00664ED7" w:rsidP="00687684">
            <w:pPr>
              <w:spacing w:before="0" w:after="0"/>
              <w:ind w:left="0"/>
            </w:pPr>
            <w:r>
              <w:t>N/A</w:t>
            </w:r>
          </w:p>
        </w:tc>
      </w:tr>
    </w:tbl>
    <w:p w:rsidR="005242DE" w:rsidRDefault="005242DE" w:rsidP="008B44D1">
      <w:pPr>
        <w:pStyle w:val="BodyText"/>
        <w:rPr>
          <w:lang w:val="en-US"/>
        </w:rPr>
      </w:pPr>
    </w:p>
    <w:p w:rsidR="001C0E80" w:rsidRDefault="001C0E80"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1C0E80"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1C0E80" w:rsidRPr="000E121F" w:rsidRDefault="001C0E80" w:rsidP="00687684">
            <w:pPr>
              <w:jc w:val="right"/>
              <w:rPr>
                <w:b w:val="0"/>
              </w:rPr>
            </w:pPr>
            <w:r w:rsidRPr="000E121F">
              <w:rPr>
                <w:b w:val="0"/>
              </w:rPr>
              <w:t>Use Case ID:</w:t>
            </w:r>
          </w:p>
        </w:tc>
        <w:tc>
          <w:tcPr>
            <w:tcW w:w="7290" w:type="dxa"/>
            <w:gridSpan w:val="3"/>
          </w:tcPr>
          <w:p w:rsidR="001C0E80" w:rsidRDefault="000B62B6" w:rsidP="00687684">
            <w:pPr>
              <w:ind w:hanging="547"/>
            </w:pPr>
            <w:r>
              <w:t>DN</w:t>
            </w:r>
            <w:r w:rsidR="001C0E80">
              <w:t>0</w:t>
            </w:r>
            <w:r w:rsidR="005242DE">
              <w:t>5</w:t>
            </w:r>
          </w:p>
        </w:tc>
      </w:tr>
      <w:tr w:rsidR="001C0E80" w:rsidTr="00C50799">
        <w:tc>
          <w:tcPr>
            <w:tcW w:w="2268" w:type="dxa"/>
          </w:tcPr>
          <w:p w:rsidR="001C0E80" w:rsidRPr="000E121F" w:rsidRDefault="001C0E80" w:rsidP="00687684">
            <w:pPr>
              <w:jc w:val="right"/>
              <w:rPr>
                <w:b/>
              </w:rPr>
            </w:pPr>
            <w:r w:rsidRPr="000E121F">
              <w:rPr>
                <w:b/>
              </w:rPr>
              <w:t>Use Case Name:</w:t>
            </w:r>
          </w:p>
        </w:tc>
        <w:tc>
          <w:tcPr>
            <w:tcW w:w="7290" w:type="dxa"/>
            <w:gridSpan w:val="3"/>
          </w:tcPr>
          <w:p w:rsidR="001C0E80" w:rsidRDefault="000B62B6" w:rsidP="001C0E80">
            <w:pPr>
              <w:pStyle w:val="TableText"/>
            </w:pPr>
            <w:r>
              <w:t>Try Quiz</w:t>
            </w:r>
          </w:p>
        </w:tc>
      </w:tr>
      <w:tr w:rsidR="001C0E80" w:rsidTr="00C50799">
        <w:tc>
          <w:tcPr>
            <w:tcW w:w="2268" w:type="dxa"/>
          </w:tcPr>
          <w:p w:rsidR="001C0E80" w:rsidRPr="000E121F" w:rsidRDefault="001C0E80" w:rsidP="00687684">
            <w:pPr>
              <w:jc w:val="right"/>
              <w:rPr>
                <w:b/>
              </w:rPr>
            </w:pPr>
            <w:r w:rsidRPr="000E121F">
              <w:rPr>
                <w:b/>
              </w:rPr>
              <w:lastRenderedPageBreak/>
              <w:t>Created By:</w:t>
            </w:r>
          </w:p>
        </w:tc>
        <w:tc>
          <w:tcPr>
            <w:tcW w:w="2196" w:type="dxa"/>
          </w:tcPr>
          <w:p w:rsidR="001C0E80" w:rsidRDefault="000B62B6" w:rsidP="00687684">
            <w:pPr>
              <w:ind w:hanging="547"/>
            </w:pPr>
            <w:r>
              <w:t>QuangTM</w:t>
            </w:r>
          </w:p>
        </w:tc>
        <w:tc>
          <w:tcPr>
            <w:tcW w:w="2196" w:type="dxa"/>
          </w:tcPr>
          <w:p w:rsidR="001C0E80" w:rsidRPr="000E121F" w:rsidRDefault="001C0E80" w:rsidP="00687684">
            <w:pPr>
              <w:ind w:hanging="547"/>
              <w:jc w:val="right"/>
              <w:rPr>
                <w:b/>
              </w:rPr>
            </w:pPr>
            <w:r w:rsidRPr="000E121F">
              <w:rPr>
                <w:b/>
              </w:rPr>
              <w:t>Last Updated By:</w:t>
            </w:r>
          </w:p>
        </w:tc>
        <w:tc>
          <w:tcPr>
            <w:tcW w:w="2898" w:type="dxa"/>
          </w:tcPr>
          <w:p w:rsidR="001C0E80" w:rsidRDefault="000B62B6" w:rsidP="00687684">
            <w:pPr>
              <w:ind w:hanging="547"/>
            </w:pPr>
            <w:r>
              <w:t>QuangTM</w:t>
            </w:r>
          </w:p>
        </w:tc>
      </w:tr>
      <w:tr w:rsidR="001C0E80" w:rsidTr="00C50799">
        <w:tc>
          <w:tcPr>
            <w:tcW w:w="2268" w:type="dxa"/>
          </w:tcPr>
          <w:p w:rsidR="001C0E80" w:rsidRPr="000E121F" w:rsidRDefault="001C0E80" w:rsidP="00687684">
            <w:pPr>
              <w:jc w:val="right"/>
              <w:rPr>
                <w:b/>
              </w:rPr>
            </w:pPr>
            <w:r w:rsidRPr="000E121F">
              <w:rPr>
                <w:b/>
              </w:rPr>
              <w:t>Date Created:</w:t>
            </w:r>
          </w:p>
        </w:tc>
        <w:tc>
          <w:tcPr>
            <w:tcW w:w="2196" w:type="dxa"/>
          </w:tcPr>
          <w:p w:rsidR="001C0E80" w:rsidRDefault="000B62B6" w:rsidP="00687684">
            <w:pPr>
              <w:ind w:hanging="547"/>
            </w:pPr>
            <w:r>
              <w:t>September 21, 2016</w:t>
            </w:r>
          </w:p>
        </w:tc>
        <w:tc>
          <w:tcPr>
            <w:tcW w:w="2196" w:type="dxa"/>
          </w:tcPr>
          <w:p w:rsidR="001C0E80" w:rsidRPr="000E121F" w:rsidRDefault="001C0E80" w:rsidP="00687684">
            <w:pPr>
              <w:ind w:hanging="547"/>
              <w:jc w:val="right"/>
              <w:rPr>
                <w:b/>
              </w:rPr>
            </w:pPr>
            <w:r w:rsidRPr="000E121F">
              <w:rPr>
                <w:b/>
              </w:rPr>
              <w:t>Date Last Updated:</w:t>
            </w:r>
          </w:p>
        </w:tc>
        <w:tc>
          <w:tcPr>
            <w:tcW w:w="2898" w:type="dxa"/>
          </w:tcPr>
          <w:p w:rsidR="001C0E80" w:rsidRDefault="000B62B6" w:rsidP="00687684">
            <w:pPr>
              <w:ind w:hanging="547"/>
            </w:pPr>
            <w:r>
              <w:t>September 21, 2016</w:t>
            </w:r>
          </w:p>
        </w:tc>
      </w:tr>
      <w:tr w:rsidR="001C0E80" w:rsidTr="00C50799">
        <w:tc>
          <w:tcPr>
            <w:tcW w:w="2268" w:type="dxa"/>
          </w:tcPr>
          <w:p w:rsidR="001C0E80" w:rsidRPr="000E121F" w:rsidRDefault="001C0E80" w:rsidP="00687684">
            <w:pPr>
              <w:jc w:val="right"/>
              <w:rPr>
                <w:b/>
              </w:rPr>
            </w:pPr>
            <w:r w:rsidRPr="000E121F">
              <w:rPr>
                <w:b/>
              </w:rPr>
              <w:t>Actors:</w:t>
            </w:r>
          </w:p>
        </w:tc>
        <w:tc>
          <w:tcPr>
            <w:tcW w:w="7290" w:type="dxa"/>
            <w:gridSpan w:val="3"/>
          </w:tcPr>
          <w:p w:rsidR="001C0E80" w:rsidRDefault="001C0E80" w:rsidP="00687684">
            <w:pPr>
              <w:ind w:left="0"/>
            </w:pPr>
            <w:r>
              <w:t xml:space="preserve">User </w:t>
            </w:r>
          </w:p>
        </w:tc>
      </w:tr>
      <w:tr w:rsidR="001C0E80" w:rsidTr="00C50799">
        <w:tc>
          <w:tcPr>
            <w:tcW w:w="2268" w:type="dxa"/>
          </w:tcPr>
          <w:p w:rsidR="001C0E80" w:rsidRPr="000E121F" w:rsidRDefault="001C0E80" w:rsidP="00687684">
            <w:pPr>
              <w:jc w:val="right"/>
              <w:rPr>
                <w:b/>
              </w:rPr>
            </w:pPr>
            <w:r w:rsidRPr="000E121F">
              <w:rPr>
                <w:b/>
              </w:rPr>
              <w:t>Description:</w:t>
            </w:r>
          </w:p>
        </w:tc>
        <w:tc>
          <w:tcPr>
            <w:tcW w:w="7290" w:type="dxa"/>
            <w:gridSpan w:val="3"/>
          </w:tcPr>
          <w:p w:rsidR="001C0E80" w:rsidRDefault="000B62B6" w:rsidP="001C0E80">
            <w:pPr>
              <w:ind w:left="0"/>
            </w:pPr>
            <w:r>
              <w:t>After enter Study interface, usser switch to Quiz tab. Each lesson have 10 questions</w:t>
            </w:r>
            <w:r w:rsidR="00232857">
              <w:t xml:space="preserve"> to review and restudy. User try to do quiz to check their knowledge.</w:t>
            </w:r>
          </w:p>
        </w:tc>
      </w:tr>
      <w:tr w:rsidR="001C0E80" w:rsidTr="00C50799">
        <w:trPr>
          <w:trHeight w:val="219"/>
        </w:trPr>
        <w:tc>
          <w:tcPr>
            <w:tcW w:w="2268" w:type="dxa"/>
          </w:tcPr>
          <w:p w:rsidR="001C0E80" w:rsidRPr="000E121F" w:rsidRDefault="001C0E80" w:rsidP="00687684">
            <w:pPr>
              <w:jc w:val="right"/>
              <w:rPr>
                <w:b/>
              </w:rPr>
            </w:pPr>
            <w:r w:rsidRPr="000E121F">
              <w:rPr>
                <w:b/>
              </w:rPr>
              <w:t>Pre-conditions:</w:t>
            </w:r>
          </w:p>
        </w:tc>
        <w:tc>
          <w:tcPr>
            <w:tcW w:w="7290" w:type="dxa"/>
            <w:gridSpan w:val="3"/>
          </w:tcPr>
          <w:p w:rsidR="001C0E80" w:rsidRDefault="00232857" w:rsidP="00232857">
            <w:pPr>
              <w:spacing w:before="0" w:after="0"/>
              <w:ind w:left="252"/>
            </w:pPr>
            <w:r>
              <w:t>User openned application</w:t>
            </w:r>
          </w:p>
        </w:tc>
      </w:tr>
      <w:tr w:rsidR="001C0E80" w:rsidTr="00C50799">
        <w:trPr>
          <w:trHeight w:val="147"/>
        </w:trPr>
        <w:tc>
          <w:tcPr>
            <w:tcW w:w="2268" w:type="dxa"/>
          </w:tcPr>
          <w:p w:rsidR="001C0E80" w:rsidRPr="000E121F" w:rsidRDefault="001C0E80" w:rsidP="00687684">
            <w:pPr>
              <w:jc w:val="right"/>
              <w:rPr>
                <w:b/>
              </w:rPr>
            </w:pPr>
            <w:r w:rsidRPr="000E121F">
              <w:rPr>
                <w:b/>
              </w:rPr>
              <w:t>Post-conditions:</w:t>
            </w:r>
          </w:p>
        </w:tc>
        <w:tc>
          <w:tcPr>
            <w:tcW w:w="7290" w:type="dxa"/>
            <w:gridSpan w:val="3"/>
          </w:tcPr>
          <w:p w:rsidR="001C0E80" w:rsidRDefault="00232857" w:rsidP="005242DE">
            <w:pPr>
              <w:spacing w:before="0" w:after="0"/>
              <w:ind w:left="0"/>
            </w:pPr>
            <w:r>
              <w:t xml:space="preserve">    User Entered List of Lesson</w:t>
            </w:r>
          </w:p>
        </w:tc>
      </w:tr>
      <w:tr w:rsidR="001C0E80" w:rsidTr="00C50799">
        <w:tc>
          <w:tcPr>
            <w:tcW w:w="2268" w:type="dxa"/>
          </w:tcPr>
          <w:p w:rsidR="001C0E80" w:rsidRPr="000E121F" w:rsidRDefault="001C0E80" w:rsidP="00687684">
            <w:pPr>
              <w:jc w:val="right"/>
              <w:rPr>
                <w:b/>
              </w:rPr>
            </w:pPr>
            <w:r w:rsidRPr="000E121F">
              <w:rPr>
                <w:b/>
              </w:rPr>
              <w:t>Normal Flow:</w:t>
            </w:r>
          </w:p>
        </w:tc>
        <w:tc>
          <w:tcPr>
            <w:tcW w:w="7290" w:type="dxa"/>
            <w:gridSpan w:val="3"/>
          </w:tcPr>
          <w:p w:rsidR="001C0E80" w:rsidRPr="005B2B22" w:rsidRDefault="00232857" w:rsidP="00687684">
            <w:pPr>
              <w:spacing w:before="0" w:after="0"/>
              <w:ind w:left="0"/>
              <w:rPr>
                <w:b/>
              </w:rPr>
            </w:pPr>
            <w:r>
              <w:rPr>
                <w:b/>
              </w:rPr>
              <w:t>1.0 User try to attemp quiz</w:t>
            </w:r>
          </w:p>
          <w:p w:rsidR="001C0E80" w:rsidRDefault="001C0E80" w:rsidP="00123F93">
            <w:pPr>
              <w:numPr>
                <w:ilvl w:val="0"/>
                <w:numId w:val="17"/>
              </w:numPr>
              <w:spacing w:before="0" w:after="0"/>
            </w:pPr>
            <w:r>
              <w:t xml:space="preserve">User </w:t>
            </w:r>
            <w:r w:rsidR="00232857">
              <w:t>choose an lesson and click on that item.</w:t>
            </w:r>
          </w:p>
          <w:p w:rsidR="001C0E80" w:rsidRDefault="00232857" w:rsidP="00123F93">
            <w:pPr>
              <w:numPr>
                <w:ilvl w:val="0"/>
                <w:numId w:val="17"/>
              </w:numPr>
              <w:spacing w:before="0" w:after="0"/>
            </w:pPr>
            <w:r>
              <w:t>After studying, user switch to Quiz tab</w:t>
            </w:r>
          </w:p>
          <w:p w:rsidR="001C0E80" w:rsidRDefault="00232857" w:rsidP="00123F93">
            <w:pPr>
              <w:numPr>
                <w:ilvl w:val="0"/>
                <w:numId w:val="17"/>
              </w:numPr>
              <w:spacing w:before="0" w:after="0"/>
            </w:pPr>
            <w:r>
              <w:t>A question and four answer are appeared</w:t>
            </w:r>
          </w:p>
          <w:p w:rsidR="001C0E80" w:rsidRDefault="00232857" w:rsidP="00123F93">
            <w:pPr>
              <w:numPr>
                <w:ilvl w:val="0"/>
                <w:numId w:val="17"/>
              </w:numPr>
              <w:spacing w:before="0" w:after="0"/>
            </w:pPr>
            <w:r>
              <w:t>User choose an answer, app will display correct answer, calculate grade and display to grade bar.</w:t>
            </w:r>
          </w:p>
          <w:p w:rsidR="00232857" w:rsidRDefault="00232857" w:rsidP="00123F93">
            <w:pPr>
              <w:numPr>
                <w:ilvl w:val="0"/>
                <w:numId w:val="17"/>
              </w:numPr>
              <w:spacing w:before="0" w:after="0"/>
            </w:pPr>
            <w:r>
              <w:t>User click on [Next] button</w:t>
            </w:r>
          </w:p>
          <w:p w:rsidR="00232857" w:rsidRDefault="00232857" w:rsidP="00123F93">
            <w:pPr>
              <w:numPr>
                <w:ilvl w:val="0"/>
                <w:numId w:val="17"/>
              </w:numPr>
              <w:spacing w:before="0" w:after="0"/>
            </w:pPr>
            <w:r>
              <w:t>Continue same as step 2</w:t>
            </w:r>
          </w:p>
        </w:tc>
      </w:tr>
      <w:tr w:rsidR="001C0E80" w:rsidTr="00C50799">
        <w:trPr>
          <w:trHeight w:val="813"/>
        </w:trPr>
        <w:tc>
          <w:tcPr>
            <w:tcW w:w="2268" w:type="dxa"/>
          </w:tcPr>
          <w:p w:rsidR="001C0E80" w:rsidRPr="000E121F" w:rsidRDefault="001C0E80" w:rsidP="00687684">
            <w:pPr>
              <w:jc w:val="right"/>
              <w:rPr>
                <w:b/>
              </w:rPr>
            </w:pPr>
            <w:r w:rsidRPr="000E121F">
              <w:rPr>
                <w:b/>
              </w:rPr>
              <w:t>Alternative Flows:</w:t>
            </w:r>
          </w:p>
        </w:tc>
        <w:tc>
          <w:tcPr>
            <w:tcW w:w="7290" w:type="dxa"/>
            <w:gridSpan w:val="3"/>
          </w:tcPr>
          <w:p w:rsidR="001C0E80" w:rsidRDefault="00232857" w:rsidP="00687684">
            <w:pPr>
              <w:spacing w:before="0" w:after="0"/>
              <w:ind w:left="0"/>
            </w:pPr>
            <w:r>
              <w:rPr>
                <w:b/>
              </w:rPr>
              <w:t>1.1 User start quiz again</w:t>
            </w:r>
            <w:r>
              <w:t xml:space="preserve"> (branch after step 3)</w:t>
            </w:r>
          </w:p>
          <w:p w:rsidR="00232857" w:rsidRDefault="00232857" w:rsidP="00123F93">
            <w:pPr>
              <w:pStyle w:val="ListParagraph"/>
              <w:numPr>
                <w:ilvl w:val="0"/>
                <w:numId w:val="27"/>
              </w:numPr>
              <w:spacing w:after="0"/>
              <w:ind w:left="360"/>
            </w:pPr>
            <w:r>
              <w:t>User click on [Start again] button</w:t>
            </w:r>
          </w:p>
          <w:p w:rsidR="00232857" w:rsidRDefault="00232857" w:rsidP="00123F93">
            <w:pPr>
              <w:pStyle w:val="ListParagraph"/>
              <w:numPr>
                <w:ilvl w:val="0"/>
                <w:numId w:val="27"/>
              </w:numPr>
              <w:spacing w:after="0"/>
              <w:ind w:left="360"/>
            </w:pPr>
            <w:r>
              <w:t>Quiz is start again with a new order.</w:t>
            </w:r>
          </w:p>
          <w:p w:rsidR="00232857" w:rsidRPr="00232857" w:rsidRDefault="00232857" w:rsidP="00123F93">
            <w:pPr>
              <w:pStyle w:val="ListParagraph"/>
              <w:numPr>
                <w:ilvl w:val="0"/>
                <w:numId w:val="26"/>
              </w:numPr>
              <w:spacing w:after="0"/>
              <w:ind w:left="360"/>
            </w:pPr>
            <w:r>
              <w:t>3. Continue as the above flow till step 3.</w:t>
            </w:r>
          </w:p>
        </w:tc>
      </w:tr>
      <w:tr w:rsidR="001C0E80" w:rsidTr="00C50799">
        <w:tc>
          <w:tcPr>
            <w:tcW w:w="2268" w:type="dxa"/>
          </w:tcPr>
          <w:p w:rsidR="001C0E80" w:rsidRPr="000E121F" w:rsidRDefault="001C0E80" w:rsidP="00687684">
            <w:pPr>
              <w:jc w:val="right"/>
              <w:rPr>
                <w:b/>
              </w:rPr>
            </w:pPr>
            <w:r w:rsidRPr="000E121F">
              <w:rPr>
                <w:b/>
              </w:rPr>
              <w:t>Exceptions:</w:t>
            </w:r>
          </w:p>
        </w:tc>
        <w:tc>
          <w:tcPr>
            <w:tcW w:w="7290" w:type="dxa"/>
            <w:gridSpan w:val="3"/>
          </w:tcPr>
          <w:p w:rsidR="001C0E80" w:rsidRPr="00B20EEB" w:rsidRDefault="00815D8E" w:rsidP="00123F93">
            <w:pPr>
              <w:pStyle w:val="ListParagraph"/>
              <w:numPr>
                <w:ilvl w:val="0"/>
                <w:numId w:val="10"/>
              </w:numPr>
              <w:spacing w:after="0"/>
            </w:pPr>
            <w:r>
              <w:t>If user click on [Next] button without do the question, an message will popup that : “Please choose an answer before do next question”</w:t>
            </w:r>
          </w:p>
        </w:tc>
      </w:tr>
      <w:tr w:rsidR="001C0E80" w:rsidTr="00C50799">
        <w:tc>
          <w:tcPr>
            <w:tcW w:w="2268" w:type="dxa"/>
          </w:tcPr>
          <w:p w:rsidR="001C0E80" w:rsidRPr="000E121F" w:rsidRDefault="001C0E80" w:rsidP="00687684">
            <w:pPr>
              <w:jc w:val="right"/>
              <w:rPr>
                <w:b/>
              </w:rPr>
            </w:pPr>
            <w:r w:rsidRPr="000E121F">
              <w:rPr>
                <w:b/>
              </w:rPr>
              <w:t>Priority:</w:t>
            </w:r>
          </w:p>
        </w:tc>
        <w:tc>
          <w:tcPr>
            <w:tcW w:w="7290" w:type="dxa"/>
            <w:gridSpan w:val="3"/>
          </w:tcPr>
          <w:p w:rsidR="001C0E80" w:rsidRPr="00B20EEB" w:rsidRDefault="001C0E80" w:rsidP="00687684">
            <w:pPr>
              <w:ind w:left="0"/>
            </w:pPr>
            <w:r w:rsidRPr="00B20EEB">
              <w:t>High</w:t>
            </w:r>
          </w:p>
        </w:tc>
      </w:tr>
      <w:tr w:rsidR="001C0E80" w:rsidTr="00C50799">
        <w:tc>
          <w:tcPr>
            <w:tcW w:w="2268" w:type="dxa"/>
          </w:tcPr>
          <w:p w:rsidR="001C0E80" w:rsidRPr="000E121F" w:rsidRDefault="001C0E80" w:rsidP="00687684">
            <w:pPr>
              <w:jc w:val="right"/>
              <w:rPr>
                <w:b/>
              </w:rPr>
            </w:pPr>
            <w:r w:rsidRPr="000E121F">
              <w:rPr>
                <w:b/>
              </w:rPr>
              <w:t>Special Requirements:</w:t>
            </w:r>
          </w:p>
        </w:tc>
        <w:tc>
          <w:tcPr>
            <w:tcW w:w="7290" w:type="dxa"/>
            <w:gridSpan w:val="3"/>
          </w:tcPr>
          <w:p w:rsidR="001C0E80" w:rsidRPr="00B20EEB" w:rsidRDefault="00C4687B" w:rsidP="00C4687B">
            <w:pPr>
              <w:spacing w:before="0" w:after="0"/>
              <w:ind w:left="0"/>
            </w:pPr>
            <w:r>
              <w:t>N/A</w:t>
            </w:r>
          </w:p>
        </w:tc>
      </w:tr>
      <w:tr w:rsidR="001C0E80" w:rsidTr="00C50799">
        <w:tc>
          <w:tcPr>
            <w:tcW w:w="2268" w:type="dxa"/>
          </w:tcPr>
          <w:p w:rsidR="001C0E80" w:rsidRPr="000E121F" w:rsidRDefault="001C0E80" w:rsidP="00687684">
            <w:pPr>
              <w:jc w:val="right"/>
              <w:rPr>
                <w:b/>
              </w:rPr>
            </w:pPr>
            <w:r w:rsidRPr="000E121F">
              <w:rPr>
                <w:b/>
              </w:rPr>
              <w:t>Notes and Issues:</w:t>
            </w:r>
          </w:p>
        </w:tc>
        <w:tc>
          <w:tcPr>
            <w:tcW w:w="7290" w:type="dxa"/>
            <w:gridSpan w:val="3"/>
          </w:tcPr>
          <w:p w:rsidR="001C0E80" w:rsidRDefault="00C4687B" w:rsidP="00123F93">
            <w:pPr>
              <w:pStyle w:val="ListParagraph"/>
              <w:numPr>
                <w:ilvl w:val="0"/>
                <w:numId w:val="10"/>
              </w:numPr>
              <w:spacing w:after="0"/>
            </w:pPr>
            <w:r>
              <w:t>User ought to learn before attemp quiz</w:t>
            </w:r>
          </w:p>
        </w:tc>
      </w:tr>
    </w:tbl>
    <w:p w:rsidR="001C0E80" w:rsidRDefault="001C0E80" w:rsidP="008B44D1">
      <w:pPr>
        <w:pStyle w:val="BodyText"/>
        <w:rPr>
          <w:lang w:val="en-US"/>
        </w:rPr>
      </w:pPr>
    </w:p>
    <w:p w:rsidR="005242DE" w:rsidRDefault="005242DE"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5242DE"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5242DE" w:rsidRPr="000E121F" w:rsidRDefault="005242DE" w:rsidP="00687684">
            <w:pPr>
              <w:jc w:val="right"/>
              <w:rPr>
                <w:b w:val="0"/>
              </w:rPr>
            </w:pPr>
            <w:r w:rsidRPr="000E121F">
              <w:rPr>
                <w:b w:val="0"/>
              </w:rPr>
              <w:t>Use Case ID:</w:t>
            </w:r>
          </w:p>
        </w:tc>
        <w:tc>
          <w:tcPr>
            <w:tcW w:w="7290" w:type="dxa"/>
            <w:gridSpan w:val="3"/>
          </w:tcPr>
          <w:p w:rsidR="005242DE" w:rsidRDefault="00C4687B" w:rsidP="00687684">
            <w:pPr>
              <w:ind w:hanging="547"/>
            </w:pPr>
            <w:r>
              <w:t>DN</w:t>
            </w:r>
            <w:r w:rsidR="005242DE">
              <w:t>06</w:t>
            </w:r>
          </w:p>
        </w:tc>
      </w:tr>
      <w:tr w:rsidR="005242DE" w:rsidTr="00C50799">
        <w:tc>
          <w:tcPr>
            <w:tcW w:w="2268" w:type="dxa"/>
          </w:tcPr>
          <w:p w:rsidR="005242DE" w:rsidRPr="000E121F" w:rsidRDefault="005242DE" w:rsidP="00687684">
            <w:pPr>
              <w:jc w:val="right"/>
              <w:rPr>
                <w:b/>
              </w:rPr>
            </w:pPr>
            <w:r w:rsidRPr="000E121F">
              <w:rPr>
                <w:b/>
              </w:rPr>
              <w:t>Use Case Name:</w:t>
            </w:r>
          </w:p>
        </w:tc>
        <w:tc>
          <w:tcPr>
            <w:tcW w:w="7290" w:type="dxa"/>
            <w:gridSpan w:val="3"/>
          </w:tcPr>
          <w:p w:rsidR="005242DE" w:rsidRDefault="00C4687B" w:rsidP="00687684">
            <w:pPr>
              <w:pStyle w:val="TableText"/>
            </w:pPr>
            <w:r>
              <w:t>Search Vocabulary</w:t>
            </w:r>
          </w:p>
        </w:tc>
      </w:tr>
      <w:tr w:rsidR="005242DE" w:rsidTr="00C50799">
        <w:tc>
          <w:tcPr>
            <w:tcW w:w="2268" w:type="dxa"/>
          </w:tcPr>
          <w:p w:rsidR="005242DE" w:rsidRPr="000E121F" w:rsidRDefault="005242DE" w:rsidP="00687684">
            <w:pPr>
              <w:jc w:val="right"/>
              <w:rPr>
                <w:b/>
              </w:rPr>
            </w:pPr>
            <w:r w:rsidRPr="000E121F">
              <w:rPr>
                <w:b/>
              </w:rPr>
              <w:t>Created By:</w:t>
            </w:r>
          </w:p>
        </w:tc>
        <w:tc>
          <w:tcPr>
            <w:tcW w:w="2196" w:type="dxa"/>
          </w:tcPr>
          <w:p w:rsidR="005242DE" w:rsidRDefault="00C4687B" w:rsidP="00687684">
            <w:pPr>
              <w:ind w:hanging="547"/>
            </w:pPr>
            <w:r>
              <w:t>QuangTM</w:t>
            </w:r>
          </w:p>
        </w:tc>
        <w:tc>
          <w:tcPr>
            <w:tcW w:w="2196" w:type="dxa"/>
          </w:tcPr>
          <w:p w:rsidR="005242DE" w:rsidRPr="000E121F" w:rsidRDefault="005242DE" w:rsidP="00687684">
            <w:pPr>
              <w:ind w:hanging="547"/>
              <w:jc w:val="right"/>
              <w:rPr>
                <w:b/>
              </w:rPr>
            </w:pPr>
            <w:r w:rsidRPr="000E121F">
              <w:rPr>
                <w:b/>
              </w:rPr>
              <w:t>Last Updated By:</w:t>
            </w:r>
          </w:p>
        </w:tc>
        <w:tc>
          <w:tcPr>
            <w:tcW w:w="2898" w:type="dxa"/>
          </w:tcPr>
          <w:p w:rsidR="005242DE" w:rsidRDefault="00C4687B" w:rsidP="00687684">
            <w:pPr>
              <w:ind w:hanging="547"/>
            </w:pPr>
            <w:r>
              <w:t>QuangTM</w:t>
            </w:r>
          </w:p>
        </w:tc>
      </w:tr>
      <w:tr w:rsidR="005242DE" w:rsidTr="00C50799">
        <w:tc>
          <w:tcPr>
            <w:tcW w:w="2268" w:type="dxa"/>
          </w:tcPr>
          <w:p w:rsidR="005242DE" w:rsidRPr="000E121F" w:rsidRDefault="005242DE" w:rsidP="00687684">
            <w:pPr>
              <w:jc w:val="right"/>
              <w:rPr>
                <w:b/>
              </w:rPr>
            </w:pPr>
            <w:r w:rsidRPr="000E121F">
              <w:rPr>
                <w:b/>
              </w:rPr>
              <w:t>Date Created:</w:t>
            </w:r>
          </w:p>
        </w:tc>
        <w:tc>
          <w:tcPr>
            <w:tcW w:w="2196" w:type="dxa"/>
          </w:tcPr>
          <w:p w:rsidR="005242DE" w:rsidRDefault="00C4687B" w:rsidP="00687684">
            <w:pPr>
              <w:ind w:hanging="547"/>
            </w:pPr>
            <w:r>
              <w:t>September 21, 2016</w:t>
            </w:r>
          </w:p>
        </w:tc>
        <w:tc>
          <w:tcPr>
            <w:tcW w:w="2196" w:type="dxa"/>
          </w:tcPr>
          <w:p w:rsidR="005242DE" w:rsidRPr="000E121F" w:rsidRDefault="005242DE" w:rsidP="00687684">
            <w:pPr>
              <w:ind w:hanging="547"/>
              <w:jc w:val="right"/>
              <w:rPr>
                <w:b/>
              </w:rPr>
            </w:pPr>
            <w:r w:rsidRPr="000E121F">
              <w:rPr>
                <w:b/>
              </w:rPr>
              <w:t>Date Last Updated:</w:t>
            </w:r>
          </w:p>
        </w:tc>
        <w:tc>
          <w:tcPr>
            <w:tcW w:w="2898" w:type="dxa"/>
          </w:tcPr>
          <w:p w:rsidR="005242DE" w:rsidRDefault="00C4687B" w:rsidP="00687684">
            <w:pPr>
              <w:ind w:hanging="547"/>
            </w:pPr>
            <w:r>
              <w:t>September 21, 2016</w:t>
            </w:r>
          </w:p>
        </w:tc>
      </w:tr>
      <w:tr w:rsidR="005242DE" w:rsidTr="00C50799">
        <w:tc>
          <w:tcPr>
            <w:tcW w:w="2268" w:type="dxa"/>
          </w:tcPr>
          <w:p w:rsidR="005242DE" w:rsidRPr="000E121F" w:rsidRDefault="005242DE" w:rsidP="00687684">
            <w:pPr>
              <w:jc w:val="right"/>
              <w:rPr>
                <w:b/>
              </w:rPr>
            </w:pPr>
            <w:r w:rsidRPr="000E121F">
              <w:rPr>
                <w:b/>
              </w:rPr>
              <w:t>Actors:</w:t>
            </w:r>
          </w:p>
        </w:tc>
        <w:tc>
          <w:tcPr>
            <w:tcW w:w="7290" w:type="dxa"/>
            <w:gridSpan w:val="3"/>
          </w:tcPr>
          <w:p w:rsidR="005242DE" w:rsidRDefault="005242DE" w:rsidP="00687684">
            <w:pPr>
              <w:ind w:left="0"/>
            </w:pPr>
            <w:r>
              <w:t xml:space="preserve">User </w:t>
            </w:r>
          </w:p>
        </w:tc>
      </w:tr>
      <w:tr w:rsidR="005242DE" w:rsidTr="00C50799">
        <w:tc>
          <w:tcPr>
            <w:tcW w:w="2268" w:type="dxa"/>
          </w:tcPr>
          <w:p w:rsidR="005242DE" w:rsidRPr="000E121F" w:rsidRDefault="005242DE" w:rsidP="00687684">
            <w:pPr>
              <w:jc w:val="right"/>
              <w:rPr>
                <w:b/>
              </w:rPr>
            </w:pPr>
            <w:r w:rsidRPr="000E121F">
              <w:rPr>
                <w:b/>
              </w:rPr>
              <w:t>Description:</w:t>
            </w:r>
          </w:p>
        </w:tc>
        <w:tc>
          <w:tcPr>
            <w:tcW w:w="7290" w:type="dxa"/>
            <w:gridSpan w:val="3"/>
          </w:tcPr>
          <w:p w:rsidR="00C4687B" w:rsidRDefault="00C4687B" w:rsidP="00C4249E">
            <w:pPr>
              <w:ind w:left="0"/>
            </w:pPr>
            <w:r>
              <w:t xml:space="preserve">After enter Study interface, there is an search icon at the right conner of titile bar. User click on search icon and input a Japanese word. App will search in </w:t>
            </w:r>
            <w:r>
              <w:lastRenderedPageBreak/>
              <w:t>data of all Vocabulary and display all word contains inputted key word with meaning and lesson number in a list.</w:t>
            </w:r>
          </w:p>
        </w:tc>
      </w:tr>
      <w:tr w:rsidR="005242DE" w:rsidTr="00C50799">
        <w:trPr>
          <w:trHeight w:val="219"/>
        </w:trPr>
        <w:tc>
          <w:tcPr>
            <w:tcW w:w="2268" w:type="dxa"/>
          </w:tcPr>
          <w:p w:rsidR="005242DE" w:rsidRPr="000E121F" w:rsidRDefault="005242DE" w:rsidP="00687684">
            <w:pPr>
              <w:jc w:val="right"/>
              <w:rPr>
                <w:b/>
              </w:rPr>
            </w:pPr>
            <w:r w:rsidRPr="000E121F">
              <w:rPr>
                <w:b/>
              </w:rPr>
              <w:lastRenderedPageBreak/>
              <w:t>Pre-conditions:</w:t>
            </w:r>
          </w:p>
        </w:tc>
        <w:tc>
          <w:tcPr>
            <w:tcW w:w="7290" w:type="dxa"/>
            <w:gridSpan w:val="3"/>
          </w:tcPr>
          <w:p w:rsidR="005242DE" w:rsidRPr="00C4249E" w:rsidRDefault="00C4687B" w:rsidP="00F54F6A">
            <w:pPr>
              <w:spacing w:before="0" w:after="0"/>
              <w:ind w:left="0"/>
            </w:pPr>
            <w:r>
              <w:t xml:space="preserve">    User openned the application</w:t>
            </w:r>
          </w:p>
        </w:tc>
      </w:tr>
      <w:tr w:rsidR="005242DE" w:rsidTr="00C50799">
        <w:trPr>
          <w:trHeight w:val="147"/>
        </w:trPr>
        <w:tc>
          <w:tcPr>
            <w:tcW w:w="2268" w:type="dxa"/>
          </w:tcPr>
          <w:p w:rsidR="005242DE" w:rsidRPr="000E121F" w:rsidRDefault="005242DE" w:rsidP="00687684">
            <w:pPr>
              <w:jc w:val="right"/>
              <w:rPr>
                <w:b/>
              </w:rPr>
            </w:pPr>
            <w:r w:rsidRPr="000E121F">
              <w:rPr>
                <w:b/>
              </w:rPr>
              <w:t>Post-conditions:</w:t>
            </w:r>
          </w:p>
        </w:tc>
        <w:tc>
          <w:tcPr>
            <w:tcW w:w="7290" w:type="dxa"/>
            <w:gridSpan w:val="3"/>
          </w:tcPr>
          <w:p w:rsidR="005242DE" w:rsidRDefault="00C4687B" w:rsidP="00687684">
            <w:pPr>
              <w:spacing w:before="0" w:after="0"/>
              <w:ind w:left="0"/>
            </w:pPr>
            <w:r>
              <w:t xml:space="preserve">   User entered Study interface</w:t>
            </w:r>
          </w:p>
          <w:p w:rsidR="00C4687B" w:rsidRDefault="00C4687B" w:rsidP="00687684">
            <w:pPr>
              <w:spacing w:before="0" w:after="0"/>
              <w:ind w:left="0"/>
            </w:pPr>
            <w:r>
              <w:t xml:space="preserve">   User config to use Japanese keyboard</w:t>
            </w:r>
          </w:p>
        </w:tc>
      </w:tr>
      <w:tr w:rsidR="005242DE" w:rsidTr="00C50799">
        <w:tc>
          <w:tcPr>
            <w:tcW w:w="2268" w:type="dxa"/>
          </w:tcPr>
          <w:p w:rsidR="005242DE" w:rsidRPr="000E121F" w:rsidRDefault="005242DE" w:rsidP="00687684">
            <w:pPr>
              <w:jc w:val="right"/>
              <w:rPr>
                <w:b/>
              </w:rPr>
            </w:pPr>
            <w:r w:rsidRPr="000E121F">
              <w:rPr>
                <w:b/>
              </w:rPr>
              <w:t>Normal Flow:</w:t>
            </w:r>
          </w:p>
        </w:tc>
        <w:tc>
          <w:tcPr>
            <w:tcW w:w="7290" w:type="dxa"/>
            <w:gridSpan w:val="3"/>
          </w:tcPr>
          <w:p w:rsidR="005242DE" w:rsidRPr="005B2B22" w:rsidRDefault="00C4687B" w:rsidP="00687684">
            <w:pPr>
              <w:spacing w:before="0" w:after="0"/>
              <w:ind w:left="0"/>
              <w:rPr>
                <w:b/>
              </w:rPr>
            </w:pPr>
            <w:r>
              <w:rPr>
                <w:b/>
              </w:rPr>
              <w:t>1.0 User click on Search icon</w:t>
            </w:r>
          </w:p>
          <w:p w:rsidR="005242DE" w:rsidRDefault="00C4687B" w:rsidP="00123F93">
            <w:pPr>
              <w:numPr>
                <w:ilvl w:val="0"/>
                <w:numId w:val="18"/>
              </w:numPr>
              <w:spacing w:before="0" w:after="0"/>
            </w:pPr>
            <w:r>
              <w:t>User choose a lesson and click on that item</w:t>
            </w:r>
          </w:p>
          <w:p w:rsidR="00A3381A" w:rsidRDefault="00C4687B" w:rsidP="00123F93">
            <w:pPr>
              <w:numPr>
                <w:ilvl w:val="0"/>
                <w:numId w:val="18"/>
              </w:numPr>
              <w:spacing w:before="0" w:after="0"/>
            </w:pPr>
            <w:r>
              <w:t>User click on Search icon on title bar</w:t>
            </w:r>
          </w:p>
          <w:p w:rsidR="00C4687B" w:rsidRDefault="00C4687B" w:rsidP="00123F93">
            <w:pPr>
              <w:numPr>
                <w:ilvl w:val="0"/>
                <w:numId w:val="18"/>
              </w:numPr>
              <w:spacing w:before="0" w:after="0"/>
            </w:pPr>
            <w:r>
              <w:t>A text field is appeared</w:t>
            </w:r>
          </w:p>
          <w:p w:rsidR="00C4687B" w:rsidRDefault="00C4687B" w:rsidP="00123F93">
            <w:pPr>
              <w:numPr>
                <w:ilvl w:val="0"/>
                <w:numId w:val="18"/>
              </w:numPr>
              <w:spacing w:before="0" w:after="0"/>
            </w:pPr>
            <w:r>
              <w:t>User input a word to text field</w:t>
            </w:r>
          </w:p>
          <w:p w:rsidR="00C7474C" w:rsidRDefault="00C7474C" w:rsidP="00123F93">
            <w:pPr>
              <w:numPr>
                <w:ilvl w:val="0"/>
                <w:numId w:val="18"/>
              </w:numPr>
              <w:spacing w:before="0" w:after="0"/>
            </w:pPr>
            <w:r>
              <w:t>User press Enter</w:t>
            </w:r>
          </w:p>
          <w:p w:rsidR="00C7474C" w:rsidRDefault="00C7474C" w:rsidP="00123F93">
            <w:pPr>
              <w:numPr>
                <w:ilvl w:val="0"/>
                <w:numId w:val="18"/>
              </w:numPr>
              <w:spacing w:before="0" w:after="0"/>
            </w:pPr>
            <w:r>
              <w:t>App search that word and display in a list</w:t>
            </w:r>
          </w:p>
          <w:p w:rsidR="00A3381A" w:rsidRPr="00C4249E" w:rsidRDefault="00A3381A" w:rsidP="00C7474C">
            <w:pPr>
              <w:spacing w:before="0" w:after="0"/>
              <w:ind w:left="0"/>
              <w:rPr>
                <w:b/>
              </w:rPr>
            </w:pPr>
          </w:p>
        </w:tc>
      </w:tr>
      <w:tr w:rsidR="005242DE" w:rsidTr="00C50799">
        <w:trPr>
          <w:trHeight w:val="813"/>
        </w:trPr>
        <w:tc>
          <w:tcPr>
            <w:tcW w:w="2268" w:type="dxa"/>
          </w:tcPr>
          <w:p w:rsidR="005242DE" w:rsidRPr="000E121F" w:rsidRDefault="005242DE" w:rsidP="00687684">
            <w:pPr>
              <w:jc w:val="right"/>
              <w:rPr>
                <w:b/>
              </w:rPr>
            </w:pPr>
            <w:r w:rsidRPr="000E121F">
              <w:rPr>
                <w:b/>
              </w:rPr>
              <w:t>Alternative Flows:</w:t>
            </w:r>
          </w:p>
        </w:tc>
        <w:tc>
          <w:tcPr>
            <w:tcW w:w="7290" w:type="dxa"/>
            <w:gridSpan w:val="3"/>
          </w:tcPr>
          <w:p w:rsidR="00AD090A" w:rsidRPr="00B20EEB" w:rsidRDefault="00AD090A" w:rsidP="00687684">
            <w:pPr>
              <w:spacing w:before="0" w:after="0"/>
              <w:ind w:left="0"/>
            </w:pPr>
            <w:r w:rsidRPr="00B20EEB">
              <w:t>N/A</w:t>
            </w:r>
          </w:p>
        </w:tc>
      </w:tr>
      <w:tr w:rsidR="005242DE" w:rsidTr="00C50799">
        <w:tc>
          <w:tcPr>
            <w:tcW w:w="2268" w:type="dxa"/>
          </w:tcPr>
          <w:p w:rsidR="005242DE" w:rsidRPr="000E121F" w:rsidRDefault="005242DE" w:rsidP="00687684">
            <w:pPr>
              <w:jc w:val="right"/>
              <w:rPr>
                <w:b/>
              </w:rPr>
            </w:pPr>
            <w:r w:rsidRPr="000E121F">
              <w:rPr>
                <w:b/>
              </w:rPr>
              <w:t>Exceptions:</w:t>
            </w:r>
          </w:p>
        </w:tc>
        <w:tc>
          <w:tcPr>
            <w:tcW w:w="7290" w:type="dxa"/>
            <w:gridSpan w:val="3"/>
          </w:tcPr>
          <w:p w:rsidR="005242DE" w:rsidRPr="00B20EEB" w:rsidRDefault="00C7474C" w:rsidP="006063F3">
            <w:pPr>
              <w:spacing w:before="0" w:after="0"/>
              <w:ind w:left="0"/>
            </w:pPr>
            <w:r>
              <w:t>No Exception</w:t>
            </w:r>
          </w:p>
        </w:tc>
      </w:tr>
      <w:tr w:rsidR="005242DE" w:rsidTr="00C50799">
        <w:tc>
          <w:tcPr>
            <w:tcW w:w="2268" w:type="dxa"/>
          </w:tcPr>
          <w:p w:rsidR="005242DE" w:rsidRPr="000E121F" w:rsidRDefault="005242DE" w:rsidP="00687684">
            <w:pPr>
              <w:jc w:val="right"/>
              <w:rPr>
                <w:b/>
              </w:rPr>
            </w:pPr>
            <w:r w:rsidRPr="000E121F">
              <w:rPr>
                <w:b/>
              </w:rPr>
              <w:t>Priority:</w:t>
            </w:r>
          </w:p>
        </w:tc>
        <w:tc>
          <w:tcPr>
            <w:tcW w:w="7290" w:type="dxa"/>
            <w:gridSpan w:val="3"/>
          </w:tcPr>
          <w:p w:rsidR="005242DE" w:rsidRPr="00B20EEB" w:rsidRDefault="005242DE" w:rsidP="00687684">
            <w:pPr>
              <w:ind w:left="0"/>
            </w:pPr>
            <w:r w:rsidRPr="00B20EEB">
              <w:t>High</w:t>
            </w:r>
          </w:p>
        </w:tc>
      </w:tr>
      <w:tr w:rsidR="005242DE" w:rsidTr="00C50799">
        <w:tc>
          <w:tcPr>
            <w:tcW w:w="2268" w:type="dxa"/>
          </w:tcPr>
          <w:p w:rsidR="005242DE" w:rsidRPr="000E121F" w:rsidRDefault="005242DE" w:rsidP="00687684">
            <w:pPr>
              <w:jc w:val="right"/>
              <w:rPr>
                <w:b/>
              </w:rPr>
            </w:pPr>
            <w:r w:rsidRPr="000E121F">
              <w:rPr>
                <w:b/>
              </w:rPr>
              <w:t>Special Requirements:</w:t>
            </w:r>
          </w:p>
        </w:tc>
        <w:tc>
          <w:tcPr>
            <w:tcW w:w="7290" w:type="dxa"/>
            <w:gridSpan w:val="3"/>
          </w:tcPr>
          <w:p w:rsidR="00EF13B5" w:rsidRPr="00B20EEB" w:rsidRDefault="00C7474C" w:rsidP="00123F93">
            <w:pPr>
              <w:pStyle w:val="ListParagraph"/>
              <w:numPr>
                <w:ilvl w:val="0"/>
                <w:numId w:val="10"/>
              </w:numPr>
              <w:spacing w:after="0"/>
            </w:pPr>
            <w:r>
              <w:t>User have to input by Japanese Keyboard</w:t>
            </w:r>
          </w:p>
        </w:tc>
      </w:tr>
      <w:tr w:rsidR="005242DE" w:rsidTr="00C50799">
        <w:tc>
          <w:tcPr>
            <w:tcW w:w="2268" w:type="dxa"/>
          </w:tcPr>
          <w:p w:rsidR="005242DE" w:rsidRPr="000E121F" w:rsidRDefault="005242DE" w:rsidP="00687684">
            <w:pPr>
              <w:jc w:val="right"/>
              <w:rPr>
                <w:b/>
              </w:rPr>
            </w:pPr>
            <w:r w:rsidRPr="000E121F">
              <w:rPr>
                <w:b/>
              </w:rPr>
              <w:t>Notes and Issues:</w:t>
            </w:r>
          </w:p>
        </w:tc>
        <w:tc>
          <w:tcPr>
            <w:tcW w:w="7290" w:type="dxa"/>
            <w:gridSpan w:val="3"/>
          </w:tcPr>
          <w:p w:rsidR="005242DE" w:rsidRDefault="00C7474C" w:rsidP="00123F93">
            <w:pPr>
              <w:pStyle w:val="ListParagraph"/>
              <w:numPr>
                <w:ilvl w:val="0"/>
                <w:numId w:val="10"/>
              </w:numPr>
              <w:spacing w:after="0"/>
            </w:pPr>
            <w:r>
              <w:t>User ought to config the keyboard before use Search function</w:t>
            </w:r>
          </w:p>
        </w:tc>
      </w:tr>
    </w:tbl>
    <w:p w:rsidR="005242DE" w:rsidRDefault="005242DE"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87684"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687684" w:rsidRPr="000E121F" w:rsidRDefault="00687684" w:rsidP="00687684">
            <w:pPr>
              <w:jc w:val="right"/>
              <w:rPr>
                <w:b w:val="0"/>
              </w:rPr>
            </w:pPr>
            <w:r w:rsidRPr="000E121F">
              <w:rPr>
                <w:b w:val="0"/>
              </w:rPr>
              <w:t>Use Case ID:</w:t>
            </w:r>
          </w:p>
        </w:tc>
        <w:tc>
          <w:tcPr>
            <w:tcW w:w="7290" w:type="dxa"/>
            <w:gridSpan w:val="3"/>
          </w:tcPr>
          <w:p w:rsidR="00687684" w:rsidRDefault="00C7474C" w:rsidP="00687684">
            <w:pPr>
              <w:ind w:hanging="547"/>
            </w:pPr>
            <w:r>
              <w:t>DN</w:t>
            </w:r>
            <w:r w:rsidR="00687684">
              <w:t>07</w:t>
            </w:r>
          </w:p>
        </w:tc>
      </w:tr>
      <w:tr w:rsidR="00687684" w:rsidTr="00C50799">
        <w:tc>
          <w:tcPr>
            <w:tcW w:w="2268" w:type="dxa"/>
          </w:tcPr>
          <w:p w:rsidR="00687684" w:rsidRPr="000E121F" w:rsidRDefault="00687684" w:rsidP="00687684">
            <w:pPr>
              <w:jc w:val="right"/>
              <w:rPr>
                <w:b/>
              </w:rPr>
            </w:pPr>
            <w:r w:rsidRPr="000E121F">
              <w:rPr>
                <w:b/>
              </w:rPr>
              <w:t>Use Case Name:</w:t>
            </w:r>
          </w:p>
        </w:tc>
        <w:tc>
          <w:tcPr>
            <w:tcW w:w="7290" w:type="dxa"/>
            <w:gridSpan w:val="3"/>
          </w:tcPr>
          <w:p w:rsidR="00687684" w:rsidRDefault="00C7474C" w:rsidP="00687684">
            <w:pPr>
              <w:pStyle w:val="TableText"/>
            </w:pPr>
            <w:r>
              <w:t>Exit</w:t>
            </w:r>
          </w:p>
        </w:tc>
      </w:tr>
      <w:tr w:rsidR="00687684" w:rsidTr="00C50799">
        <w:tc>
          <w:tcPr>
            <w:tcW w:w="2268" w:type="dxa"/>
          </w:tcPr>
          <w:p w:rsidR="00687684" w:rsidRPr="000E121F" w:rsidRDefault="00687684" w:rsidP="00687684">
            <w:pPr>
              <w:jc w:val="right"/>
              <w:rPr>
                <w:b/>
              </w:rPr>
            </w:pPr>
            <w:r w:rsidRPr="000E121F">
              <w:rPr>
                <w:b/>
              </w:rPr>
              <w:t>Created By:</w:t>
            </w:r>
          </w:p>
        </w:tc>
        <w:tc>
          <w:tcPr>
            <w:tcW w:w="2196" w:type="dxa"/>
          </w:tcPr>
          <w:p w:rsidR="00687684" w:rsidRDefault="00100071" w:rsidP="00687684">
            <w:pPr>
              <w:ind w:hanging="547"/>
            </w:pPr>
            <w:r>
              <w:t>QuangTM</w:t>
            </w:r>
          </w:p>
        </w:tc>
        <w:tc>
          <w:tcPr>
            <w:tcW w:w="2196" w:type="dxa"/>
          </w:tcPr>
          <w:p w:rsidR="00687684" w:rsidRPr="000E121F" w:rsidRDefault="00687684" w:rsidP="00687684">
            <w:pPr>
              <w:ind w:hanging="547"/>
              <w:jc w:val="right"/>
              <w:rPr>
                <w:b/>
              </w:rPr>
            </w:pPr>
            <w:r w:rsidRPr="000E121F">
              <w:rPr>
                <w:b/>
              </w:rPr>
              <w:t>Last Updated By:</w:t>
            </w:r>
          </w:p>
        </w:tc>
        <w:tc>
          <w:tcPr>
            <w:tcW w:w="2898" w:type="dxa"/>
          </w:tcPr>
          <w:p w:rsidR="00687684" w:rsidRDefault="00100071" w:rsidP="00687684">
            <w:pPr>
              <w:ind w:hanging="547"/>
            </w:pPr>
            <w:r>
              <w:t>QuangTM</w:t>
            </w:r>
          </w:p>
        </w:tc>
      </w:tr>
      <w:tr w:rsidR="00687684" w:rsidTr="00C50799">
        <w:tc>
          <w:tcPr>
            <w:tcW w:w="2268" w:type="dxa"/>
          </w:tcPr>
          <w:p w:rsidR="00687684" w:rsidRPr="000E121F" w:rsidRDefault="00687684" w:rsidP="00687684">
            <w:pPr>
              <w:jc w:val="right"/>
              <w:rPr>
                <w:b/>
              </w:rPr>
            </w:pPr>
            <w:r w:rsidRPr="000E121F">
              <w:rPr>
                <w:b/>
              </w:rPr>
              <w:t>Date Created:</w:t>
            </w:r>
          </w:p>
        </w:tc>
        <w:tc>
          <w:tcPr>
            <w:tcW w:w="2196" w:type="dxa"/>
          </w:tcPr>
          <w:p w:rsidR="00687684" w:rsidRDefault="00100071" w:rsidP="00687684">
            <w:pPr>
              <w:ind w:hanging="547"/>
            </w:pPr>
            <w:r>
              <w:t>September 21, 2016</w:t>
            </w:r>
          </w:p>
        </w:tc>
        <w:tc>
          <w:tcPr>
            <w:tcW w:w="2196" w:type="dxa"/>
          </w:tcPr>
          <w:p w:rsidR="00687684" w:rsidRPr="000E121F" w:rsidRDefault="00687684" w:rsidP="00687684">
            <w:pPr>
              <w:ind w:hanging="547"/>
              <w:jc w:val="right"/>
              <w:rPr>
                <w:b/>
              </w:rPr>
            </w:pPr>
            <w:r w:rsidRPr="000E121F">
              <w:rPr>
                <w:b/>
              </w:rPr>
              <w:t>Date Last Updated:</w:t>
            </w:r>
          </w:p>
        </w:tc>
        <w:tc>
          <w:tcPr>
            <w:tcW w:w="2898" w:type="dxa"/>
          </w:tcPr>
          <w:p w:rsidR="00687684" w:rsidRDefault="00100071" w:rsidP="00687684">
            <w:pPr>
              <w:ind w:hanging="547"/>
            </w:pPr>
            <w:r>
              <w:t>September 21, 2016</w:t>
            </w:r>
          </w:p>
        </w:tc>
      </w:tr>
      <w:tr w:rsidR="00687684" w:rsidTr="00C50799">
        <w:tc>
          <w:tcPr>
            <w:tcW w:w="2268" w:type="dxa"/>
          </w:tcPr>
          <w:p w:rsidR="00687684" w:rsidRPr="000E121F" w:rsidRDefault="00687684" w:rsidP="00687684">
            <w:pPr>
              <w:jc w:val="right"/>
              <w:rPr>
                <w:b/>
              </w:rPr>
            </w:pPr>
            <w:r w:rsidRPr="000E121F">
              <w:rPr>
                <w:b/>
              </w:rPr>
              <w:t>Actors:</w:t>
            </w:r>
          </w:p>
        </w:tc>
        <w:tc>
          <w:tcPr>
            <w:tcW w:w="7290" w:type="dxa"/>
            <w:gridSpan w:val="3"/>
          </w:tcPr>
          <w:p w:rsidR="00687684" w:rsidRDefault="00687684" w:rsidP="00687684">
            <w:pPr>
              <w:ind w:left="0"/>
            </w:pPr>
            <w:r>
              <w:t xml:space="preserve">User </w:t>
            </w:r>
          </w:p>
        </w:tc>
      </w:tr>
      <w:tr w:rsidR="00687684" w:rsidTr="00C50799">
        <w:tc>
          <w:tcPr>
            <w:tcW w:w="2268" w:type="dxa"/>
          </w:tcPr>
          <w:p w:rsidR="00687684" w:rsidRPr="000E121F" w:rsidRDefault="00687684" w:rsidP="00687684">
            <w:pPr>
              <w:jc w:val="right"/>
              <w:rPr>
                <w:b/>
              </w:rPr>
            </w:pPr>
            <w:r w:rsidRPr="000E121F">
              <w:rPr>
                <w:b/>
              </w:rPr>
              <w:t>Description:</w:t>
            </w:r>
          </w:p>
        </w:tc>
        <w:tc>
          <w:tcPr>
            <w:tcW w:w="7290" w:type="dxa"/>
            <w:gridSpan w:val="3"/>
          </w:tcPr>
          <w:p w:rsidR="00687684" w:rsidRDefault="00100071" w:rsidP="00687684">
            <w:pPr>
              <w:ind w:left="0"/>
            </w:pPr>
            <w:r>
              <w:t>User exit application</w:t>
            </w:r>
          </w:p>
        </w:tc>
      </w:tr>
      <w:tr w:rsidR="00687684" w:rsidTr="00C50799">
        <w:trPr>
          <w:trHeight w:val="219"/>
        </w:trPr>
        <w:tc>
          <w:tcPr>
            <w:tcW w:w="2268" w:type="dxa"/>
          </w:tcPr>
          <w:p w:rsidR="00687684" w:rsidRPr="000E121F" w:rsidRDefault="00687684" w:rsidP="00687684">
            <w:pPr>
              <w:jc w:val="right"/>
              <w:rPr>
                <w:b/>
              </w:rPr>
            </w:pPr>
            <w:r w:rsidRPr="000E121F">
              <w:rPr>
                <w:b/>
              </w:rPr>
              <w:t>Pre-conditions:</w:t>
            </w:r>
          </w:p>
        </w:tc>
        <w:tc>
          <w:tcPr>
            <w:tcW w:w="7290" w:type="dxa"/>
            <w:gridSpan w:val="3"/>
          </w:tcPr>
          <w:p w:rsidR="00F54F6A" w:rsidRPr="00C4249E" w:rsidRDefault="00100071" w:rsidP="00F54F6A">
            <w:pPr>
              <w:spacing w:before="0" w:after="0"/>
              <w:ind w:left="0"/>
            </w:pPr>
            <w:r>
              <w:t>User opened application</w:t>
            </w:r>
          </w:p>
        </w:tc>
      </w:tr>
      <w:tr w:rsidR="00687684" w:rsidTr="00C50799">
        <w:trPr>
          <w:trHeight w:val="147"/>
        </w:trPr>
        <w:tc>
          <w:tcPr>
            <w:tcW w:w="2268" w:type="dxa"/>
          </w:tcPr>
          <w:p w:rsidR="00687684" w:rsidRPr="000E121F" w:rsidRDefault="00687684" w:rsidP="00687684">
            <w:pPr>
              <w:jc w:val="right"/>
              <w:rPr>
                <w:b/>
              </w:rPr>
            </w:pPr>
            <w:r w:rsidRPr="000E121F">
              <w:rPr>
                <w:b/>
              </w:rPr>
              <w:t>Post-conditions:</w:t>
            </w:r>
          </w:p>
        </w:tc>
        <w:tc>
          <w:tcPr>
            <w:tcW w:w="7290" w:type="dxa"/>
            <w:gridSpan w:val="3"/>
          </w:tcPr>
          <w:p w:rsidR="00687684" w:rsidRDefault="00100071" w:rsidP="00F54F6A">
            <w:pPr>
              <w:spacing w:before="0" w:after="0"/>
              <w:ind w:left="0"/>
            </w:pPr>
            <w:r>
              <w:t>N/A</w:t>
            </w:r>
          </w:p>
        </w:tc>
      </w:tr>
      <w:tr w:rsidR="00687684" w:rsidTr="00C50799">
        <w:tc>
          <w:tcPr>
            <w:tcW w:w="2268" w:type="dxa"/>
          </w:tcPr>
          <w:p w:rsidR="00687684" w:rsidRPr="000E121F" w:rsidRDefault="00687684" w:rsidP="00687684">
            <w:pPr>
              <w:jc w:val="right"/>
              <w:rPr>
                <w:b/>
              </w:rPr>
            </w:pPr>
            <w:r w:rsidRPr="000E121F">
              <w:rPr>
                <w:b/>
              </w:rPr>
              <w:t>Normal Flow:</w:t>
            </w:r>
          </w:p>
        </w:tc>
        <w:tc>
          <w:tcPr>
            <w:tcW w:w="7290" w:type="dxa"/>
            <w:gridSpan w:val="3"/>
          </w:tcPr>
          <w:p w:rsidR="00100071" w:rsidRPr="00100071" w:rsidRDefault="00100071" w:rsidP="00100071">
            <w:pPr>
              <w:spacing w:before="0" w:after="0"/>
              <w:ind w:left="0"/>
              <w:rPr>
                <w:b/>
              </w:rPr>
            </w:pPr>
            <w:r>
              <w:rPr>
                <w:b/>
              </w:rPr>
              <w:t>1.0 User want to exit program</w:t>
            </w:r>
          </w:p>
          <w:p w:rsidR="00687684" w:rsidRDefault="00687684" w:rsidP="00123F93">
            <w:pPr>
              <w:numPr>
                <w:ilvl w:val="0"/>
                <w:numId w:val="19"/>
              </w:numPr>
              <w:spacing w:before="0" w:after="0"/>
            </w:pPr>
            <w:r>
              <w:t xml:space="preserve">User click on </w:t>
            </w:r>
            <w:r w:rsidR="00100071">
              <w:t>[Close] button on right top of windows.</w:t>
            </w:r>
          </w:p>
          <w:p w:rsidR="00687684" w:rsidRDefault="00100071" w:rsidP="00123F93">
            <w:pPr>
              <w:numPr>
                <w:ilvl w:val="0"/>
                <w:numId w:val="19"/>
              </w:numPr>
              <w:spacing w:before="0" w:after="0"/>
            </w:pPr>
            <w:r>
              <w:t>App will show a dialog to confirm exit program</w:t>
            </w:r>
          </w:p>
          <w:p w:rsidR="00687684" w:rsidRDefault="00100071" w:rsidP="00123F93">
            <w:pPr>
              <w:numPr>
                <w:ilvl w:val="0"/>
                <w:numId w:val="19"/>
              </w:numPr>
              <w:spacing w:before="0" w:after="0"/>
            </w:pPr>
            <w:r>
              <w:t>User click on [Yes] button</w:t>
            </w:r>
          </w:p>
          <w:p w:rsidR="00100071" w:rsidRPr="00F54F6A" w:rsidRDefault="00100071" w:rsidP="00123F93">
            <w:pPr>
              <w:numPr>
                <w:ilvl w:val="0"/>
                <w:numId w:val="19"/>
              </w:numPr>
              <w:spacing w:before="0" w:after="0"/>
            </w:pPr>
            <w:r>
              <w:t>Application exitted.</w:t>
            </w:r>
          </w:p>
        </w:tc>
      </w:tr>
      <w:tr w:rsidR="00687684" w:rsidTr="00C50799">
        <w:trPr>
          <w:trHeight w:val="813"/>
        </w:trPr>
        <w:tc>
          <w:tcPr>
            <w:tcW w:w="2268" w:type="dxa"/>
          </w:tcPr>
          <w:p w:rsidR="00687684" w:rsidRPr="000E121F" w:rsidRDefault="00687684" w:rsidP="00687684">
            <w:pPr>
              <w:jc w:val="right"/>
              <w:rPr>
                <w:b/>
              </w:rPr>
            </w:pPr>
            <w:r w:rsidRPr="000E121F">
              <w:rPr>
                <w:b/>
              </w:rPr>
              <w:lastRenderedPageBreak/>
              <w:t>Alternative Flows:</w:t>
            </w:r>
          </w:p>
        </w:tc>
        <w:tc>
          <w:tcPr>
            <w:tcW w:w="7290" w:type="dxa"/>
            <w:gridSpan w:val="3"/>
          </w:tcPr>
          <w:p w:rsidR="00687684" w:rsidRDefault="00100071" w:rsidP="00100071">
            <w:pPr>
              <w:spacing w:after="0"/>
              <w:ind w:left="0"/>
            </w:pPr>
            <w:r>
              <w:rPr>
                <w:b/>
              </w:rPr>
              <w:t xml:space="preserve">1.1 </w:t>
            </w:r>
            <w:r w:rsidRPr="00100071">
              <w:rPr>
                <w:b/>
              </w:rPr>
              <w:t>User suddenly want to continue using application</w:t>
            </w:r>
            <w:r>
              <w:t xml:space="preserve"> (branch after step 2)</w:t>
            </w:r>
          </w:p>
          <w:p w:rsidR="00100071" w:rsidRDefault="00100071" w:rsidP="00123F93">
            <w:pPr>
              <w:pStyle w:val="ListParagraph"/>
              <w:numPr>
                <w:ilvl w:val="0"/>
                <w:numId w:val="28"/>
              </w:numPr>
              <w:spacing w:after="0"/>
            </w:pPr>
            <w:r>
              <w:t>User click on [No] button.</w:t>
            </w:r>
          </w:p>
          <w:p w:rsidR="00100071" w:rsidRPr="00100071" w:rsidRDefault="00100071" w:rsidP="00123F93">
            <w:pPr>
              <w:pStyle w:val="ListParagraph"/>
              <w:numPr>
                <w:ilvl w:val="0"/>
                <w:numId w:val="28"/>
              </w:numPr>
              <w:spacing w:after="0"/>
            </w:pPr>
            <w:r>
              <w:t>App will do nothing and user can continue studing.</w:t>
            </w:r>
          </w:p>
        </w:tc>
      </w:tr>
      <w:tr w:rsidR="00687684" w:rsidTr="00C50799">
        <w:tc>
          <w:tcPr>
            <w:tcW w:w="2268" w:type="dxa"/>
          </w:tcPr>
          <w:p w:rsidR="00687684" w:rsidRPr="000E121F" w:rsidRDefault="00687684" w:rsidP="00687684">
            <w:pPr>
              <w:jc w:val="right"/>
              <w:rPr>
                <w:b/>
              </w:rPr>
            </w:pPr>
            <w:r w:rsidRPr="000E121F">
              <w:rPr>
                <w:b/>
              </w:rPr>
              <w:t>Exceptions:</w:t>
            </w:r>
          </w:p>
        </w:tc>
        <w:tc>
          <w:tcPr>
            <w:tcW w:w="7290" w:type="dxa"/>
            <w:gridSpan w:val="3"/>
          </w:tcPr>
          <w:p w:rsidR="00687684" w:rsidRPr="00B20EEB" w:rsidRDefault="00100071" w:rsidP="00687684">
            <w:pPr>
              <w:spacing w:before="0" w:after="0"/>
              <w:ind w:left="0"/>
            </w:pPr>
            <w:r>
              <w:t>No Exception.</w:t>
            </w:r>
          </w:p>
        </w:tc>
      </w:tr>
      <w:tr w:rsidR="00687684" w:rsidTr="00C50799">
        <w:tc>
          <w:tcPr>
            <w:tcW w:w="2268" w:type="dxa"/>
          </w:tcPr>
          <w:p w:rsidR="00687684" w:rsidRPr="000E121F" w:rsidRDefault="00687684" w:rsidP="00687684">
            <w:pPr>
              <w:jc w:val="right"/>
              <w:rPr>
                <w:b/>
              </w:rPr>
            </w:pPr>
            <w:r w:rsidRPr="000E121F">
              <w:rPr>
                <w:b/>
              </w:rPr>
              <w:t>Priority:</w:t>
            </w:r>
          </w:p>
        </w:tc>
        <w:tc>
          <w:tcPr>
            <w:tcW w:w="7290" w:type="dxa"/>
            <w:gridSpan w:val="3"/>
          </w:tcPr>
          <w:p w:rsidR="00687684" w:rsidRDefault="00100071" w:rsidP="00687684">
            <w:pPr>
              <w:ind w:left="0"/>
            </w:pPr>
            <w:r>
              <w:t>Low</w:t>
            </w:r>
          </w:p>
        </w:tc>
      </w:tr>
      <w:tr w:rsidR="00687684" w:rsidTr="00C50799">
        <w:tc>
          <w:tcPr>
            <w:tcW w:w="2268" w:type="dxa"/>
          </w:tcPr>
          <w:p w:rsidR="00687684" w:rsidRPr="000E121F" w:rsidRDefault="00687684" w:rsidP="00687684">
            <w:pPr>
              <w:jc w:val="right"/>
              <w:rPr>
                <w:b/>
              </w:rPr>
            </w:pPr>
            <w:r w:rsidRPr="000E121F">
              <w:rPr>
                <w:b/>
              </w:rPr>
              <w:t>Special Requirements:</w:t>
            </w:r>
          </w:p>
        </w:tc>
        <w:tc>
          <w:tcPr>
            <w:tcW w:w="7290" w:type="dxa"/>
            <w:gridSpan w:val="3"/>
          </w:tcPr>
          <w:p w:rsidR="00687684" w:rsidRPr="0095527B" w:rsidRDefault="00100071" w:rsidP="00100071">
            <w:pPr>
              <w:spacing w:before="0" w:after="0"/>
              <w:ind w:left="0"/>
            </w:pPr>
            <w:r>
              <w:t>N/A</w:t>
            </w:r>
          </w:p>
        </w:tc>
      </w:tr>
      <w:tr w:rsidR="00687684" w:rsidTr="00C50799">
        <w:tc>
          <w:tcPr>
            <w:tcW w:w="2268" w:type="dxa"/>
          </w:tcPr>
          <w:p w:rsidR="00687684" w:rsidRPr="000E121F" w:rsidRDefault="00687684" w:rsidP="00687684">
            <w:pPr>
              <w:jc w:val="right"/>
              <w:rPr>
                <w:b/>
              </w:rPr>
            </w:pPr>
            <w:r w:rsidRPr="000E121F">
              <w:rPr>
                <w:b/>
              </w:rPr>
              <w:t>Notes and Issues:</w:t>
            </w:r>
          </w:p>
        </w:tc>
        <w:tc>
          <w:tcPr>
            <w:tcW w:w="7290" w:type="dxa"/>
            <w:gridSpan w:val="3"/>
          </w:tcPr>
          <w:p w:rsidR="00687684" w:rsidRDefault="00687684" w:rsidP="00687684">
            <w:pPr>
              <w:spacing w:before="0" w:after="0"/>
              <w:ind w:left="0"/>
            </w:pPr>
            <w:r>
              <w:t>N/A</w:t>
            </w:r>
          </w:p>
        </w:tc>
      </w:tr>
    </w:tbl>
    <w:p w:rsidR="008328CF" w:rsidRPr="008B44D1" w:rsidRDefault="008328CF" w:rsidP="00100071">
      <w:pPr>
        <w:pStyle w:val="BodyText"/>
        <w:rPr>
          <w:lang w:val="en-US"/>
        </w:rPr>
      </w:pPr>
    </w:p>
    <w:p w:rsidR="0050513B" w:rsidRDefault="0050513B">
      <w:pPr>
        <w:pStyle w:val="Heading2"/>
      </w:pPr>
      <w:bookmarkStart w:id="33" w:name="_Toc521150206"/>
      <w:bookmarkStart w:id="34" w:name="_Toc462307480"/>
      <w:r>
        <w:t>Reliability</w:t>
      </w:r>
      <w:bookmarkEnd w:id="33"/>
      <w:bookmarkEnd w:id="34"/>
      <w:r>
        <w:t xml:space="preserve"> </w:t>
      </w:r>
    </w:p>
    <w:p w:rsidR="003A3054" w:rsidRDefault="003A3054" w:rsidP="00123F93">
      <w:pPr>
        <w:numPr>
          <w:ilvl w:val="0"/>
          <w:numId w:val="20"/>
        </w:numPr>
      </w:pPr>
      <w:r>
        <w:t>CMS server can be available 24/7 and can support a large number of queries for update new content and receive feedback from user.</w:t>
      </w:r>
    </w:p>
    <w:p w:rsidR="003A3054" w:rsidRDefault="00AF2ED9" w:rsidP="00123F93">
      <w:pPr>
        <w:numPr>
          <w:ilvl w:val="0"/>
          <w:numId w:val="20"/>
        </w:numPr>
      </w:pPr>
      <w:r>
        <w:t>When system failed it would took 10 minutes to completely restart and fully operate again.</w:t>
      </w:r>
    </w:p>
    <w:p w:rsidR="00AF2ED9" w:rsidRDefault="00AF2ED9" w:rsidP="00123F93">
      <w:pPr>
        <w:numPr>
          <w:ilvl w:val="0"/>
          <w:numId w:val="20"/>
        </w:numPr>
      </w:pPr>
      <w:r>
        <w:t>The maximum defect rate is about 20-25 bugs per 1000 lines of code.</w:t>
      </w:r>
    </w:p>
    <w:p w:rsidR="0050513B" w:rsidRDefault="0050513B">
      <w:pPr>
        <w:pStyle w:val="Heading2"/>
      </w:pPr>
      <w:bookmarkStart w:id="35" w:name="_Toc521150207"/>
      <w:bookmarkStart w:id="36" w:name="_Toc462307481"/>
      <w:r>
        <w:t>Performance</w:t>
      </w:r>
      <w:bookmarkEnd w:id="35"/>
      <w:bookmarkEnd w:id="36"/>
    </w:p>
    <w:p w:rsidR="00AF2ED9" w:rsidRDefault="004071AA" w:rsidP="00123F93">
      <w:pPr>
        <w:numPr>
          <w:ilvl w:val="0"/>
          <w:numId w:val="21"/>
        </w:numPr>
      </w:pPr>
      <w:r>
        <w:t xml:space="preserve"> DN</w:t>
      </w:r>
      <w:r w:rsidR="00AF2ED9">
        <w:t xml:space="preserve"> should be able to run on </w:t>
      </w:r>
      <w:r>
        <w:t>PC device.</w:t>
      </w:r>
    </w:p>
    <w:p w:rsidR="00AF2ED9" w:rsidRPr="00AF2ED9" w:rsidRDefault="00AF2ED9" w:rsidP="00123F93">
      <w:pPr>
        <w:numPr>
          <w:ilvl w:val="0"/>
          <w:numId w:val="21"/>
        </w:numPr>
      </w:pPr>
      <w:r>
        <w:t xml:space="preserve"> 90% of re</w:t>
      </w:r>
      <w:r w:rsidR="004071AA">
        <w:t>sponses should be within 1 sec.</w:t>
      </w:r>
    </w:p>
    <w:p w:rsidR="0050513B" w:rsidRDefault="0050513B">
      <w:pPr>
        <w:pStyle w:val="Heading2"/>
      </w:pPr>
      <w:bookmarkStart w:id="37" w:name="_Toc521150208"/>
      <w:bookmarkStart w:id="38" w:name="_Toc462307482"/>
      <w:r>
        <w:t>Supportability</w:t>
      </w:r>
      <w:bookmarkEnd w:id="37"/>
      <w:bookmarkEnd w:id="38"/>
    </w:p>
    <w:p w:rsidR="00AF2ED9" w:rsidRDefault="00AF2ED9" w:rsidP="00123F93">
      <w:pPr>
        <w:numPr>
          <w:ilvl w:val="0"/>
          <w:numId w:val="20"/>
        </w:numPr>
      </w:pPr>
      <w:bookmarkStart w:id="39" w:name="_Toc521150209"/>
      <w:r>
        <w:t>The software development phase will follow the Project Coding Convention which is designed to help the team create explicit source code.</w:t>
      </w:r>
    </w:p>
    <w:p w:rsidR="00AF2ED9" w:rsidRPr="00AF2ED9" w:rsidRDefault="00AF2ED9" w:rsidP="00123F93">
      <w:pPr>
        <w:pStyle w:val="ListParagraph"/>
        <w:numPr>
          <w:ilvl w:val="0"/>
          <w:numId w:val="20"/>
        </w:numPr>
        <w:jc w:val="both"/>
        <w:rPr>
          <w:rFonts w:ascii="Tahoma" w:hAnsi="Tahoma" w:cs="Tahoma"/>
          <w:sz w:val="20"/>
        </w:rPr>
      </w:pPr>
      <w:r w:rsidRPr="00AF2ED9">
        <w:rPr>
          <w:rFonts w:ascii="Tahoma" w:hAnsi="Tahoma" w:cs="Tahoma"/>
          <w:sz w:val="20"/>
        </w:rPr>
        <w:t>Besides, the development will follow the Object-Oriented Paradigm. This will lead to easily maintenance and upgrading of the application in the future.</w:t>
      </w:r>
    </w:p>
    <w:p w:rsidR="0050513B" w:rsidRDefault="0050513B">
      <w:pPr>
        <w:pStyle w:val="Heading2"/>
      </w:pPr>
      <w:bookmarkStart w:id="40" w:name="_Toc521150212"/>
      <w:bookmarkStart w:id="41" w:name="_Toc462307483"/>
      <w:bookmarkEnd w:id="39"/>
      <w:r>
        <w:t>Interfaces</w:t>
      </w:r>
      <w:bookmarkEnd w:id="40"/>
      <w:bookmarkEnd w:id="41"/>
    </w:p>
    <w:p w:rsidR="0050513B" w:rsidRDefault="0050513B" w:rsidP="00123F93">
      <w:pPr>
        <w:pStyle w:val="Heading30"/>
        <w:numPr>
          <w:ilvl w:val="2"/>
          <w:numId w:val="29"/>
        </w:numPr>
      </w:pPr>
      <w:r>
        <w:t>User Interfaces</w:t>
      </w:r>
    </w:p>
    <w:p w:rsidR="004429DB" w:rsidRDefault="004429DB" w:rsidP="004071AA">
      <w:pPr>
        <w:pStyle w:val="ListParagraph"/>
      </w:pPr>
      <w:r>
        <w:t xml:space="preserve">A graphic user interface will be available in all workflow scenarios to allow easy to access to all features of the system. The navigation options in every screen will be similar in order to help user can reduce the time learning and using system. </w:t>
      </w:r>
      <w:r w:rsidR="00815D8E">
        <w:t>All error occurring and exception handling will be catch and display for user with friendly messages.</w:t>
      </w:r>
    </w:p>
    <w:p w:rsidR="004429DB" w:rsidRPr="004429DB" w:rsidRDefault="004429DB" w:rsidP="004071AA">
      <w:pPr>
        <w:pStyle w:val="ListParagraph"/>
      </w:pPr>
      <w:r>
        <w:t xml:space="preserve">GUI should follow </w:t>
      </w:r>
      <w:r w:rsidR="004071AA">
        <w:t xml:space="preserve">Swing GUI </w:t>
      </w:r>
      <w:r>
        <w:t>Pattern.</w:t>
      </w:r>
    </w:p>
    <w:p w:rsidR="0050513B" w:rsidRDefault="0050513B" w:rsidP="00123F93">
      <w:pPr>
        <w:pStyle w:val="Heading30"/>
        <w:numPr>
          <w:ilvl w:val="2"/>
          <w:numId w:val="29"/>
        </w:numPr>
      </w:pPr>
      <w:r>
        <w:lastRenderedPageBreak/>
        <w:t>Software Interfaces</w:t>
      </w:r>
    </w:p>
    <w:p w:rsidR="004429DB" w:rsidRPr="004429DB" w:rsidRDefault="004071AA" w:rsidP="004071AA">
      <w:pPr>
        <w:pStyle w:val="ListParagraph"/>
        <w:ind w:left="480"/>
      </w:pPr>
      <w:r>
        <w:t>Computer: Any OS version can run this application.</w:t>
      </w:r>
    </w:p>
    <w:p w:rsidR="00736F0C" w:rsidRDefault="00736F0C" w:rsidP="00736F0C">
      <w:pPr>
        <w:pStyle w:val="Heading1"/>
      </w:pPr>
      <w:bookmarkStart w:id="42" w:name="_Toc462307484"/>
      <w:bookmarkEnd w:id="2"/>
      <w:bookmarkEnd w:id="3"/>
      <w:bookmarkEnd w:id="4"/>
      <w:bookmarkEnd w:id="5"/>
      <w:bookmarkEnd w:id="6"/>
      <w:bookmarkEnd w:id="7"/>
      <w:bookmarkEnd w:id="9"/>
      <w:bookmarkEnd w:id="10"/>
      <w:r>
        <w:lastRenderedPageBreak/>
        <w:t>Appendix</w:t>
      </w:r>
      <w:bookmarkEnd w:id="42"/>
    </w:p>
    <w:p w:rsidR="00AA3C86" w:rsidRPr="00AA3C86" w:rsidRDefault="00EF13B5" w:rsidP="00B56B0B">
      <w:pPr>
        <w:pStyle w:val="Heading2"/>
      </w:pPr>
      <w:bookmarkStart w:id="43" w:name="_Appendix_A:_Relaxing"/>
      <w:bookmarkStart w:id="44" w:name="_Toc462307485"/>
      <w:bookmarkEnd w:id="43"/>
      <w:r w:rsidRPr="00EF13B5">
        <w:t>Appendix</w:t>
      </w:r>
      <w:r>
        <w:t xml:space="preserve"> A:</w:t>
      </w:r>
      <w:r w:rsidR="00736F0C">
        <w:t xml:space="preserve"> </w:t>
      </w:r>
      <w:r w:rsidR="004071AA">
        <w:t>Menu of List of Lessons.</w:t>
      </w:r>
      <w:bookmarkEnd w:id="44"/>
    </w:p>
    <w:p w:rsidR="00E03A7E" w:rsidRPr="00E21678" w:rsidRDefault="00E6442E" w:rsidP="00B56B0B">
      <w:pPr>
        <w:pStyle w:val="BodyText"/>
        <w:rPr>
          <w:rFonts w:eastAsiaTheme="minorEastAsia"/>
          <w:lang w:val="en-US"/>
        </w:rPr>
      </w:pPr>
      <w:r>
        <w:rPr>
          <w:rFonts w:eastAsiaTheme="minorEastAsia" w:hint="eastAsia"/>
          <w:noProof/>
          <w:lang w:val="en-US" w:eastAsia="ja-JP"/>
        </w:rPr>
        <w:drawing>
          <wp:inline distT="0" distB="0" distL="0" distR="0" wp14:anchorId="1D44E6B0" wp14:editId="77529D37">
            <wp:extent cx="5715000" cy="3270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Lesso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270250"/>
                    </a:xfrm>
                    <a:prstGeom prst="rect">
                      <a:avLst/>
                    </a:prstGeom>
                  </pic:spPr>
                </pic:pic>
              </a:graphicData>
            </a:graphic>
          </wp:inline>
        </w:drawing>
      </w:r>
    </w:p>
    <w:p w:rsidR="00AA3C86" w:rsidRPr="00AA3C86" w:rsidRDefault="00E03A7E" w:rsidP="00B56B0B">
      <w:pPr>
        <w:pStyle w:val="Heading2"/>
      </w:pPr>
      <w:bookmarkStart w:id="45" w:name="_Appendix_B:_Dialog"/>
      <w:bookmarkStart w:id="46" w:name="_Toc462307486"/>
      <w:bookmarkEnd w:id="45"/>
      <w:r>
        <w:t>A</w:t>
      </w:r>
      <w:r w:rsidR="00736F0C">
        <w:t>ppendix B:</w:t>
      </w:r>
      <w:r w:rsidR="00E6442E">
        <w:t xml:space="preserve"> Vocabulary</w:t>
      </w:r>
      <w:bookmarkEnd w:id="46"/>
    </w:p>
    <w:p w:rsidR="00E03A7E" w:rsidRDefault="00E6442E" w:rsidP="00B56B0B">
      <w:pPr>
        <w:pStyle w:val="BodyText"/>
        <w:rPr>
          <w:lang w:val="en-US"/>
        </w:rPr>
      </w:pPr>
      <w:r>
        <w:rPr>
          <w:noProof/>
          <w:lang w:val="en-US" w:eastAsia="ja-JP"/>
        </w:rPr>
        <w:drawing>
          <wp:inline distT="0" distB="0" distL="0" distR="0" wp14:anchorId="3766386C" wp14:editId="678F615F">
            <wp:extent cx="5715000" cy="3253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cabulary.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3253105"/>
                    </a:xfrm>
                    <a:prstGeom prst="rect">
                      <a:avLst/>
                    </a:prstGeom>
                  </pic:spPr>
                </pic:pic>
              </a:graphicData>
            </a:graphic>
          </wp:inline>
        </w:drawing>
      </w:r>
    </w:p>
    <w:p w:rsidR="00736F0C" w:rsidRDefault="00736F0C" w:rsidP="00B56B0B">
      <w:pPr>
        <w:pStyle w:val="BodyText"/>
        <w:rPr>
          <w:lang w:val="en-US"/>
        </w:rPr>
      </w:pPr>
    </w:p>
    <w:p w:rsidR="00AA3C86" w:rsidRPr="00AA3C86" w:rsidRDefault="00736F0C" w:rsidP="00B56B0B">
      <w:pPr>
        <w:pStyle w:val="Heading2"/>
      </w:pPr>
      <w:bookmarkStart w:id="47" w:name="_Appendix_C:_Main"/>
      <w:bookmarkStart w:id="48" w:name="_Toc462307487"/>
      <w:bookmarkEnd w:id="47"/>
      <w:r>
        <w:t xml:space="preserve">Appendix C: </w:t>
      </w:r>
      <w:r w:rsidR="00E6442E">
        <w:t>Learn Vocabulary</w:t>
      </w:r>
      <w:bookmarkEnd w:id="48"/>
    </w:p>
    <w:p w:rsidR="00A672D0" w:rsidRDefault="00E6442E" w:rsidP="00B56B0B">
      <w:pPr>
        <w:pStyle w:val="BodyText"/>
        <w:rPr>
          <w:lang w:val="en-US"/>
        </w:rPr>
      </w:pPr>
      <w:r>
        <w:rPr>
          <w:noProof/>
          <w:lang w:val="en-US" w:eastAsia="ja-JP"/>
        </w:rPr>
        <w:drawing>
          <wp:inline distT="0" distB="0" distL="0" distR="0" wp14:anchorId="02976710" wp14:editId="0559735C">
            <wp:extent cx="5715000" cy="3293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rn.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93745"/>
                    </a:xfrm>
                    <a:prstGeom prst="rect">
                      <a:avLst/>
                    </a:prstGeom>
                  </pic:spPr>
                </pic:pic>
              </a:graphicData>
            </a:graphic>
          </wp:inline>
        </w:drawing>
      </w:r>
    </w:p>
    <w:p w:rsidR="00AA3C86" w:rsidRPr="00AA3C86" w:rsidRDefault="00736F0C" w:rsidP="00B56B0B">
      <w:pPr>
        <w:pStyle w:val="Heading2"/>
      </w:pPr>
      <w:bookmarkStart w:id="49" w:name="_Toc462307488"/>
      <w:r>
        <w:t xml:space="preserve">Appendix D: </w:t>
      </w:r>
      <w:r w:rsidR="00E6442E">
        <w:t>Grammar</w:t>
      </w:r>
      <w:bookmarkEnd w:id="49"/>
    </w:p>
    <w:p w:rsidR="00736F0C" w:rsidRDefault="00E6442E" w:rsidP="00E6442E">
      <w:pPr>
        <w:pStyle w:val="BodyText"/>
        <w:rPr>
          <w:lang w:val="en-US"/>
        </w:rPr>
      </w:pPr>
      <w:r>
        <w:rPr>
          <w:noProof/>
          <w:lang w:val="en-US" w:eastAsia="ja-JP"/>
        </w:rPr>
        <w:drawing>
          <wp:inline distT="0" distB="0" distL="0" distR="0" wp14:anchorId="53AB39C9" wp14:editId="6AD4A8AD">
            <wp:extent cx="5715000" cy="32721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mmar.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3272155"/>
                    </a:xfrm>
                    <a:prstGeom prst="rect">
                      <a:avLst/>
                    </a:prstGeom>
                  </pic:spPr>
                </pic:pic>
              </a:graphicData>
            </a:graphic>
          </wp:inline>
        </w:drawing>
      </w:r>
    </w:p>
    <w:p w:rsidR="00E6442E" w:rsidRDefault="00E6442E" w:rsidP="00E6442E">
      <w:pPr>
        <w:pStyle w:val="BodyText"/>
        <w:rPr>
          <w:lang w:val="en-US"/>
        </w:rPr>
      </w:pPr>
    </w:p>
    <w:p w:rsidR="00E6442E" w:rsidRPr="00AA3C86" w:rsidRDefault="00E6442E" w:rsidP="00E6442E">
      <w:pPr>
        <w:pStyle w:val="Heading2"/>
      </w:pPr>
      <w:bookmarkStart w:id="50" w:name="_Toc462307489"/>
      <w:r>
        <w:lastRenderedPageBreak/>
        <w:t>Appendix E: Grammar Explanation</w:t>
      </w:r>
      <w:bookmarkEnd w:id="50"/>
    </w:p>
    <w:p w:rsidR="00E6442E" w:rsidRDefault="00E6442E" w:rsidP="00E6442E">
      <w:pPr>
        <w:pStyle w:val="BodyText"/>
        <w:ind w:left="547"/>
        <w:rPr>
          <w:lang w:val="en-US"/>
        </w:rPr>
      </w:pPr>
      <w:r>
        <w:rPr>
          <w:noProof/>
          <w:lang w:val="en-US" w:eastAsia="ja-JP"/>
        </w:rPr>
        <w:drawing>
          <wp:inline distT="0" distB="0" distL="0" distR="0" wp14:anchorId="7B57EF81" wp14:editId="778C0F09">
            <wp:extent cx="5715000" cy="3277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mExlain.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3277870"/>
                    </a:xfrm>
                    <a:prstGeom prst="rect">
                      <a:avLst/>
                    </a:prstGeom>
                  </pic:spPr>
                </pic:pic>
              </a:graphicData>
            </a:graphic>
          </wp:inline>
        </w:drawing>
      </w:r>
    </w:p>
    <w:p w:rsidR="00E6442E" w:rsidRDefault="00E6442E" w:rsidP="00E6442E">
      <w:pPr>
        <w:pStyle w:val="Heading2"/>
      </w:pPr>
      <w:bookmarkStart w:id="51" w:name="_Toc462307490"/>
      <w:r>
        <w:t>Appendix F: Kanji</w:t>
      </w:r>
      <w:bookmarkEnd w:id="51"/>
    </w:p>
    <w:p w:rsidR="00E6442E" w:rsidRDefault="00E6442E" w:rsidP="00E6442E">
      <w:r>
        <w:rPr>
          <w:noProof/>
          <w:lang w:eastAsia="ja-JP"/>
        </w:rPr>
        <w:drawing>
          <wp:inline distT="0" distB="0" distL="0" distR="0" wp14:anchorId="5329D11E" wp14:editId="064847B0">
            <wp:extent cx="5715000" cy="3282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nji.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3282315"/>
                    </a:xfrm>
                    <a:prstGeom prst="rect">
                      <a:avLst/>
                    </a:prstGeom>
                  </pic:spPr>
                </pic:pic>
              </a:graphicData>
            </a:graphic>
          </wp:inline>
        </w:drawing>
      </w:r>
    </w:p>
    <w:p w:rsidR="00E6442E" w:rsidRDefault="00E6442E" w:rsidP="00E6442E">
      <w:pPr>
        <w:pStyle w:val="Heading2"/>
      </w:pPr>
      <w:bookmarkStart w:id="52" w:name="_Toc462307491"/>
      <w:r>
        <w:lastRenderedPageBreak/>
        <w:t>Appendix G: Kanji Infomation</w:t>
      </w:r>
      <w:bookmarkEnd w:id="52"/>
    </w:p>
    <w:p w:rsidR="00E21678" w:rsidRDefault="00E21678" w:rsidP="00E21678">
      <w:r>
        <w:rPr>
          <w:noProof/>
          <w:lang w:eastAsia="ja-JP"/>
        </w:rPr>
        <w:drawing>
          <wp:inline distT="0" distB="0" distL="0" distR="0" wp14:anchorId="1DF2F1F9" wp14:editId="0C39986E">
            <wp:extent cx="5715000" cy="3280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anjiInfo.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3280410"/>
                    </a:xfrm>
                    <a:prstGeom prst="rect">
                      <a:avLst/>
                    </a:prstGeom>
                  </pic:spPr>
                </pic:pic>
              </a:graphicData>
            </a:graphic>
          </wp:inline>
        </w:drawing>
      </w:r>
    </w:p>
    <w:p w:rsidR="00E21678" w:rsidRPr="00AA3C86" w:rsidRDefault="00E21678" w:rsidP="00E21678">
      <w:pPr>
        <w:pStyle w:val="Heading2"/>
      </w:pPr>
      <w:bookmarkStart w:id="53" w:name="_Toc462307492"/>
      <w:r>
        <w:t>Appendix H: Quiz</w:t>
      </w:r>
      <w:bookmarkEnd w:id="53"/>
    </w:p>
    <w:p w:rsidR="00E6442E" w:rsidRPr="00E6442E" w:rsidRDefault="00E21678" w:rsidP="00E21678">
      <w:r>
        <w:rPr>
          <w:noProof/>
          <w:lang w:eastAsia="ja-JP"/>
        </w:rPr>
        <w:drawing>
          <wp:inline distT="0" distB="0" distL="0" distR="0" wp14:anchorId="18996591" wp14:editId="4FDA2898">
            <wp:extent cx="5715000" cy="3288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3288665"/>
                    </a:xfrm>
                    <a:prstGeom prst="rect">
                      <a:avLst/>
                    </a:prstGeom>
                  </pic:spPr>
                </pic:pic>
              </a:graphicData>
            </a:graphic>
          </wp:inline>
        </w:drawing>
      </w:r>
    </w:p>
    <w:p w:rsidR="00E6442E" w:rsidRDefault="00E6442E" w:rsidP="00E6442E">
      <w:pPr>
        <w:pStyle w:val="BodyText"/>
        <w:ind w:left="547"/>
        <w:rPr>
          <w:lang w:val="en-US"/>
        </w:rPr>
      </w:pPr>
    </w:p>
    <w:p w:rsidR="00E21678" w:rsidRDefault="00E21678" w:rsidP="00E21678">
      <w:pPr>
        <w:pStyle w:val="Heading2"/>
      </w:pPr>
      <w:bookmarkStart w:id="54" w:name="_Toc462307493"/>
      <w:r>
        <w:lastRenderedPageBreak/>
        <w:t>Appendix I: Confirm exit Dialog</w:t>
      </w:r>
      <w:bookmarkEnd w:id="54"/>
    </w:p>
    <w:p w:rsidR="00E21678" w:rsidRPr="00E21678" w:rsidRDefault="00E21678" w:rsidP="00E21678">
      <w:r>
        <w:rPr>
          <w:noProof/>
          <w:lang w:eastAsia="ja-JP"/>
        </w:rPr>
        <w:drawing>
          <wp:inline distT="0" distB="0" distL="0" distR="0">
            <wp:extent cx="571500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it.PNG"/>
                    <pic:cNvPicPr/>
                  </pic:nvPicPr>
                  <pic:blipFill>
                    <a:blip r:embed="rId19">
                      <a:extLst>
                        <a:ext uri="{28A0092B-C50C-407E-A947-70E740481C1C}">
                          <a14:useLocalDpi xmlns:a14="http://schemas.microsoft.com/office/drawing/2010/main" val="0"/>
                        </a:ext>
                      </a:extLst>
                    </a:blip>
                    <a:stretch>
                      <a:fillRect/>
                    </a:stretch>
                  </pic:blipFill>
                  <pic:spPr>
                    <a:xfrm>
                      <a:off x="0" y="0"/>
                      <a:ext cx="5715000" cy="3286125"/>
                    </a:xfrm>
                    <a:prstGeom prst="rect">
                      <a:avLst/>
                    </a:prstGeom>
                  </pic:spPr>
                </pic:pic>
              </a:graphicData>
            </a:graphic>
          </wp:inline>
        </w:drawing>
      </w:r>
    </w:p>
    <w:p w:rsidR="00E21678" w:rsidRPr="00B56B0B" w:rsidRDefault="00E21678" w:rsidP="00E6442E">
      <w:pPr>
        <w:pStyle w:val="BodyText"/>
        <w:ind w:left="547"/>
        <w:rPr>
          <w:lang w:val="en-US"/>
        </w:rPr>
      </w:pPr>
    </w:p>
    <w:sectPr w:rsidR="00E21678" w:rsidRPr="00B56B0B">
      <w:headerReference w:type="default" r:id="rId20"/>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D26" w:rsidRDefault="00564D26">
      <w:r>
        <w:separator/>
      </w:r>
    </w:p>
    <w:p w:rsidR="00564D26" w:rsidRDefault="00564D26"/>
    <w:p w:rsidR="00564D26" w:rsidRDefault="00564D26" w:rsidP="00EA2986"/>
    <w:p w:rsidR="00564D26" w:rsidRDefault="00564D26" w:rsidP="00EA2986"/>
    <w:p w:rsidR="00564D26" w:rsidRDefault="00564D26" w:rsidP="00EA2986"/>
    <w:p w:rsidR="00564D26" w:rsidRDefault="00564D26" w:rsidP="00EA2986"/>
    <w:p w:rsidR="00564D26" w:rsidRDefault="00564D26" w:rsidP="009201AA"/>
    <w:p w:rsidR="00564D26" w:rsidRDefault="00564D26" w:rsidP="00B3166F"/>
    <w:p w:rsidR="00564D26" w:rsidRDefault="00564D26" w:rsidP="00817C77"/>
    <w:p w:rsidR="00564D26" w:rsidRDefault="00564D26" w:rsidP="00393835"/>
    <w:p w:rsidR="00564D26" w:rsidRDefault="00564D26" w:rsidP="00393835"/>
    <w:p w:rsidR="00564D26" w:rsidRDefault="00564D26" w:rsidP="00BE4E7E"/>
    <w:p w:rsidR="00564D26" w:rsidRDefault="00564D26" w:rsidP="00BE4E7E"/>
    <w:p w:rsidR="00564D26" w:rsidRDefault="00564D26" w:rsidP="00BE4E7E"/>
    <w:p w:rsidR="00564D26" w:rsidRDefault="00564D26" w:rsidP="00BE4E7E"/>
    <w:p w:rsidR="00564D26" w:rsidRDefault="00564D26" w:rsidP="008B44D1"/>
    <w:p w:rsidR="00564D26" w:rsidRDefault="00564D26" w:rsidP="008B44D1"/>
    <w:p w:rsidR="00564D26" w:rsidRDefault="00564D26" w:rsidP="008B44D1"/>
    <w:p w:rsidR="00564D26" w:rsidRDefault="00564D26" w:rsidP="003F62B2"/>
    <w:p w:rsidR="00564D26" w:rsidRDefault="00564D26" w:rsidP="003F62B2"/>
    <w:p w:rsidR="00564D26" w:rsidRDefault="00564D26" w:rsidP="00737802"/>
    <w:p w:rsidR="00564D26" w:rsidRDefault="00564D26" w:rsidP="00737802"/>
    <w:p w:rsidR="00564D26" w:rsidRDefault="00564D26" w:rsidP="00737802"/>
    <w:p w:rsidR="00564D26" w:rsidRDefault="00564D26" w:rsidP="005B2B22"/>
    <w:p w:rsidR="00564D26" w:rsidRDefault="00564D26" w:rsidP="00276A6C"/>
    <w:p w:rsidR="00564D26" w:rsidRDefault="00564D26" w:rsidP="00E51BBB"/>
    <w:p w:rsidR="00564D26" w:rsidRDefault="00564D26" w:rsidP="00E51BBB"/>
    <w:p w:rsidR="00564D26" w:rsidRDefault="00564D26" w:rsidP="00E51BBB"/>
    <w:p w:rsidR="00564D26" w:rsidRDefault="00564D26" w:rsidP="00E51BBB"/>
    <w:p w:rsidR="00564D26" w:rsidRDefault="00564D26" w:rsidP="00E51BBB"/>
    <w:p w:rsidR="00564D26" w:rsidRDefault="00564D26" w:rsidP="00C75AAF"/>
    <w:p w:rsidR="00564D26" w:rsidRDefault="00564D26" w:rsidP="00C75AAF"/>
    <w:p w:rsidR="00564D26" w:rsidRDefault="00564D26" w:rsidP="00C75AAF"/>
    <w:p w:rsidR="00564D26" w:rsidRDefault="00564D26" w:rsidP="00D56D49"/>
    <w:p w:rsidR="00564D26" w:rsidRDefault="00564D26" w:rsidP="00D56D49"/>
    <w:p w:rsidR="00564D26" w:rsidRDefault="00564D26" w:rsidP="00D56D49"/>
    <w:p w:rsidR="00564D26" w:rsidRDefault="00564D26" w:rsidP="00CE108A"/>
    <w:p w:rsidR="00564D26" w:rsidRDefault="00564D26" w:rsidP="00CE108A"/>
    <w:p w:rsidR="00564D26" w:rsidRDefault="00564D26" w:rsidP="00CE108A"/>
    <w:p w:rsidR="00564D26" w:rsidRDefault="00564D26" w:rsidP="003850B2"/>
    <w:p w:rsidR="00564D26" w:rsidRDefault="00564D26" w:rsidP="0095527B"/>
    <w:p w:rsidR="00564D26" w:rsidRDefault="00564D26"/>
    <w:p w:rsidR="00564D26" w:rsidRDefault="00564D26" w:rsidP="00B84F76"/>
    <w:p w:rsidR="00564D26" w:rsidRDefault="00564D26" w:rsidP="00664ED7"/>
    <w:p w:rsidR="00564D26" w:rsidRDefault="00564D26" w:rsidP="00420C4C"/>
    <w:p w:rsidR="00564D26" w:rsidRDefault="00564D26" w:rsidP="00420C4C"/>
    <w:p w:rsidR="00564D26" w:rsidRDefault="00564D26" w:rsidP="00420C4C"/>
    <w:p w:rsidR="00564D26" w:rsidRDefault="00564D26" w:rsidP="00420C4C"/>
    <w:p w:rsidR="00564D26" w:rsidRDefault="00564D26" w:rsidP="001C0E80"/>
    <w:p w:rsidR="00564D26" w:rsidRDefault="00564D26" w:rsidP="001C0E80"/>
    <w:p w:rsidR="00564D26" w:rsidRDefault="00564D26" w:rsidP="001C0E80"/>
    <w:p w:rsidR="00564D26" w:rsidRDefault="00564D26" w:rsidP="005242DE"/>
    <w:p w:rsidR="00564D26" w:rsidRDefault="00564D26" w:rsidP="00C4249E"/>
    <w:p w:rsidR="00564D26" w:rsidRDefault="00564D26" w:rsidP="00C4249E"/>
    <w:p w:rsidR="00564D26" w:rsidRDefault="00564D26" w:rsidP="00C4249E"/>
    <w:p w:rsidR="00564D26" w:rsidRDefault="00564D26" w:rsidP="00A3381A"/>
    <w:p w:rsidR="00564D26" w:rsidRDefault="00564D26" w:rsidP="00AD090A"/>
    <w:p w:rsidR="00564D26" w:rsidRDefault="00564D26" w:rsidP="002D2104"/>
    <w:p w:rsidR="00564D26" w:rsidRDefault="00564D26" w:rsidP="00F54F6A"/>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1B4B2E"/>
    <w:p w:rsidR="00564D26" w:rsidRDefault="00564D26" w:rsidP="00E848E0"/>
    <w:p w:rsidR="00564D26" w:rsidRDefault="00564D26" w:rsidP="00E848E0"/>
    <w:p w:rsidR="00564D26" w:rsidRDefault="00564D26" w:rsidP="00E848E0"/>
    <w:p w:rsidR="00564D26" w:rsidRDefault="00564D26" w:rsidP="00C05E25"/>
    <w:p w:rsidR="00564D26" w:rsidRDefault="00564D26" w:rsidP="008C348A"/>
    <w:p w:rsidR="00564D26" w:rsidRDefault="00564D26" w:rsidP="002900E9"/>
    <w:p w:rsidR="00564D26" w:rsidRDefault="00564D26" w:rsidP="008328CF"/>
    <w:p w:rsidR="00564D26" w:rsidRDefault="00564D26" w:rsidP="007A2100"/>
    <w:p w:rsidR="00564D26" w:rsidRDefault="00564D26" w:rsidP="007A2100"/>
    <w:p w:rsidR="00564D26" w:rsidRDefault="00564D26" w:rsidP="003A3054"/>
    <w:p w:rsidR="00564D26" w:rsidRDefault="00564D26" w:rsidP="00AF2ED9"/>
    <w:p w:rsidR="00564D26" w:rsidRDefault="00564D26" w:rsidP="004429DB"/>
    <w:p w:rsidR="00564D26" w:rsidRDefault="00564D26" w:rsidP="004429DB"/>
    <w:p w:rsidR="00564D26" w:rsidRDefault="00564D26"/>
    <w:p w:rsidR="00564D26" w:rsidRDefault="00564D26" w:rsidP="0048743C"/>
  </w:endnote>
  <w:endnote w:type="continuationSeparator" w:id="0">
    <w:p w:rsidR="00564D26" w:rsidRDefault="00564D26">
      <w:r>
        <w:continuationSeparator/>
      </w:r>
    </w:p>
    <w:p w:rsidR="00564D26" w:rsidRDefault="00564D26"/>
    <w:p w:rsidR="00564D26" w:rsidRDefault="00564D26" w:rsidP="00EA2986"/>
    <w:p w:rsidR="00564D26" w:rsidRDefault="00564D26" w:rsidP="00EA2986"/>
    <w:p w:rsidR="00564D26" w:rsidRDefault="00564D26" w:rsidP="00EA2986"/>
    <w:p w:rsidR="00564D26" w:rsidRDefault="00564D26" w:rsidP="00EA2986"/>
    <w:p w:rsidR="00564D26" w:rsidRDefault="00564D26" w:rsidP="009201AA"/>
    <w:p w:rsidR="00564D26" w:rsidRDefault="00564D26" w:rsidP="00B3166F"/>
    <w:p w:rsidR="00564D26" w:rsidRDefault="00564D26" w:rsidP="00817C77"/>
    <w:p w:rsidR="00564D26" w:rsidRDefault="00564D26" w:rsidP="00393835"/>
    <w:p w:rsidR="00564D26" w:rsidRDefault="00564D26" w:rsidP="00393835"/>
    <w:p w:rsidR="00564D26" w:rsidRDefault="00564D26" w:rsidP="00BE4E7E"/>
    <w:p w:rsidR="00564D26" w:rsidRDefault="00564D26" w:rsidP="00BE4E7E"/>
    <w:p w:rsidR="00564D26" w:rsidRDefault="00564D26" w:rsidP="00BE4E7E"/>
    <w:p w:rsidR="00564D26" w:rsidRDefault="00564D26" w:rsidP="00BE4E7E"/>
    <w:p w:rsidR="00564D26" w:rsidRDefault="00564D26" w:rsidP="008B44D1"/>
    <w:p w:rsidR="00564D26" w:rsidRDefault="00564D26" w:rsidP="008B44D1"/>
    <w:p w:rsidR="00564D26" w:rsidRDefault="00564D26" w:rsidP="008B44D1"/>
    <w:p w:rsidR="00564D26" w:rsidRDefault="00564D26" w:rsidP="003F62B2"/>
    <w:p w:rsidR="00564D26" w:rsidRDefault="00564D26" w:rsidP="003F62B2"/>
    <w:p w:rsidR="00564D26" w:rsidRDefault="00564D26" w:rsidP="00737802"/>
    <w:p w:rsidR="00564D26" w:rsidRDefault="00564D26" w:rsidP="00737802"/>
    <w:p w:rsidR="00564D26" w:rsidRDefault="00564D26" w:rsidP="00737802"/>
    <w:p w:rsidR="00564D26" w:rsidRDefault="00564D26" w:rsidP="005B2B22"/>
    <w:p w:rsidR="00564D26" w:rsidRDefault="00564D26" w:rsidP="00276A6C"/>
    <w:p w:rsidR="00564D26" w:rsidRDefault="00564D26" w:rsidP="00E51BBB"/>
    <w:p w:rsidR="00564D26" w:rsidRDefault="00564D26" w:rsidP="00E51BBB"/>
    <w:p w:rsidR="00564D26" w:rsidRDefault="00564D26" w:rsidP="00E51BBB"/>
    <w:p w:rsidR="00564D26" w:rsidRDefault="00564D26" w:rsidP="00E51BBB"/>
    <w:p w:rsidR="00564D26" w:rsidRDefault="00564D26" w:rsidP="00E51BBB"/>
    <w:p w:rsidR="00564D26" w:rsidRDefault="00564D26" w:rsidP="00C75AAF"/>
    <w:p w:rsidR="00564D26" w:rsidRDefault="00564D26" w:rsidP="00C75AAF"/>
    <w:p w:rsidR="00564D26" w:rsidRDefault="00564D26" w:rsidP="00C75AAF"/>
    <w:p w:rsidR="00564D26" w:rsidRDefault="00564D26" w:rsidP="00D56D49"/>
    <w:p w:rsidR="00564D26" w:rsidRDefault="00564D26" w:rsidP="00D56D49"/>
    <w:p w:rsidR="00564D26" w:rsidRDefault="00564D26" w:rsidP="00D56D49"/>
    <w:p w:rsidR="00564D26" w:rsidRDefault="00564D26" w:rsidP="00CE108A"/>
    <w:p w:rsidR="00564D26" w:rsidRDefault="00564D26" w:rsidP="00CE108A"/>
    <w:p w:rsidR="00564D26" w:rsidRDefault="00564D26" w:rsidP="00CE108A"/>
    <w:p w:rsidR="00564D26" w:rsidRDefault="00564D26" w:rsidP="003850B2"/>
    <w:p w:rsidR="00564D26" w:rsidRDefault="00564D26" w:rsidP="0095527B"/>
    <w:p w:rsidR="00564D26" w:rsidRDefault="00564D26"/>
    <w:p w:rsidR="00564D26" w:rsidRDefault="00564D26" w:rsidP="00B84F76"/>
    <w:p w:rsidR="00564D26" w:rsidRDefault="00564D26" w:rsidP="00664ED7"/>
    <w:p w:rsidR="00564D26" w:rsidRDefault="00564D26" w:rsidP="00420C4C"/>
    <w:p w:rsidR="00564D26" w:rsidRDefault="00564D26" w:rsidP="00420C4C"/>
    <w:p w:rsidR="00564D26" w:rsidRDefault="00564D26" w:rsidP="00420C4C"/>
    <w:p w:rsidR="00564D26" w:rsidRDefault="00564D26" w:rsidP="00420C4C"/>
    <w:p w:rsidR="00564D26" w:rsidRDefault="00564D26" w:rsidP="001C0E80"/>
    <w:p w:rsidR="00564D26" w:rsidRDefault="00564D26" w:rsidP="001C0E80"/>
    <w:p w:rsidR="00564D26" w:rsidRDefault="00564D26" w:rsidP="001C0E80"/>
    <w:p w:rsidR="00564D26" w:rsidRDefault="00564D26" w:rsidP="005242DE"/>
    <w:p w:rsidR="00564D26" w:rsidRDefault="00564D26" w:rsidP="00C4249E"/>
    <w:p w:rsidR="00564D26" w:rsidRDefault="00564D26" w:rsidP="00C4249E"/>
    <w:p w:rsidR="00564D26" w:rsidRDefault="00564D26" w:rsidP="00C4249E"/>
    <w:p w:rsidR="00564D26" w:rsidRDefault="00564D26" w:rsidP="00A3381A"/>
    <w:p w:rsidR="00564D26" w:rsidRDefault="00564D26" w:rsidP="00AD090A"/>
    <w:p w:rsidR="00564D26" w:rsidRDefault="00564D26" w:rsidP="002D2104"/>
    <w:p w:rsidR="00564D26" w:rsidRDefault="00564D26" w:rsidP="00F54F6A"/>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1B4B2E"/>
    <w:p w:rsidR="00564D26" w:rsidRDefault="00564D26" w:rsidP="00E848E0"/>
    <w:p w:rsidR="00564D26" w:rsidRDefault="00564D26" w:rsidP="00E848E0"/>
    <w:p w:rsidR="00564D26" w:rsidRDefault="00564D26" w:rsidP="00E848E0"/>
    <w:p w:rsidR="00564D26" w:rsidRDefault="00564D26" w:rsidP="00C05E25"/>
    <w:p w:rsidR="00564D26" w:rsidRDefault="00564D26" w:rsidP="008C348A"/>
    <w:p w:rsidR="00564D26" w:rsidRDefault="00564D26" w:rsidP="002900E9"/>
    <w:p w:rsidR="00564D26" w:rsidRDefault="00564D26" w:rsidP="008328CF"/>
    <w:p w:rsidR="00564D26" w:rsidRDefault="00564D26" w:rsidP="007A2100"/>
    <w:p w:rsidR="00564D26" w:rsidRDefault="00564D26" w:rsidP="007A2100"/>
    <w:p w:rsidR="00564D26" w:rsidRDefault="00564D26" w:rsidP="003A3054"/>
    <w:p w:rsidR="00564D26" w:rsidRDefault="00564D26" w:rsidP="00AF2ED9"/>
    <w:p w:rsidR="00564D26" w:rsidRDefault="00564D26" w:rsidP="004429DB"/>
    <w:p w:rsidR="00564D26" w:rsidRDefault="00564D26" w:rsidP="004429DB"/>
    <w:p w:rsidR="00564D26" w:rsidRDefault="00564D26"/>
    <w:p w:rsidR="00564D26" w:rsidRDefault="00564D26" w:rsidP="00487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71" w:rsidRDefault="00100071">
    <w:pPr>
      <w:pStyle w:val="Footer"/>
    </w:pPr>
    <w:r>
      <w:t>06be-BM/PM/HDCV/FSOFT v1/2</w:t>
    </w:r>
    <w:r>
      <w:tab/>
    </w:r>
    <w:r>
      <w:tab/>
    </w:r>
    <w:r>
      <w:rPr>
        <w:rStyle w:val="PageNumber"/>
      </w:rPr>
      <w:fldChar w:fldCharType="begin"/>
    </w:r>
    <w:r>
      <w:rPr>
        <w:rStyle w:val="PageNumber"/>
      </w:rPr>
      <w:instrText xml:space="preserve"> PAGE </w:instrText>
    </w:r>
    <w:r>
      <w:rPr>
        <w:rStyle w:val="PageNumber"/>
      </w:rPr>
      <w:fldChar w:fldCharType="separate"/>
    </w:r>
    <w:r w:rsidR="00D42E64">
      <w:rPr>
        <w:rStyle w:val="PageNumber"/>
        <w:noProof/>
      </w:rPr>
      <w:t>20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42E64">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D26" w:rsidRDefault="00564D26">
      <w:r>
        <w:separator/>
      </w:r>
    </w:p>
    <w:p w:rsidR="00564D26" w:rsidRDefault="00564D26"/>
    <w:p w:rsidR="00564D26" w:rsidRDefault="00564D26" w:rsidP="00EA2986"/>
    <w:p w:rsidR="00564D26" w:rsidRDefault="00564D26" w:rsidP="00EA2986"/>
    <w:p w:rsidR="00564D26" w:rsidRDefault="00564D26" w:rsidP="00EA2986"/>
    <w:p w:rsidR="00564D26" w:rsidRDefault="00564D26" w:rsidP="00EA2986"/>
    <w:p w:rsidR="00564D26" w:rsidRDefault="00564D26" w:rsidP="009201AA"/>
    <w:p w:rsidR="00564D26" w:rsidRDefault="00564D26" w:rsidP="00B3166F"/>
    <w:p w:rsidR="00564D26" w:rsidRDefault="00564D26" w:rsidP="00817C77"/>
    <w:p w:rsidR="00564D26" w:rsidRDefault="00564D26" w:rsidP="00393835"/>
    <w:p w:rsidR="00564D26" w:rsidRDefault="00564D26" w:rsidP="00393835"/>
    <w:p w:rsidR="00564D26" w:rsidRDefault="00564D26" w:rsidP="00BE4E7E"/>
    <w:p w:rsidR="00564D26" w:rsidRDefault="00564D26" w:rsidP="00BE4E7E"/>
    <w:p w:rsidR="00564D26" w:rsidRDefault="00564D26" w:rsidP="00BE4E7E"/>
    <w:p w:rsidR="00564D26" w:rsidRDefault="00564D26" w:rsidP="00BE4E7E"/>
    <w:p w:rsidR="00564D26" w:rsidRDefault="00564D26" w:rsidP="008B44D1"/>
    <w:p w:rsidR="00564D26" w:rsidRDefault="00564D26" w:rsidP="008B44D1"/>
    <w:p w:rsidR="00564D26" w:rsidRDefault="00564D26" w:rsidP="008B44D1"/>
    <w:p w:rsidR="00564D26" w:rsidRDefault="00564D26" w:rsidP="003F62B2"/>
    <w:p w:rsidR="00564D26" w:rsidRDefault="00564D26" w:rsidP="003F62B2"/>
    <w:p w:rsidR="00564D26" w:rsidRDefault="00564D26" w:rsidP="00737802"/>
    <w:p w:rsidR="00564D26" w:rsidRDefault="00564D26" w:rsidP="00737802"/>
    <w:p w:rsidR="00564D26" w:rsidRDefault="00564D26" w:rsidP="00737802"/>
    <w:p w:rsidR="00564D26" w:rsidRDefault="00564D26" w:rsidP="005B2B22"/>
    <w:p w:rsidR="00564D26" w:rsidRDefault="00564D26" w:rsidP="00276A6C"/>
    <w:p w:rsidR="00564D26" w:rsidRDefault="00564D26" w:rsidP="00E51BBB"/>
    <w:p w:rsidR="00564D26" w:rsidRDefault="00564D26" w:rsidP="00E51BBB"/>
    <w:p w:rsidR="00564D26" w:rsidRDefault="00564D26" w:rsidP="00E51BBB"/>
    <w:p w:rsidR="00564D26" w:rsidRDefault="00564D26" w:rsidP="00E51BBB"/>
    <w:p w:rsidR="00564D26" w:rsidRDefault="00564D26" w:rsidP="00E51BBB"/>
    <w:p w:rsidR="00564D26" w:rsidRDefault="00564D26" w:rsidP="00C75AAF"/>
    <w:p w:rsidR="00564D26" w:rsidRDefault="00564D26" w:rsidP="00C75AAF"/>
    <w:p w:rsidR="00564D26" w:rsidRDefault="00564D26" w:rsidP="00C75AAF"/>
    <w:p w:rsidR="00564D26" w:rsidRDefault="00564D26" w:rsidP="00D56D49"/>
    <w:p w:rsidR="00564D26" w:rsidRDefault="00564D26" w:rsidP="00D56D49"/>
    <w:p w:rsidR="00564D26" w:rsidRDefault="00564D26" w:rsidP="00D56D49"/>
    <w:p w:rsidR="00564D26" w:rsidRDefault="00564D26" w:rsidP="00CE108A"/>
    <w:p w:rsidR="00564D26" w:rsidRDefault="00564D26" w:rsidP="00CE108A"/>
    <w:p w:rsidR="00564D26" w:rsidRDefault="00564D26" w:rsidP="00CE108A"/>
    <w:p w:rsidR="00564D26" w:rsidRDefault="00564D26" w:rsidP="003850B2"/>
    <w:p w:rsidR="00564D26" w:rsidRDefault="00564D26" w:rsidP="0095527B"/>
    <w:p w:rsidR="00564D26" w:rsidRDefault="00564D26"/>
    <w:p w:rsidR="00564D26" w:rsidRDefault="00564D26" w:rsidP="00B84F76"/>
    <w:p w:rsidR="00564D26" w:rsidRDefault="00564D26" w:rsidP="00664ED7"/>
    <w:p w:rsidR="00564D26" w:rsidRDefault="00564D26" w:rsidP="00420C4C"/>
    <w:p w:rsidR="00564D26" w:rsidRDefault="00564D26" w:rsidP="00420C4C"/>
    <w:p w:rsidR="00564D26" w:rsidRDefault="00564D26" w:rsidP="00420C4C"/>
    <w:p w:rsidR="00564D26" w:rsidRDefault="00564D26" w:rsidP="00420C4C"/>
    <w:p w:rsidR="00564D26" w:rsidRDefault="00564D26" w:rsidP="001C0E80"/>
    <w:p w:rsidR="00564D26" w:rsidRDefault="00564D26" w:rsidP="001C0E80"/>
    <w:p w:rsidR="00564D26" w:rsidRDefault="00564D26" w:rsidP="001C0E80"/>
    <w:p w:rsidR="00564D26" w:rsidRDefault="00564D26" w:rsidP="005242DE"/>
    <w:p w:rsidR="00564D26" w:rsidRDefault="00564D26" w:rsidP="00C4249E"/>
    <w:p w:rsidR="00564D26" w:rsidRDefault="00564D26" w:rsidP="00C4249E"/>
    <w:p w:rsidR="00564D26" w:rsidRDefault="00564D26" w:rsidP="00C4249E"/>
    <w:p w:rsidR="00564D26" w:rsidRDefault="00564D26" w:rsidP="00A3381A"/>
    <w:p w:rsidR="00564D26" w:rsidRDefault="00564D26" w:rsidP="00AD090A"/>
    <w:p w:rsidR="00564D26" w:rsidRDefault="00564D26" w:rsidP="002D2104"/>
    <w:p w:rsidR="00564D26" w:rsidRDefault="00564D26" w:rsidP="00F54F6A"/>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1B4B2E"/>
    <w:p w:rsidR="00564D26" w:rsidRDefault="00564D26" w:rsidP="00E848E0"/>
    <w:p w:rsidR="00564D26" w:rsidRDefault="00564D26" w:rsidP="00E848E0"/>
    <w:p w:rsidR="00564D26" w:rsidRDefault="00564D26" w:rsidP="00E848E0"/>
    <w:p w:rsidR="00564D26" w:rsidRDefault="00564D26" w:rsidP="00C05E25"/>
    <w:p w:rsidR="00564D26" w:rsidRDefault="00564D26" w:rsidP="008C348A"/>
    <w:p w:rsidR="00564D26" w:rsidRDefault="00564D26" w:rsidP="002900E9"/>
    <w:p w:rsidR="00564D26" w:rsidRDefault="00564D26" w:rsidP="008328CF"/>
    <w:p w:rsidR="00564D26" w:rsidRDefault="00564D26" w:rsidP="007A2100"/>
    <w:p w:rsidR="00564D26" w:rsidRDefault="00564D26" w:rsidP="007A2100"/>
    <w:p w:rsidR="00564D26" w:rsidRDefault="00564D26" w:rsidP="003A3054"/>
    <w:p w:rsidR="00564D26" w:rsidRDefault="00564D26" w:rsidP="00AF2ED9"/>
    <w:p w:rsidR="00564D26" w:rsidRDefault="00564D26" w:rsidP="004429DB"/>
    <w:p w:rsidR="00564D26" w:rsidRDefault="00564D26" w:rsidP="004429DB"/>
    <w:p w:rsidR="00564D26" w:rsidRDefault="00564D26"/>
    <w:p w:rsidR="00564D26" w:rsidRDefault="00564D26" w:rsidP="0048743C"/>
  </w:footnote>
  <w:footnote w:type="continuationSeparator" w:id="0">
    <w:p w:rsidR="00564D26" w:rsidRDefault="00564D26">
      <w:r>
        <w:continuationSeparator/>
      </w:r>
    </w:p>
    <w:p w:rsidR="00564D26" w:rsidRDefault="00564D26"/>
    <w:p w:rsidR="00564D26" w:rsidRDefault="00564D26" w:rsidP="00EA2986"/>
    <w:p w:rsidR="00564D26" w:rsidRDefault="00564D26" w:rsidP="00EA2986"/>
    <w:p w:rsidR="00564D26" w:rsidRDefault="00564D26" w:rsidP="00EA2986"/>
    <w:p w:rsidR="00564D26" w:rsidRDefault="00564D26" w:rsidP="00EA2986"/>
    <w:p w:rsidR="00564D26" w:rsidRDefault="00564D26" w:rsidP="009201AA"/>
    <w:p w:rsidR="00564D26" w:rsidRDefault="00564D26" w:rsidP="00B3166F"/>
    <w:p w:rsidR="00564D26" w:rsidRDefault="00564D26" w:rsidP="00817C77"/>
    <w:p w:rsidR="00564D26" w:rsidRDefault="00564D26" w:rsidP="00393835"/>
    <w:p w:rsidR="00564D26" w:rsidRDefault="00564D26" w:rsidP="00393835"/>
    <w:p w:rsidR="00564D26" w:rsidRDefault="00564D26" w:rsidP="00BE4E7E"/>
    <w:p w:rsidR="00564D26" w:rsidRDefault="00564D26" w:rsidP="00BE4E7E"/>
    <w:p w:rsidR="00564D26" w:rsidRDefault="00564D26" w:rsidP="00BE4E7E"/>
    <w:p w:rsidR="00564D26" w:rsidRDefault="00564D26" w:rsidP="00BE4E7E"/>
    <w:p w:rsidR="00564D26" w:rsidRDefault="00564D26" w:rsidP="008B44D1"/>
    <w:p w:rsidR="00564D26" w:rsidRDefault="00564D26" w:rsidP="008B44D1"/>
    <w:p w:rsidR="00564D26" w:rsidRDefault="00564D26" w:rsidP="008B44D1"/>
    <w:p w:rsidR="00564D26" w:rsidRDefault="00564D26" w:rsidP="003F62B2"/>
    <w:p w:rsidR="00564D26" w:rsidRDefault="00564D26" w:rsidP="003F62B2"/>
    <w:p w:rsidR="00564D26" w:rsidRDefault="00564D26" w:rsidP="00737802"/>
    <w:p w:rsidR="00564D26" w:rsidRDefault="00564D26" w:rsidP="00737802"/>
    <w:p w:rsidR="00564D26" w:rsidRDefault="00564D26" w:rsidP="00737802"/>
    <w:p w:rsidR="00564D26" w:rsidRDefault="00564D26" w:rsidP="005B2B22"/>
    <w:p w:rsidR="00564D26" w:rsidRDefault="00564D26" w:rsidP="00276A6C"/>
    <w:p w:rsidR="00564D26" w:rsidRDefault="00564D26" w:rsidP="00E51BBB"/>
    <w:p w:rsidR="00564D26" w:rsidRDefault="00564D26" w:rsidP="00E51BBB"/>
    <w:p w:rsidR="00564D26" w:rsidRDefault="00564D26" w:rsidP="00E51BBB"/>
    <w:p w:rsidR="00564D26" w:rsidRDefault="00564D26" w:rsidP="00E51BBB"/>
    <w:p w:rsidR="00564D26" w:rsidRDefault="00564D26" w:rsidP="00E51BBB"/>
    <w:p w:rsidR="00564D26" w:rsidRDefault="00564D26" w:rsidP="00C75AAF"/>
    <w:p w:rsidR="00564D26" w:rsidRDefault="00564D26" w:rsidP="00C75AAF"/>
    <w:p w:rsidR="00564D26" w:rsidRDefault="00564D26" w:rsidP="00C75AAF"/>
    <w:p w:rsidR="00564D26" w:rsidRDefault="00564D26" w:rsidP="00D56D49"/>
    <w:p w:rsidR="00564D26" w:rsidRDefault="00564D26" w:rsidP="00D56D49"/>
    <w:p w:rsidR="00564D26" w:rsidRDefault="00564D26" w:rsidP="00D56D49"/>
    <w:p w:rsidR="00564D26" w:rsidRDefault="00564D26" w:rsidP="00CE108A"/>
    <w:p w:rsidR="00564D26" w:rsidRDefault="00564D26" w:rsidP="00CE108A"/>
    <w:p w:rsidR="00564D26" w:rsidRDefault="00564D26" w:rsidP="00CE108A"/>
    <w:p w:rsidR="00564D26" w:rsidRDefault="00564D26" w:rsidP="003850B2"/>
    <w:p w:rsidR="00564D26" w:rsidRDefault="00564D26" w:rsidP="0095527B"/>
    <w:p w:rsidR="00564D26" w:rsidRDefault="00564D26"/>
    <w:p w:rsidR="00564D26" w:rsidRDefault="00564D26" w:rsidP="00B84F76"/>
    <w:p w:rsidR="00564D26" w:rsidRDefault="00564D26" w:rsidP="00664ED7"/>
    <w:p w:rsidR="00564D26" w:rsidRDefault="00564D26" w:rsidP="00420C4C"/>
    <w:p w:rsidR="00564D26" w:rsidRDefault="00564D26" w:rsidP="00420C4C"/>
    <w:p w:rsidR="00564D26" w:rsidRDefault="00564D26" w:rsidP="00420C4C"/>
    <w:p w:rsidR="00564D26" w:rsidRDefault="00564D26" w:rsidP="00420C4C"/>
    <w:p w:rsidR="00564D26" w:rsidRDefault="00564D26" w:rsidP="001C0E80"/>
    <w:p w:rsidR="00564D26" w:rsidRDefault="00564D26" w:rsidP="001C0E80"/>
    <w:p w:rsidR="00564D26" w:rsidRDefault="00564D26" w:rsidP="001C0E80"/>
    <w:p w:rsidR="00564D26" w:rsidRDefault="00564D26" w:rsidP="005242DE"/>
    <w:p w:rsidR="00564D26" w:rsidRDefault="00564D26" w:rsidP="00C4249E"/>
    <w:p w:rsidR="00564D26" w:rsidRDefault="00564D26" w:rsidP="00C4249E"/>
    <w:p w:rsidR="00564D26" w:rsidRDefault="00564D26" w:rsidP="00C4249E"/>
    <w:p w:rsidR="00564D26" w:rsidRDefault="00564D26" w:rsidP="00A3381A"/>
    <w:p w:rsidR="00564D26" w:rsidRDefault="00564D26" w:rsidP="00AD090A"/>
    <w:p w:rsidR="00564D26" w:rsidRDefault="00564D26" w:rsidP="002D2104"/>
    <w:p w:rsidR="00564D26" w:rsidRDefault="00564D26" w:rsidP="00F54F6A"/>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B20EEB"/>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0E121F"/>
    <w:p w:rsidR="00564D26" w:rsidRDefault="00564D26" w:rsidP="001B4B2E"/>
    <w:p w:rsidR="00564D26" w:rsidRDefault="00564D26" w:rsidP="00E848E0"/>
    <w:p w:rsidR="00564D26" w:rsidRDefault="00564D26" w:rsidP="00E848E0"/>
    <w:p w:rsidR="00564D26" w:rsidRDefault="00564D26" w:rsidP="00E848E0"/>
    <w:p w:rsidR="00564D26" w:rsidRDefault="00564D26" w:rsidP="00C05E25"/>
    <w:p w:rsidR="00564D26" w:rsidRDefault="00564D26" w:rsidP="008C348A"/>
    <w:p w:rsidR="00564D26" w:rsidRDefault="00564D26" w:rsidP="002900E9"/>
    <w:p w:rsidR="00564D26" w:rsidRDefault="00564D26" w:rsidP="008328CF"/>
    <w:p w:rsidR="00564D26" w:rsidRDefault="00564D26" w:rsidP="007A2100"/>
    <w:p w:rsidR="00564D26" w:rsidRDefault="00564D26" w:rsidP="007A2100"/>
    <w:p w:rsidR="00564D26" w:rsidRDefault="00564D26" w:rsidP="003A3054"/>
    <w:p w:rsidR="00564D26" w:rsidRDefault="00564D26" w:rsidP="00AF2ED9"/>
    <w:p w:rsidR="00564D26" w:rsidRDefault="00564D26" w:rsidP="004429DB"/>
    <w:p w:rsidR="00564D26" w:rsidRDefault="00564D26" w:rsidP="004429DB"/>
    <w:p w:rsidR="00564D26" w:rsidRDefault="00564D26"/>
    <w:p w:rsidR="00564D26" w:rsidRDefault="00564D26" w:rsidP="0048743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71" w:rsidRDefault="00100071">
    <w:pPr>
      <w:pStyle w:val="Header"/>
    </w:pPr>
    <w:r>
      <w:t>DN - Software Requirement Specification</w:t>
    </w:r>
    <w:r>
      <w:tab/>
      <w:t>v1.1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71" w:rsidRDefault="00100071">
    <w:pPr>
      <w:pStyle w:val="Header"/>
    </w:pPr>
    <w:r>
      <w:t>DN - Software Requirement Specification</w:t>
    </w:r>
    <w:r>
      <w:tab/>
      <w:t>v1.1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28B"/>
    <w:multiLevelType w:val="multilevel"/>
    <w:tmpl w:val="E2C2BC46"/>
    <w:lvl w:ilvl="0">
      <w:start w:val="1"/>
      <w:numFmt w:val="decimal"/>
      <w:lvlText w:val="%1."/>
      <w:lvlJc w:val="left"/>
      <w:pPr>
        <w:ind w:left="720" w:hanging="360"/>
      </w:p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1A55321"/>
    <w:multiLevelType w:val="multilevel"/>
    <w:tmpl w:val="DBC47BEC"/>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0BCC4763"/>
    <w:multiLevelType w:val="hybridMultilevel"/>
    <w:tmpl w:val="E7426CDE"/>
    <w:lvl w:ilvl="0" w:tplc="85D8311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0DB2280A"/>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0DB2291F"/>
    <w:multiLevelType w:val="hybridMultilevel"/>
    <w:tmpl w:val="760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4EF590B"/>
    <w:multiLevelType w:val="hybridMultilevel"/>
    <w:tmpl w:val="9A62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E60206"/>
    <w:multiLevelType w:val="hybridMultilevel"/>
    <w:tmpl w:val="CF9E5582"/>
    <w:lvl w:ilvl="0" w:tplc="703AE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767142"/>
    <w:multiLevelType w:val="multilevel"/>
    <w:tmpl w:val="2C40EDD8"/>
    <w:lvl w:ilvl="0">
      <w:start w:val="1"/>
      <w:numFmt w:val="decimal"/>
      <w:lvlText w:val="%1."/>
      <w:lvlJc w:val="left"/>
      <w:pPr>
        <w:tabs>
          <w:tab w:val="num" w:pos="360"/>
        </w:tabs>
        <w:ind w:left="360" w:hanging="360"/>
      </w:pPr>
    </w:lvl>
    <w:lvl w:ilvl="1">
      <w:start w:val="6"/>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3" w15:restartNumberingAfterBreak="0">
    <w:nsid w:val="19ED4222"/>
    <w:multiLevelType w:val="hybridMultilevel"/>
    <w:tmpl w:val="97984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5"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15:restartNumberingAfterBreak="0">
    <w:nsid w:val="23F93548"/>
    <w:multiLevelType w:val="hybridMultilevel"/>
    <w:tmpl w:val="7C4C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9" w15:restartNumberingAfterBreak="0">
    <w:nsid w:val="2ABE07EE"/>
    <w:multiLevelType w:val="hybridMultilevel"/>
    <w:tmpl w:val="A7E0B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E86B20"/>
    <w:multiLevelType w:val="hybridMultilevel"/>
    <w:tmpl w:val="03E02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B4574B"/>
    <w:multiLevelType w:val="hybridMultilevel"/>
    <w:tmpl w:val="65606C16"/>
    <w:lvl w:ilvl="0" w:tplc="9BA4630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3" w15:restartNumberingAfterBreak="0">
    <w:nsid w:val="3C9A2EDA"/>
    <w:multiLevelType w:val="hybridMultilevel"/>
    <w:tmpl w:val="9036F55A"/>
    <w:lvl w:ilvl="0" w:tplc="8594E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5"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6" w15:restartNumberingAfterBreak="0">
    <w:nsid w:val="43892FF1"/>
    <w:multiLevelType w:val="multilevel"/>
    <w:tmpl w:val="18445FD4"/>
    <w:lvl w:ilvl="0">
      <w:start w:val="1"/>
      <w:numFmt w:val="decimal"/>
      <w:lvlText w:val="%1."/>
      <w:lvlJc w:val="left"/>
      <w:pPr>
        <w:tabs>
          <w:tab w:val="num" w:pos="360"/>
        </w:tabs>
        <w:ind w:left="360" w:hanging="360"/>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54821E1"/>
    <w:multiLevelType w:val="multilevel"/>
    <w:tmpl w:val="C90669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9"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0"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1" w15:restartNumberingAfterBreak="0">
    <w:nsid w:val="53BC2CBD"/>
    <w:multiLevelType w:val="hybridMultilevel"/>
    <w:tmpl w:val="EA8CB4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F3954"/>
    <w:multiLevelType w:val="hybridMultilevel"/>
    <w:tmpl w:val="831EBCD6"/>
    <w:lvl w:ilvl="0" w:tplc="C8DC53EE">
      <w:start w:val="1"/>
      <w:numFmt w:val="lowerLetter"/>
      <w:lvlText w:val="%1."/>
      <w:lvlJc w:val="left"/>
      <w:pPr>
        <w:ind w:left="907" w:hanging="360"/>
      </w:pPr>
      <w:rPr>
        <w:rFonts w:hint="default"/>
      </w:rPr>
    </w:lvl>
    <w:lvl w:ilvl="1" w:tplc="FF60B076">
      <w:start w:val="1"/>
      <w:numFmt w:val="decimal"/>
      <w:lvlText w:val="%2."/>
      <w:lvlJc w:val="left"/>
      <w:pPr>
        <w:ind w:left="1627" w:hanging="360"/>
      </w:pPr>
      <w:rPr>
        <w:rFonts w:hint="default"/>
      </w:r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3" w15:restartNumberingAfterBreak="0">
    <w:nsid w:val="5E022A11"/>
    <w:multiLevelType w:val="multilevel"/>
    <w:tmpl w:val="9EDC0652"/>
    <w:lvl w:ilvl="0">
      <w:start w:val="3"/>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5"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15:restartNumberingAfterBreak="0">
    <w:nsid w:val="673642D9"/>
    <w:multiLevelType w:val="hybridMultilevel"/>
    <w:tmpl w:val="3B72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4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5" w15:restartNumberingAfterBreak="0">
    <w:nsid w:val="73240EF9"/>
    <w:multiLevelType w:val="hybridMultilevel"/>
    <w:tmpl w:val="AD68176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7" w15:restartNumberingAfterBreak="0">
    <w:nsid w:val="7A8805E5"/>
    <w:multiLevelType w:val="multilevel"/>
    <w:tmpl w:val="DD083588"/>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48"/>
  </w:num>
  <w:num w:numId="2">
    <w:abstractNumId w:val="24"/>
  </w:num>
  <w:num w:numId="3">
    <w:abstractNumId w:val="34"/>
  </w:num>
  <w:num w:numId="4">
    <w:abstractNumId w:val="18"/>
  </w:num>
  <w:num w:numId="5">
    <w:abstractNumId w:val="27"/>
  </w:num>
  <w:num w:numId="6">
    <w:abstractNumId w:val="44"/>
  </w:num>
  <w:num w:numId="7">
    <w:abstractNumId w:val="31"/>
  </w:num>
  <w:num w:numId="8">
    <w:abstractNumId w:val="10"/>
  </w:num>
  <w:num w:numId="9">
    <w:abstractNumId w:val="21"/>
  </w:num>
  <w:num w:numId="10">
    <w:abstractNumId w:val="23"/>
  </w:num>
  <w:num w:numId="11">
    <w:abstractNumId w:val="17"/>
  </w:num>
  <w:num w:numId="12">
    <w:abstractNumId w:val="32"/>
  </w:num>
  <w:num w:numId="13">
    <w:abstractNumId w:val="8"/>
  </w:num>
  <w:num w:numId="14">
    <w:abstractNumId w:val="35"/>
  </w:num>
  <w:num w:numId="15">
    <w:abstractNumId w:val="26"/>
  </w:num>
  <w:num w:numId="16">
    <w:abstractNumId w:val="38"/>
  </w:num>
  <w:num w:numId="17">
    <w:abstractNumId w:val="6"/>
  </w:num>
  <w:num w:numId="18">
    <w:abstractNumId w:val="47"/>
  </w:num>
  <w:num w:numId="19">
    <w:abstractNumId w:val="11"/>
  </w:num>
  <w:num w:numId="20">
    <w:abstractNumId w:val="45"/>
  </w:num>
  <w:num w:numId="21">
    <w:abstractNumId w:val="5"/>
  </w:num>
  <w:num w:numId="22">
    <w:abstractNumId w:val="1"/>
  </w:num>
  <w:num w:numId="23">
    <w:abstractNumId w:val="19"/>
  </w:num>
  <w:num w:numId="24">
    <w:abstractNumId w:val="13"/>
  </w:num>
  <w:num w:numId="25">
    <w:abstractNumId w:val="9"/>
  </w:num>
  <w:num w:numId="26">
    <w:abstractNumId w:val="0"/>
  </w:num>
  <w:num w:numId="27">
    <w:abstractNumId w:val="7"/>
  </w:num>
  <w:num w:numId="28">
    <w:abstractNumId w:val="20"/>
  </w:num>
  <w:num w:numId="29">
    <w:abstractNumId w:val="3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65"/>
    <w:rsid w:val="00006966"/>
    <w:rsid w:val="00054EBC"/>
    <w:rsid w:val="000B62B6"/>
    <w:rsid w:val="000E121F"/>
    <w:rsid w:val="000E334F"/>
    <w:rsid w:val="000F020A"/>
    <w:rsid w:val="00100071"/>
    <w:rsid w:val="00116F19"/>
    <w:rsid w:val="00123F93"/>
    <w:rsid w:val="001537F9"/>
    <w:rsid w:val="00174818"/>
    <w:rsid w:val="001823C2"/>
    <w:rsid w:val="00185F2D"/>
    <w:rsid w:val="00197F3D"/>
    <w:rsid w:val="001B4B2E"/>
    <w:rsid w:val="001C0E80"/>
    <w:rsid w:val="001D105D"/>
    <w:rsid w:val="001F4F21"/>
    <w:rsid w:val="00220A7F"/>
    <w:rsid w:val="00223447"/>
    <w:rsid w:val="00224BCE"/>
    <w:rsid w:val="00232857"/>
    <w:rsid w:val="002333D4"/>
    <w:rsid w:val="00252EB2"/>
    <w:rsid w:val="00276A6C"/>
    <w:rsid w:val="002900E9"/>
    <w:rsid w:val="002B1DE0"/>
    <w:rsid w:val="002D2104"/>
    <w:rsid w:val="002F4096"/>
    <w:rsid w:val="002F4566"/>
    <w:rsid w:val="00322464"/>
    <w:rsid w:val="00375B06"/>
    <w:rsid w:val="003850B2"/>
    <w:rsid w:val="00393835"/>
    <w:rsid w:val="003A0D82"/>
    <w:rsid w:val="003A3054"/>
    <w:rsid w:val="003F62B2"/>
    <w:rsid w:val="004071AA"/>
    <w:rsid w:val="00412A78"/>
    <w:rsid w:val="00420C4C"/>
    <w:rsid w:val="004278E3"/>
    <w:rsid w:val="00440E50"/>
    <w:rsid w:val="004429DB"/>
    <w:rsid w:val="00444C13"/>
    <w:rsid w:val="004731A6"/>
    <w:rsid w:val="00482ABC"/>
    <w:rsid w:val="0048743C"/>
    <w:rsid w:val="004956F0"/>
    <w:rsid w:val="004A794F"/>
    <w:rsid w:val="004C1679"/>
    <w:rsid w:val="004C7DDA"/>
    <w:rsid w:val="005002AB"/>
    <w:rsid w:val="0050513B"/>
    <w:rsid w:val="005242DE"/>
    <w:rsid w:val="00564D26"/>
    <w:rsid w:val="00580FE2"/>
    <w:rsid w:val="005B2B22"/>
    <w:rsid w:val="005E75BB"/>
    <w:rsid w:val="006003A1"/>
    <w:rsid w:val="00602044"/>
    <w:rsid w:val="006063F3"/>
    <w:rsid w:val="00611565"/>
    <w:rsid w:val="00631FA3"/>
    <w:rsid w:val="006473CE"/>
    <w:rsid w:val="006533E2"/>
    <w:rsid w:val="006641DA"/>
    <w:rsid w:val="00664ED7"/>
    <w:rsid w:val="00687684"/>
    <w:rsid w:val="006B21BC"/>
    <w:rsid w:val="006D4694"/>
    <w:rsid w:val="006E1ECE"/>
    <w:rsid w:val="00705B17"/>
    <w:rsid w:val="00723DDB"/>
    <w:rsid w:val="00727825"/>
    <w:rsid w:val="00735BC7"/>
    <w:rsid w:val="00736F0C"/>
    <w:rsid w:val="00737802"/>
    <w:rsid w:val="00737AED"/>
    <w:rsid w:val="007400BE"/>
    <w:rsid w:val="00753E6E"/>
    <w:rsid w:val="007955F7"/>
    <w:rsid w:val="00795B6D"/>
    <w:rsid w:val="007A2100"/>
    <w:rsid w:val="007A41BD"/>
    <w:rsid w:val="007B46B6"/>
    <w:rsid w:val="007F69B6"/>
    <w:rsid w:val="00815D8E"/>
    <w:rsid w:val="00817248"/>
    <w:rsid w:val="00817C77"/>
    <w:rsid w:val="008328CF"/>
    <w:rsid w:val="008470A2"/>
    <w:rsid w:val="00864925"/>
    <w:rsid w:val="008723AA"/>
    <w:rsid w:val="008731E6"/>
    <w:rsid w:val="00885261"/>
    <w:rsid w:val="008B44D1"/>
    <w:rsid w:val="008C348A"/>
    <w:rsid w:val="008C414B"/>
    <w:rsid w:val="009029A2"/>
    <w:rsid w:val="009201AA"/>
    <w:rsid w:val="00932985"/>
    <w:rsid w:val="0095527B"/>
    <w:rsid w:val="0096454A"/>
    <w:rsid w:val="00966542"/>
    <w:rsid w:val="00991E22"/>
    <w:rsid w:val="009A7C2C"/>
    <w:rsid w:val="009B08A6"/>
    <w:rsid w:val="009B4019"/>
    <w:rsid w:val="00A3381A"/>
    <w:rsid w:val="00A47134"/>
    <w:rsid w:val="00A50319"/>
    <w:rsid w:val="00A50945"/>
    <w:rsid w:val="00A65597"/>
    <w:rsid w:val="00A672D0"/>
    <w:rsid w:val="00A72995"/>
    <w:rsid w:val="00AA3C86"/>
    <w:rsid w:val="00AA488D"/>
    <w:rsid w:val="00AC3CE8"/>
    <w:rsid w:val="00AD090A"/>
    <w:rsid w:val="00AF2ED9"/>
    <w:rsid w:val="00B17B53"/>
    <w:rsid w:val="00B20EEB"/>
    <w:rsid w:val="00B3166F"/>
    <w:rsid w:val="00B319B5"/>
    <w:rsid w:val="00B37B6F"/>
    <w:rsid w:val="00B43FE2"/>
    <w:rsid w:val="00B53EC9"/>
    <w:rsid w:val="00B5413E"/>
    <w:rsid w:val="00B56B0B"/>
    <w:rsid w:val="00B62029"/>
    <w:rsid w:val="00B63952"/>
    <w:rsid w:val="00B6536A"/>
    <w:rsid w:val="00B65F75"/>
    <w:rsid w:val="00B832C3"/>
    <w:rsid w:val="00B84F76"/>
    <w:rsid w:val="00B9242C"/>
    <w:rsid w:val="00BA1AE8"/>
    <w:rsid w:val="00BA6B2E"/>
    <w:rsid w:val="00BC5067"/>
    <w:rsid w:val="00BC6895"/>
    <w:rsid w:val="00BE4E7E"/>
    <w:rsid w:val="00BF702A"/>
    <w:rsid w:val="00C0306C"/>
    <w:rsid w:val="00C05E25"/>
    <w:rsid w:val="00C11110"/>
    <w:rsid w:val="00C23582"/>
    <w:rsid w:val="00C37EBA"/>
    <w:rsid w:val="00C4249E"/>
    <w:rsid w:val="00C4687B"/>
    <w:rsid w:val="00C50799"/>
    <w:rsid w:val="00C64760"/>
    <w:rsid w:val="00C73965"/>
    <w:rsid w:val="00C73C74"/>
    <w:rsid w:val="00C7474C"/>
    <w:rsid w:val="00C75AAF"/>
    <w:rsid w:val="00C76901"/>
    <w:rsid w:val="00CB49A6"/>
    <w:rsid w:val="00CD4F4D"/>
    <w:rsid w:val="00CE108A"/>
    <w:rsid w:val="00CE5F9A"/>
    <w:rsid w:val="00D00C3E"/>
    <w:rsid w:val="00D42E64"/>
    <w:rsid w:val="00D441C6"/>
    <w:rsid w:val="00D452A3"/>
    <w:rsid w:val="00D46458"/>
    <w:rsid w:val="00D52BAB"/>
    <w:rsid w:val="00D56D49"/>
    <w:rsid w:val="00D95DA4"/>
    <w:rsid w:val="00DC4526"/>
    <w:rsid w:val="00DC7F9A"/>
    <w:rsid w:val="00DD13F6"/>
    <w:rsid w:val="00E037F6"/>
    <w:rsid w:val="00E03A7E"/>
    <w:rsid w:val="00E04DF0"/>
    <w:rsid w:val="00E051AD"/>
    <w:rsid w:val="00E07DDF"/>
    <w:rsid w:val="00E21678"/>
    <w:rsid w:val="00E4131F"/>
    <w:rsid w:val="00E51BBB"/>
    <w:rsid w:val="00E6442E"/>
    <w:rsid w:val="00E67562"/>
    <w:rsid w:val="00E848E0"/>
    <w:rsid w:val="00EA2986"/>
    <w:rsid w:val="00EA6989"/>
    <w:rsid w:val="00ED78A8"/>
    <w:rsid w:val="00EF13B5"/>
    <w:rsid w:val="00F11C50"/>
    <w:rsid w:val="00F1277C"/>
    <w:rsid w:val="00F23C99"/>
    <w:rsid w:val="00F54C17"/>
    <w:rsid w:val="00F54F6A"/>
    <w:rsid w:val="00F568D0"/>
    <w:rsid w:val="00FE0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E2508"/>
  <w15:chartTrackingRefBased/>
  <w15:docId w15:val="{672DF0EB-3493-41FD-B8ED-38DB3D9C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60"/>
      <w:ind w:left="547"/>
    </w:pPr>
    <w:rPr>
      <w:rFonts w:ascii="Tahoma" w:hAnsi="Tahoma" w:cs="Arial"/>
      <w:lang w:eastAsia="en-US"/>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4429DB"/>
    <w:pPr>
      <w:keepNext/>
      <w:spacing w:before="360" w:after="240"/>
      <w:ind w:left="0"/>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22"/>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eastAsia="en-US"/>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rPr>
      <w:lang w:eastAsia="en-US"/>
    </w:r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8723AA"/>
    <w:pPr>
      <w:widowControl w:val="0"/>
      <w:spacing w:before="0" w:after="120" w:line="360" w:lineRule="auto"/>
      <w:ind w:left="0"/>
    </w:pPr>
    <w:rPr>
      <w:rFonts w:cs="Tahoma"/>
      <w:bCs/>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character" w:styleId="IntenseReference">
    <w:name w:val="Intense Reference"/>
    <w:uiPriority w:val="32"/>
    <w:qFormat/>
    <w:rsid w:val="00885261"/>
    <w:rPr>
      <w:b/>
      <w:bCs/>
      <w:smallCaps/>
      <w:color w:val="5B9BD5"/>
      <w:spacing w:val="5"/>
    </w:rPr>
  </w:style>
  <w:style w:type="table" w:styleId="TableGrid">
    <w:name w:val="Table Grid"/>
    <w:basedOn w:val="TableNormal"/>
    <w:rsid w:val="00C11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8">
    <w:name w:val="Table List 8"/>
    <w:basedOn w:val="TableNormal"/>
    <w:rsid w:val="00C11110"/>
    <w:pPr>
      <w:spacing w:before="120" w:after="60"/>
      <w:ind w:left="547"/>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ListTable1Light-Accent1">
    <w:name w:val="List Table 1 Light Accent 1"/>
    <w:basedOn w:val="TableNormal"/>
    <w:uiPriority w:val="46"/>
    <w:rsid w:val="008723A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3">
    <w:name w:val="Plain Table 3"/>
    <w:basedOn w:val="TableNormal"/>
    <w:uiPriority w:val="43"/>
    <w:rsid w:val="008723A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8723A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TableText">
    <w:name w:val="Table Text"/>
    <w:basedOn w:val="Normal"/>
    <w:rsid w:val="008470A2"/>
    <w:pPr>
      <w:spacing w:before="40" w:after="40"/>
      <w:ind w:left="72" w:right="72"/>
    </w:pPr>
    <w:rPr>
      <w:rFonts w:ascii="Times New Roman" w:hAnsi="Times New Roman" w:cs="Times New Roman"/>
      <w:sz w:val="22"/>
    </w:rPr>
  </w:style>
  <w:style w:type="paragraph" w:customStyle="1" w:styleId="TableHead">
    <w:name w:val="Table Head"/>
    <w:basedOn w:val="Heading30"/>
    <w:next w:val="TableText"/>
    <w:rsid w:val="008470A2"/>
    <w:pPr>
      <w:keepNext w:val="0"/>
      <w:spacing w:before="300" w:after="60" w:line="240" w:lineRule="exact"/>
      <w:outlineLvl w:val="9"/>
    </w:pPr>
    <w:rPr>
      <w:rFonts w:ascii="Arial" w:hAnsi="Arial" w:cs="Times New Roman"/>
      <w:bCs w:val="0"/>
      <w:i/>
      <w:sz w:val="24"/>
      <w:szCs w:val="20"/>
    </w:rPr>
  </w:style>
  <w:style w:type="table" w:styleId="PlainTable2">
    <w:name w:val="Plain Table 2"/>
    <w:basedOn w:val="TableNormal"/>
    <w:uiPriority w:val="42"/>
    <w:rsid w:val="00420C4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AF2ED9"/>
    <w:pPr>
      <w:spacing w:before="0" w:after="200" w:line="276" w:lineRule="auto"/>
      <w:ind w:left="720"/>
      <w:contextualSpacing/>
    </w:pPr>
    <w:rPr>
      <w:rFonts w:ascii="Calibri" w:eastAsia="MS Mincho" w:hAnsi="Calibri" w:cs="Times New Roman"/>
      <w:sz w:val="22"/>
      <w:szCs w:val="22"/>
      <w:lang w:eastAsia="ja-JP"/>
    </w:rPr>
  </w:style>
  <w:style w:type="table" w:styleId="LightGrid-Accent5">
    <w:name w:val="Light Grid Accent 5"/>
    <w:basedOn w:val="TableClassic1"/>
    <w:uiPriority w:val="62"/>
    <w:rsid w:val="00375B06"/>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heme="majorHAnsi" w:eastAsiaTheme="majorEastAsia" w:hAnsiTheme="majorHAnsi" w:cstheme="majorBidi"/>
        <w:b/>
        <w:bCs/>
        <w:i/>
        <w:i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lastRow">
      <w:pPr>
        <w:spacing w:before="0" w:after="0" w:line="240" w:lineRule="auto"/>
      </w:pPr>
      <w:rPr>
        <w:rFonts w:asciiTheme="majorHAnsi" w:eastAsiaTheme="majorEastAsia" w:hAnsiTheme="majorHAnsi" w:cstheme="majorBidi"/>
        <w:b/>
        <w:bCs/>
        <w:color w:val="auto"/>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firstCol">
      <w:rPr>
        <w:rFonts w:asciiTheme="majorHAnsi" w:eastAsiaTheme="majorEastAsia" w:hAnsiTheme="majorHAnsi" w:cstheme="majorBidi"/>
        <w:b/>
        <w:bCs/>
      </w:rPr>
      <w:tblPr/>
      <w:tcPr>
        <w:tcBorders>
          <w:right w:val="single" w:sz="6" w:space="0" w:color="000000"/>
          <w:tl2br w:val="none" w:sz="0" w:space="0" w:color="auto"/>
          <w:tr2bl w:val="none" w:sz="0" w:space="0" w:color="auto"/>
        </w:tcBorders>
      </w:tc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Grid7"/>
    <w:rsid w:val="00375B06"/>
    <w:tblPr/>
    <w:tcPr>
      <w:shd w:val="clear" w:color="auto" w:fill="FFFFFF" w:themeFill="background1"/>
    </w:tcPr>
    <w:tblStylePr w:type="firstRow">
      <w:rPr>
        <w:b w:val="0"/>
        <w:bCs w:val="0"/>
      </w:rPr>
      <w:tblPr/>
      <w:tcPr>
        <w:tcBorders>
          <w:bottom w:val="single" w:sz="12" w:space="0" w:color="000000"/>
          <w:tl2br w:val="none" w:sz="0" w:space="0" w:color="auto"/>
          <w:tr2bl w:val="none" w:sz="0" w:space="0" w:color="auto"/>
        </w:tcBorders>
        <w:shd w:val="solid" w:color="000000" w:fill="FFFFFF"/>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75B06"/>
    <w:pPr>
      <w:spacing w:before="120" w:after="60"/>
      <w:ind w:left="54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1">
    <w:name w:val="Table Classic 1"/>
    <w:basedOn w:val="TableNormal"/>
    <w:rsid w:val="00375B06"/>
    <w:pPr>
      <w:spacing w:before="120" w:after="60"/>
      <w:ind w:left="54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375B06"/>
    <w:pPr>
      <w:spacing w:before="120" w:after="60"/>
      <w:ind w:left="54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7">
    <w:name w:val="Table Grid 7"/>
    <w:basedOn w:val="TableNormal"/>
    <w:rsid w:val="00375B06"/>
    <w:pPr>
      <w:spacing w:before="120" w:after="60"/>
      <w:ind w:left="54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y\Documents\Deitel\Fsoft\Software\Template\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B01A3-32ED-4805-88EB-01CFC705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Specification.dot</Template>
  <TotalTime>501</TotalTime>
  <Pages>20</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16761</CharactersWithSpaces>
  <SharedDoc>false</SharedDoc>
  <HLinks>
    <vt:vector size="174" baseType="variant">
      <vt:variant>
        <vt:i4>8060933</vt:i4>
      </vt:variant>
      <vt:variant>
        <vt:i4>159</vt:i4>
      </vt:variant>
      <vt:variant>
        <vt:i4>0</vt:i4>
      </vt:variant>
      <vt:variant>
        <vt:i4>5</vt:i4>
      </vt:variant>
      <vt:variant>
        <vt:lpwstr/>
      </vt:variant>
      <vt:variant>
        <vt:lpwstr>_Appendix_A:_Relaxing</vt:lpwstr>
      </vt:variant>
      <vt:variant>
        <vt:i4>8060933</vt:i4>
      </vt:variant>
      <vt:variant>
        <vt:i4>156</vt:i4>
      </vt:variant>
      <vt:variant>
        <vt:i4>0</vt:i4>
      </vt:variant>
      <vt:variant>
        <vt:i4>5</vt:i4>
      </vt:variant>
      <vt:variant>
        <vt:lpwstr/>
      </vt:variant>
      <vt:variant>
        <vt:lpwstr>_Appendix_A:_Relaxing</vt:lpwstr>
      </vt:variant>
      <vt:variant>
        <vt:i4>1638510</vt:i4>
      </vt:variant>
      <vt:variant>
        <vt:i4>153</vt:i4>
      </vt:variant>
      <vt:variant>
        <vt:i4>0</vt:i4>
      </vt:variant>
      <vt:variant>
        <vt:i4>5</vt:i4>
      </vt:variant>
      <vt:variant>
        <vt:lpwstr/>
      </vt:variant>
      <vt:variant>
        <vt:lpwstr>_Appendix_B:_Dialog</vt:lpwstr>
      </vt:variant>
      <vt:variant>
        <vt:i4>7798795</vt:i4>
      </vt:variant>
      <vt:variant>
        <vt:i4>150</vt:i4>
      </vt:variant>
      <vt:variant>
        <vt:i4>0</vt:i4>
      </vt:variant>
      <vt:variant>
        <vt:i4>5</vt:i4>
      </vt:variant>
      <vt:variant>
        <vt:lpwstr/>
      </vt:variant>
      <vt:variant>
        <vt:lpwstr>_Appendix_C:_Main</vt:lpwstr>
      </vt:variant>
      <vt:variant>
        <vt:i4>7798795</vt:i4>
      </vt:variant>
      <vt:variant>
        <vt:i4>147</vt:i4>
      </vt:variant>
      <vt:variant>
        <vt:i4>0</vt:i4>
      </vt:variant>
      <vt:variant>
        <vt:i4>5</vt:i4>
      </vt:variant>
      <vt:variant>
        <vt:lpwstr/>
      </vt:variant>
      <vt:variant>
        <vt:lpwstr>_Appendix_C:_Main</vt:lpwstr>
      </vt:variant>
      <vt:variant>
        <vt:i4>2031676</vt:i4>
      </vt:variant>
      <vt:variant>
        <vt:i4>140</vt:i4>
      </vt:variant>
      <vt:variant>
        <vt:i4>0</vt:i4>
      </vt:variant>
      <vt:variant>
        <vt:i4>5</vt:i4>
      </vt:variant>
      <vt:variant>
        <vt:lpwstr/>
      </vt:variant>
      <vt:variant>
        <vt:lpwstr>_Toc381490749</vt:lpwstr>
      </vt:variant>
      <vt:variant>
        <vt:i4>2031676</vt:i4>
      </vt:variant>
      <vt:variant>
        <vt:i4>134</vt:i4>
      </vt:variant>
      <vt:variant>
        <vt:i4>0</vt:i4>
      </vt:variant>
      <vt:variant>
        <vt:i4>5</vt:i4>
      </vt:variant>
      <vt:variant>
        <vt:lpwstr/>
      </vt:variant>
      <vt:variant>
        <vt:lpwstr>_Toc381490748</vt:lpwstr>
      </vt:variant>
      <vt:variant>
        <vt:i4>2031676</vt:i4>
      </vt:variant>
      <vt:variant>
        <vt:i4>128</vt:i4>
      </vt:variant>
      <vt:variant>
        <vt:i4>0</vt:i4>
      </vt:variant>
      <vt:variant>
        <vt:i4>5</vt:i4>
      </vt:variant>
      <vt:variant>
        <vt:lpwstr/>
      </vt:variant>
      <vt:variant>
        <vt:lpwstr>_Toc381490747</vt:lpwstr>
      </vt:variant>
      <vt:variant>
        <vt:i4>2031676</vt:i4>
      </vt:variant>
      <vt:variant>
        <vt:i4>122</vt:i4>
      </vt:variant>
      <vt:variant>
        <vt:i4>0</vt:i4>
      </vt:variant>
      <vt:variant>
        <vt:i4>5</vt:i4>
      </vt:variant>
      <vt:variant>
        <vt:lpwstr/>
      </vt:variant>
      <vt:variant>
        <vt:lpwstr>_Toc381490746</vt:lpwstr>
      </vt:variant>
      <vt:variant>
        <vt:i4>2031676</vt:i4>
      </vt:variant>
      <vt:variant>
        <vt:i4>116</vt:i4>
      </vt:variant>
      <vt:variant>
        <vt:i4>0</vt:i4>
      </vt:variant>
      <vt:variant>
        <vt:i4>5</vt:i4>
      </vt:variant>
      <vt:variant>
        <vt:lpwstr/>
      </vt:variant>
      <vt:variant>
        <vt:lpwstr>_Toc381490745</vt:lpwstr>
      </vt:variant>
      <vt:variant>
        <vt:i4>2031676</vt:i4>
      </vt:variant>
      <vt:variant>
        <vt:i4>110</vt:i4>
      </vt:variant>
      <vt:variant>
        <vt:i4>0</vt:i4>
      </vt:variant>
      <vt:variant>
        <vt:i4>5</vt:i4>
      </vt:variant>
      <vt:variant>
        <vt:lpwstr/>
      </vt:variant>
      <vt:variant>
        <vt:lpwstr>_Toc381490744</vt:lpwstr>
      </vt:variant>
      <vt:variant>
        <vt:i4>2031676</vt:i4>
      </vt:variant>
      <vt:variant>
        <vt:i4>104</vt:i4>
      </vt:variant>
      <vt:variant>
        <vt:i4>0</vt:i4>
      </vt:variant>
      <vt:variant>
        <vt:i4>5</vt:i4>
      </vt:variant>
      <vt:variant>
        <vt:lpwstr/>
      </vt:variant>
      <vt:variant>
        <vt:lpwstr>_Toc381490743</vt:lpwstr>
      </vt:variant>
      <vt:variant>
        <vt:i4>2031676</vt:i4>
      </vt:variant>
      <vt:variant>
        <vt:i4>98</vt:i4>
      </vt:variant>
      <vt:variant>
        <vt:i4>0</vt:i4>
      </vt:variant>
      <vt:variant>
        <vt:i4>5</vt:i4>
      </vt:variant>
      <vt:variant>
        <vt:lpwstr/>
      </vt:variant>
      <vt:variant>
        <vt:lpwstr>_Toc381490742</vt:lpwstr>
      </vt:variant>
      <vt:variant>
        <vt:i4>2031676</vt:i4>
      </vt:variant>
      <vt:variant>
        <vt:i4>92</vt:i4>
      </vt:variant>
      <vt:variant>
        <vt:i4>0</vt:i4>
      </vt:variant>
      <vt:variant>
        <vt:i4>5</vt:i4>
      </vt:variant>
      <vt:variant>
        <vt:lpwstr/>
      </vt:variant>
      <vt:variant>
        <vt:lpwstr>_Toc381490741</vt:lpwstr>
      </vt:variant>
      <vt:variant>
        <vt:i4>2031676</vt:i4>
      </vt:variant>
      <vt:variant>
        <vt:i4>86</vt:i4>
      </vt:variant>
      <vt:variant>
        <vt:i4>0</vt:i4>
      </vt:variant>
      <vt:variant>
        <vt:i4>5</vt:i4>
      </vt:variant>
      <vt:variant>
        <vt:lpwstr/>
      </vt:variant>
      <vt:variant>
        <vt:lpwstr>_Toc381490740</vt:lpwstr>
      </vt:variant>
      <vt:variant>
        <vt:i4>1572924</vt:i4>
      </vt:variant>
      <vt:variant>
        <vt:i4>80</vt:i4>
      </vt:variant>
      <vt:variant>
        <vt:i4>0</vt:i4>
      </vt:variant>
      <vt:variant>
        <vt:i4>5</vt:i4>
      </vt:variant>
      <vt:variant>
        <vt:lpwstr/>
      </vt:variant>
      <vt:variant>
        <vt:lpwstr>_Toc381490739</vt:lpwstr>
      </vt:variant>
      <vt:variant>
        <vt:i4>1572924</vt:i4>
      </vt:variant>
      <vt:variant>
        <vt:i4>74</vt:i4>
      </vt:variant>
      <vt:variant>
        <vt:i4>0</vt:i4>
      </vt:variant>
      <vt:variant>
        <vt:i4>5</vt:i4>
      </vt:variant>
      <vt:variant>
        <vt:lpwstr/>
      </vt:variant>
      <vt:variant>
        <vt:lpwstr>_Toc381490738</vt:lpwstr>
      </vt:variant>
      <vt:variant>
        <vt:i4>1572924</vt:i4>
      </vt:variant>
      <vt:variant>
        <vt:i4>68</vt:i4>
      </vt:variant>
      <vt:variant>
        <vt:i4>0</vt:i4>
      </vt:variant>
      <vt:variant>
        <vt:i4>5</vt:i4>
      </vt:variant>
      <vt:variant>
        <vt:lpwstr/>
      </vt:variant>
      <vt:variant>
        <vt:lpwstr>_Toc381490737</vt:lpwstr>
      </vt:variant>
      <vt:variant>
        <vt:i4>1572924</vt:i4>
      </vt:variant>
      <vt:variant>
        <vt:i4>62</vt:i4>
      </vt:variant>
      <vt:variant>
        <vt:i4>0</vt:i4>
      </vt:variant>
      <vt:variant>
        <vt:i4>5</vt:i4>
      </vt:variant>
      <vt:variant>
        <vt:lpwstr/>
      </vt:variant>
      <vt:variant>
        <vt:lpwstr>_Toc381490736</vt:lpwstr>
      </vt:variant>
      <vt:variant>
        <vt:i4>1572924</vt:i4>
      </vt:variant>
      <vt:variant>
        <vt:i4>56</vt:i4>
      </vt:variant>
      <vt:variant>
        <vt:i4>0</vt:i4>
      </vt:variant>
      <vt:variant>
        <vt:i4>5</vt:i4>
      </vt:variant>
      <vt:variant>
        <vt:lpwstr/>
      </vt:variant>
      <vt:variant>
        <vt:lpwstr>_Toc381490735</vt:lpwstr>
      </vt:variant>
      <vt:variant>
        <vt:i4>1572924</vt:i4>
      </vt:variant>
      <vt:variant>
        <vt:i4>50</vt:i4>
      </vt:variant>
      <vt:variant>
        <vt:i4>0</vt:i4>
      </vt:variant>
      <vt:variant>
        <vt:i4>5</vt:i4>
      </vt:variant>
      <vt:variant>
        <vt:lpwstr/>
      </vt:variant>
      <vt:variant>
        <vt:lpwstr>_Toc381490734</vt:lpwstr>
      </vt:variant>
      <vt:variant>
        <vt:i4>1572924</vt:i4>
      </vt:variant>
      <vt:variant>
        <vt:i4>44</vt:i4>
      </vt:variant>
      <vt:variant>
        <vt:i4>0</vt:i4>
      </vt:variant>
      <vt:variant>
        <vt:i4>5</vt:i4>
      </vt:variant>
      <vt:variant>
        <vt:lpwstr/>
      </vt:variant>
      <vt:variant>
        <vt:lpwstr>_Toc381490733</vt:lpwstr>
      </vt:variant>
      <vt:variant>
        <vt:i4>1572924</vt:i4>
      </vt:variant>
      <vt:variant>
        <vt:i4>38</vt:i4>
      </vt:variant>
      <vt:variant>
        <vt:i4>0</vt:i4>
      </vt:variant>
      <vt:variant>
        <vt:i4>5</vt:i4>
      </vt:variant>
      <vt:variant>
        <vt:lpwstr/>
      </vt:variant>
      <vt:variant>
        <vt:lpwstr>_Toc381490732</vt:lpwstr>
      </vt:variant>
      <vt:variant>
        <vt:i4>1572924</vt:i4>
      </vt:variant>
      <vt:variant>
        <vt:i4>32</vt:i4>
      </vt:variant>
      <vt:variant>
        <vt:i4>0</vt:i4>
      </vt:variant>
      <vt:variant>
        <vt:i4>5</vt:i4>
      </vt:variant>
      <vt:variant>
        <vt:lpwstr/>
      </vt:variant>
      <vt:variant>
        <vt:lpwstr>_Toc381490731</vt:lpwstr>
      </vt:variant>
      <vt:variant>
        <vt:i4>1572924</vt:i4>
      </vt:variant>
      <vt:variant>
        <vt:i4>26</vt:i4>
      </vt:variant>
      <vt:variant>
        <vt:i4>0</vt:i4>
      </vt:variant>
      <vt:variant>
        <vt:i4>5</vt:i4>
      </vt:variant>
      <vt:variant>
        <vt:lpwstr/>
      </vt:variant>
      <vt:variant>
        <vt:lpwstr>_Toc381490730</vt:lpwstr>
      </vt:variant>
      <vt:variant>
        <vt:i4>1638460</vt:i4>
      </vt:variant>
      <vt:variant>
        <vt:i4>20</vt:i4>
      </vt:variant>
      <vt:variant>
        <vt:i4>0</vt:i4>
      </vt:variant>
      <vt:variant>
        <vt:i4>5</vt:i4>
      </vt:variant>
      <vt:variant>
        <vt:lpwstr/>
      </vt:variant>
      <vt:variant>
        <vt:lpwstr>_Toc381490729</vt:lpwstr>
      </vt:variant>
      <vt:variant>
        <vt:i4>1638460</vt:i4>
      </vt:variant>
      <vt:variant>
        <vt:i4>14</vt:i4>
      </vt:variant>
      <vt:variant>
        <vt:i4>0</vt:i4>
      </vt:variant>
      <vt:variant>
        <vt:i4>5</vt:i4>
      </vt:variant>
      <vt:variant>
        <vt:lpwstr/>
      </vt:variant>
      <vt:variant>
        <vt:lpwstr>_Toc381490728</vt:lpwstr>
      </vt:variant>
      <vt:variant>
        <vt:i4>1638460</vt:i4>
      </vt:variant>
      <vt:variant>
        <vt:i4>8</vt:i4>
      </vt:variant>
      <vt:variant>
        <vt:i4>0</vt:i4>
      </vt:variant>
      <vt:variant>
        <vt:i4>5</vt:i4>
      </vt:variant>
      <vt:variant>
        <vt:lpwstr/>
      </vt:variant>
      <vt:variant>
        <vt:lpwstr>_Toc381490727</vt:lpwstr>
      </vt:variant>
      <vt:variant>
        <vt:i4>1638460</vt:i4>
      </vt:variant>
      <vt:variant>
        <vt:i4>2</vt:i4>
      </vt:variant>
      <vt:variant>
        <vt:i4>0</vt:i4>
      </vt:variant>
      <vt:variant>
        <vt:i4>5</vt:i4>
      </vt:variant>
      <vt:variant>
        <vt:lpwstr/>
      </vt:variant>
      <vt:variant>
        <vt:lpwstr>_Toc381490726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thuy</dc:creator>
  <cp:keywords/>
  <dc:description>1. Introduction: Omit "see rup_srsuc.dot" in the template</dc:description>
  <cp:lastModifiedBy>Trần Minh Quang</cp:lastModifiedBy>
  <cp:revision>21</cp:revision>
  <cp:lastPrinted>1899-12-31T17:00:00Z</cp:lastPrinted>
  <dcterms:created xsi:type="dcterms:W3CDTF">2016-09-18T03:41:00Z</dcterms:created>
  <dcterms:modified xsi:type="dcterms:W3CDTF">2016-09-22T04:41:00Z</dcterms:modified>
  <cp:category>Template</cp:category>
</cp:coreProperties>
</file>